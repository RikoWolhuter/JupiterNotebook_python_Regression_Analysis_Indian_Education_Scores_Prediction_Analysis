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05CC7" w14:textId="77777777" w:rsidR="00021C04" w:rsidRDefault="00714AA5">
      <w:r>
        <w:rPr>
          <w:noProof/>
        </w:rPr>
        <w:drawing>
          <wp:anchor distT="0" distB="0" distL="114300" distR="114300" simplePos="0" relativeHeight="251658240" behindDoc="1" locked="0" layoutInCell="1" allowOverlap="1" wp14:anchorId="79B37AF4" wp14:editId="0183FAFD">
            <wp:simplePos x="0" y="0"/>
            <wp:positionH relativeFrom="margin">
              <wp:align>left</wp:align>
            </wp:positionH>
            <wp:positionV relativeFrom="margin">
              <wp:align>top</wp:align>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1F715663" w14:textId="77777777" w:rsidTr="00DA5E91">
        <w:trPr>
          <w:trHeight w:val="14130"/>
        </w:trPr>
        <w:tc>
          <w:tcPr>
            <w:tcW w:w="12245" w:type="dxa"/>
          </w:tcPr>
          <w:p w14:paraId="7A941EDF" w14:textId="77777777" w:rsidR="00021C04" w:rsidRDefault="00D76AB2" w:rsidP="00745C53">
            <w:pPr>
              <w:ind w:left="720"/>
              <w:jc w:val="right"/>
            </w:pPr>
            <w:r>
              <w:rPr>
                <w:noProof/>
              </w:rPr>
              <mc:AlternateContent>
                <mc:Choice Requires="wpg">
                  <w:drawing>
                    <wp:inline distT="0" distB="0" distL="0" distR="0" wp14:anchorId="68DF546E" wp14:editId="5AB6DE4B">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01660258" w14:textId="77777777" w:rsidR="001F4B20" w:rsidRDefault="001F4B20" w:rsidP="001F4B20">
                                    <w:pPr>
                                      <w:pStyle w:val="Heading2"/>
                                      <w:ind w:left="720"/>
                                      <w:rPr>
                                        <w:color w:val="FFFFFF" w:themeColor="background1"/>
                                      </w:rPr>
                                    </w:pPr>
                                    <w:bookmarkStart w:id="0" w:name="_Hlk133059803"/>
                                    <w:bookmarkEnd w:id="0"/>
                                    <w:r>
                                      <w:rPr>
                                        <w:color w:val="FFFFFF" w:themeColor="background1"/>
                                      </w:rPr>
                                      <w:t>Riko Wolhuter ST10114408</w:t>
                                    </w:r>
                                  </w:p>
                                  <w:p w14:paraId="417490DB" w14:textId="71110EB4" w:rsidR="001F4B20" w:rsidRPr="00745C53" w:rsidRDefault="001F4B20" w:rsidP="001F4B20">
                                    <w:pPr>
                                      <w:pStyle w:val="Heading2"/>
                                      <w:ind w:left="720"/>
                                      <w:rPr>
                                        <w:color w:val="FFFFFF" w:themeColor="background1"/>
                                      </w:rPr>
                                    </w:pPr>
                                    <w:r>
                                      <w:rPr>
                                        <w:color w:val="FFFFFF" w:themeColor="background1"/>
                                      </w:rPr>
                                      <w:t>2023/04/13</w:t>
                                    </w:r>
                                  </w:p>
                                  <w:p w14:paraId="5E3A70F9" w14:textId="691FBB6C" w:rsidR="00D76AB2" w:rsidRPr="00745C53" w:rsidRDefault="00D76AB2" w:rsidP="00D76AB2">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2266C185" w14:textId="2EC54B9C" w:rsidR="00D76AB2" w:rsidRPr="000B4502" w:rsidRDefault="0098707B" w:rsidP="00104080">
                                    <w:pPr>
                                      <w:pStyle w:val="Title"/>
                                      <w:ind w:left="0"/>
                                      <w:jc w:val="right"/>
                                    </w:pPr>
                                    <w:r>
                                      <w:t>PDAN8411</w:t>
                                    </w:r>
                                  </w:p>
                                  <w:p w14:paraId="5B1AD69F" w14:textId="77777777" w:rsidR="00104080" w:rsidRDefault="00104080" w:rsidP="00104080">
                                    <w:pPr>
                                      <w:pStyle w:val="Subtitle"/>
                                      <w:ind w:left="0"/>
                                      <w:jc w:val="right"/>
                                      <w:rPr>
                                        <w:color w:val="595959" w:themeColor="text1" w:themeTint="A6"/>
                                      </w:rPr>
                                    </w:pPr>
                                  </w:p>
                                  <w:p w14:paraId="2FA8714C" w14:textId="671835DF" w:rsidR="00D76AB2" w:rsidRPr="00745C53" w:rsidRDefault="00DD1FBD" w:rsidP="00104080">
                                    <w:pPr>
                                      <w:pStyle w:val="Subtitle"/>
                                      <w:ind w:left="0"/>
                                      <w:jc w:val="right"/>
                                      <w:rPr>
                                        <w:color w:val="595959" w:themeColor="text1" w:themeTint="A6"/>
                                      </w:rPr>
                                    </w:pPr>
                                    <w:r>
                                      <w:rPr>
                                        <w:color w:val="595959" w:themeColor="text1" w:themeTint="A6"/>
                                      </w:rPr>
                                      <w:t>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DF546E"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1660258" w14:textId="77777777" w:rsidR="001F4B20" w:rsidRDefault="001F4B20" w:rsidP="001F4B20">
                              <w:pPr>
                                <w:pStyle w:val="Heading2"/>
                                <w:ind w:left="720"/>
                                <w:rPr>
                                  <w:color w:val="FFFFFF" w:themeColor="background1"/>
                                </w:rPr>
                              </w:pPr>
                              <w:bookmarkStart w:id="1" w:name="_Hlk133059803"/>
                              <w:bookmarkEnd w:id="1"/>
                              <w:r>
                                <w:rPr>
                                  <w:color w:val="FFFFFF" w:themeColor="background1"/>
                                </w:rPr>
                                <w:t>Riko Wolhuter ST10114408</w:t>
                              </w:r>
                            </w:p>
                            <w:p w14:paraId="417490DB" w14:textId="71110EB4" w:rsidR="001F4B20" w:rsidRPr="00745C53" w:rsidRDefault="001F4B20" w:rsidP="001F4B20">
                              <w:pPr>
                                <w:pStyle w:val="Heading2"/>
                                <w:ind w:left="720"/>
                                <w:rPr>
                                  <w:color w:val="FFFFFF" w:themeColor="background1"/>
                                </w:rPr>
                              </w:pPr>
                              <w:r>
                                <w:rPr>
                                  <w:color w:val="FFFFFF" w:themeColor="background1"/>
                                </w:rPr>
                                <w:t>2023/04/13</w:t>
                              </w:r>
                            </w:p>
                            <w:p w14:paraId="5E3A70F9" w14:textId="691FBB6C" w:rsidR="00D76AB2" w:rsidRPr="00745C53" w:rsidRDefault="00D76AB2" w:rsidP="00D76AB2">
                              <w:pPr>
                                <w:pStyle w:val="Heading2"/>
                                <w:ind w:left="720"/>
                                <w:rPr>
                                  <w:color w:val="FFFFFF" w:themeColor="background1"/>
                                </w:rPr>
                              </w:pP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2266C185" w14:textId="2EC54B9C" w:rsidR="00D76AB2" w:rsidRPr="000B4502" w:rsidRDefault="0098707B" w:rsidP="00104080">
                              <w:pPr>
                                <w:pStyle w:val="Title"/>
                                <w:ind w:left="0"/>
                                <w:jc w:val="right"/>
                              </w:pPr>
                              <w:r>
                                <w:t>PDAN8411</w:t>
                              </w:r>
                            </w:p>
                            <w:p w14:paraId="5B1AD69F" w14:textId="77777777" w:rsidR="00104080" w:rsidRDefault="00104080" w:rsidP="00104080">
                              <w:pPr>
                                <w:pStyle w:val="Subtitle"/>
                                <w:ind w:left="0"/>
                                <w:jc w:val="right"/>
                                <w:rPr>
                                  <w:color w:val="595959" w:themeColor="text1" w:themeTint="A6"/>
                                </w:rPr>
                              </w:pPr>
                            </w:p>
                            <w:p w14:paraId="2FA8714C" w14:textId="671835DF" w:rsidR="00D76AB2" w:rsidRPr="00745C53" w:rsidRDefault="00DD1FBD" w:rsidP="00104080">
                              <w:pPr>
                                <w:pStyle w:val="Subtitle"/>
                                <w:ind w:left="0"/>
                                <w:jc w:val="right"/>
                                <w:rPr>
                                  <w:color w:val="595959" w:themeColor="text1" w:themeTint="A6"/>
                                </w:rPr>
                              </w:pPr>
                              <w:r>
                                <w:rPr>
                                  <w:color w:val="595959" w:themeColor="text1" w:themeTint="A6"/>
                                </w:rPr>
                                <w:t>Part 1</w:t>
                              </w:r>
                            </w:p>
                          </w:txbxContent>
                        </v:textbox>
                      </v:shape>
                      <w10:anchorlock/>
                    </v:group>
                  </w:pict>
                </mc:Fallback>
              </mc:AlternateContent>
            </w:r>
          </w:p>
        </w:tc>
      </w:tr>
      <w:tr w:rsidR="00A1111B" w14:paraId="12C67684" w14:textId="77777777" w:rsidTr="00DA5E91">
        <w:trPr>
          <w:trHeight w:val="900"/>
        </w:trPr>
        <w:tc>
          <w:tcPr>
            <w:tcW w:w="12245" w:type="dxa"/>
            <w:vAlign w:val="bottom"/>
          </w:tcPr>
          <w:p w14:paraId="5A0BD3BA" w14:textId="1511BA67" w:rsidR="00A1111B" w:rsidRDefault="00815718" w:rsidP="00A1111B">
            <w:pPr>
              <w:ind w:left="720"/>
              <w:jc w:val="right"/>
              <w:rPr>
                <w:noProof/>
              </w:rPr>
            </w:pPr>
            <w:r>
              <w:rPr>
                <w:noProof/>
              </w:rPr>
              <w:lastRenderedPageBreak/>
              <mc:AlternateContent>
                <mc:Choice Requires="wps">
                  <w:drawing>
                    <wp:anchor distT="45720" distB="45720" distL="114300" distR="114300" simplePos="0" relativeHeight="251660288" behindDoc="0" locked="0" layoutInCell="1" allowOverlap="1" wp14:anchorId="7E464AB4" wp14:editId="06E0A796">
                      <wp:simplePos x="0" y="0"/>
                      <wp:positionH relativeFrom="margin">
                        <wp:posOffset>69215</wp:posOffset>
                      </wp:positionH>
                      <wp:positionV relativeFrom="paragraph">
                        <wp:posOffset>-9267190</wp:posOffset>
                      </wp:positionV>
                      <wp:extent cx="7496175" cy="92202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6175" cy="9220200"/>
                              </a:xfrm>
                              <a:prstGeom prst="rect">
                                <a:avLst/>
                              </a:prstGeom>
                              <a:solidFill>
                                <a:srgbClr val="FFFFFF"/>
                              </a:solidFill>
                              <a:ln w="9525">
                                <a:solidFill>
                                  <a:schemeClr val="bg1"/>
                                </a:solidFill>
                                <a:miter lim="800000"/>
                                <a:headEnd/>
                                <a:tailEnd/>
                              </a:ln>
                            </wps:spPr>
                            <wps:txbx>
                              <w:txbxContent>
                                <w:p w14:paraId="520D3E05" w14:textId="77777777" w:rsidR="00A1007A" w:rsidRDefault="00A1007A" w:rsidP="00A1007A">
                                  <w:pPr>
                                    <w:pStyle w:val="Heading1"/>
                                    <w:jc w:val="center"/>
                                    <w:rPr>
                                      <w:noProof/>
                                    </w:rPr>
                                  </w:pPr>
                                  <w:r>
                                    <w:rPr>
                                      <w:noProof/>
                                    </w:rPr>
                                    <w:t>Contents</w:t>
                                  </w:r>
                                </w:p>
                                <w:p w14:paraId="61112E7D" w14:textId="77777777" w:rsidR="00A1007A" w:rsidRDefault="00A1007A" w:rsidP="00A1007A">
                                  <w:pPr>
                                    <w:pStyle w:val="ListParagraph"/>
                                    <w:numPr>
                                      <w:ilvl w:val="0"/>
                                      <w:numId w:val="1"/>
                                    </w:numPr>
                                    <w:spacing w:line="276" w:lineRule="auto"/>
                                    <w:rPr>
                                      <w:rFonts w:ascii="Arial" w:hAnsi="Arial" w:cs="Arial"/>
                                    </w:rPr>
                                  </w:pPr>
                                  <w:r>
                                    <w:rPr>
                                      <w:rFonts w:ascii="Arial" w:hAnsi="Arial" w:cs="Arial"/>
                                    </w:rPr>
                                    <w:t>Table of contents……………………………………………………………………………………………………</w:t>
                                  </w:r>
                                  <w:proofErr w:type="gramStart"/>
                                  <w:r>
                                    <w:rPr>
                                      <w:rFonts w:ascii="Arial" w:hAnsi="Arial" w:cs="Arial"/>
                                    </w:rPr>
                                    <w:t>…..</w:t>
                                  </w:r>
                                  <w:proofErr w:type="gramEnd"/>
                                  <w:r>
                                    <w:rPr>
                                      <w:rFonts w:ascii="Arial" w:hAnsi="Arial" w:cs="Arial"/>
                                    </w:rPr>
                                    <w:t>2</w:t>
                                  </w:r>
                                </w:p>
                                <w:p w14:paraId="6B316818" w14:textId="7CC8BBFD" w:rsidR="00A1007A" w:rsidRDefault="00A862A9" w:rsidP="00A1007A">
                                  <w:pPr>
                                    <w:pStyle w:val="ListParagraph"/>
                                    <w:numPr>
                                      <w:ilvl w:val="0"/>
                                      <w:numId w:val="1"/>
                                    </w:numPr>
                                    <w:spacing w:line="276" w:lineRule="auto"/>
                                    <w:rPr>
                                      <w:rFonts w:ascii="Arial" w:hAnsi="Arial" w:cs="Arial"/>
                                    </w:rPr>
                                  </w:pPr>
                                  <w:r>
                                    <w:rPr>
                                      <w:rFonts w:ascii="Arial" w:hAnsi="Arial" w:cs="Arial"/>
                                    </w:rPr>
                                    <w:t>Background</w:t>
                                  </w:r>
                                  <w:r w:rsidR="00A1007A">
                                    <w:rPr>
                                      <w:rFonts w:ascii="Arial" w:hAnsi="Arial" w:cs="Arial"/>
                                    </w:rPr>
                                    <w:t>…………………………………………………</w:t>
                                  </w:r>
                                  <w:r w:rsidR="00A1007A" w:rsidRPr="009A22C7">
                                    <w:rPr>
                                      <w:rFonts w:ascii="Arial" w:hAnsi="Arial" w:cs="Arial"/>
                                    </w:rPr>
                                    <w:t>………………………</w:t>
                                  </w:r>
                                  <w:r w:rsidR="00BB3570">
                                    <w:rPr>
                                      <w:rFonts w:ascii="Arial" w:hAnsi="Arial" w:cs="Arial"/>
                                    </w:rPr>
                                    <w:t>………………………………...</w:t>
                                  </w:r>
                                  <w:r w:rsidR="00A1007A" w:rsidRPr="009A22C7">
                                    <w:rPr>
                                      <w:rFonts w:ascii="Arial" w:hAnsi="Arial" w:cs="Arial"/>
                                    </w:rPr>
                                    <w:t>…3</w:t>
                                  </w:r>
                                </w:p>
                                <w:p w14:paraId="61735621" w14:textId="1A4A2E3F" w:rsidR="00A1007A" w:rsidRDefault="00BB3570" w:rsidP="00A1007A">
                                  <w:pPr>
                                    <w:pStyle w:val="ListParagraph"/>
                                    <w:numPr>
                                      <w:ilvl w:val="0"/>
                                      <w:numId w:val="1"/>
                                    </w:numPr>
                                    <w:spacing w:line="276" w:lineRule="auto"/>
                                    <w:rPr>
                                      <w:rFonts w:ascii="Arial" w:hAnsi="Arial" w:cs="Arial"/>
                                    </w:rPr>
                                  </w:pPr>
                                  <w:r>
                                    <w:rPr>
                                      <w:rFonts w:ascii="Arial" w:hAnsi="Arial" w:cs="Arial"/>
                                    </w:rPr>
                                    <w:t>Linear Regression</w:t>
                                  </w:r>
                                  <w:r w:rsidR="00A1007A">
                                    <w:rPr>
                                      <w:rFonts w:ascii="Arial" w:hAnsi="Arial" w:cs="Arial"/>
                                    </w:rPr>
                                    <w:t>………………………</w:t>
                                  </w:r>
                                  <w:proofErr w:type="gramStart"/>
                                  <w:r w:rsidR="00A1007A">
                                    <w:rPr>
                                      <w:rFonts w:ascii="Arial" w:hAnsi="Arial" w:cs="Arial"/>
                                    </w:rPr>
                                    <w:t>…..</w:t>
                                  </w:r>
                                  <w:proofErr w:type="gramEnd"/>
                                  <w:r w:rsidR="00A1007A">
                                    <w:rPr>
                                      <w:rFonts w:ascii="Arial" w:hAnsi="Arial" w:cs="Arial"/>
                                    </w:rPr>
                                    <w:t>……</w:t>
                                  </w:r>
                                  <w:r>
                                    <w:rPr>
                                      <w:rFonts w:ascii="Arial" w:hAnsi="Arial" w:cs="Arial"/>
                                    </w:rPr>
                                    <w:t>………………………………………………………………..</w:t>
                                  </w:r>
                                  <w:r w:rsidR="00A1007A">
                                    <w:rPr>
                                      <w:rFonts w:ascii="Arial" w:hAnsi="Arial" w:cs="Arial"/>
                                    </w:rPr>
                                    <w:t>……</w:t>
                                  </w:r>
                                  <w:r w:rsidR="002E31E6">
                                    <w:rPr>
                                      <w:rFonts w:ascii="Arial" w:hAnsi="Arial" w:cs="Arial"/>
                                    </w:rPr>
                                    <w:t>3</w:t>
                                  </w:r>
                                </w:p>
                                <w:p w14:paraId="1B7FF315" w14:textId="735E9530" w:rsidR="000C2E73" w:rsidRDefault="000C2E73" w:rsidP="000C2E73">
                                  <w:pPr>
                                    <w:pStyle w:val="ListParagraph"/>
                                    <w:numPr>
                                      <w:ilvl w:val="0"/>
                                      <w:numId w:val="1"/>
                                    </w:numPr>
                                    <w:spacing w:line="276" w:lineRule="auto"/>
                                    <w:rPr>
                                      <w:rFonts w:ascii="Arial" w:hAnsi="Arial" w:cs="Arial"/>
                                    </w:rPr>
                                  </w:pPr>
                                  <w:r w:rsidRPr="000C2E73">
                                    <w:rPr>
                                      <w:rFonts w:ascii="Arial" w:hAnsi="Arial" w:cs="Arial"/>
                                    </w:rPr>
                                    <w:t>Multiple linear regression</w:t>
                                  </w:r>
                                  <w:r>
                                    <w:rPr>
                                      <w:rFonts w:ascii="Arial" w:hAnsi="Arial" w:cs="Arial"/>
                                    </w:rPr>
                                    <w:t>…………………</w:t>
                                  </w:r>
                                  <w:proofErr w:type="gramStart"/>
                                  <w:r>
                                    <w:rPr>
                                      <w:rFonts w:ascii="Arial" w:hAnsi="Arial" w:cs="Arial"/>
                                    </w:rPr>
                                    <w:t>…..</w:t>
                                  </w:r>
                                  <w:proofErr w:type="gramEnd"/>
                                  <w:r>
                                    <w:rPr>
                                      <w:rFonts w:ascii="Arial" w:hAnsi="Arial" w:cs="Arial"/>
                                    </w:rPr>
                                    <w:t>……………………………………………………………………..…4</w:t>
                                  </w:r>
                                </w:p>
                                <w:p w14:paraId="299CC72A" w14:textId="33A67066" w:rsidR="000C2E73" w:rsidRDefault="000C2E73" w:rsidP="000C2E73">
                                  <w:pPr>
                                    <w:pStyle w:val="ListParagraph"/>
                                    <w:numPr>
                                      <w:ilvl w:val="0"/>
                                      <w:numId w:val="1"/>
                                    </w:numPr>
                                    <w:spacing w:line="276" w:lineRule="auto"/>
                                    <w:rPr>
                                      <w:rFonts w:ascii="Arial" w:hAnsi="Arial" w:cs="Arial"/>
                                    </w:rPr>
                                  </w:pPr>
                                  <w:bookmarkStart w:id="2" w:name="_Hlk133253405"/>
                                  <w:r w:rsidRPr="000C2E73">
                                    <w:rPr>
                                      <w:rFonts w:ascii="Arial" w:hAnsi="Arial" w:cs="Arial"/>
                                    </w:rPr>
                                    <w:t>Outlier, Leverage, and Influential Points</w:t>
                                  </w:r>
                                  <w:r>
                                    <w:rPr>
                                      <w:rFonts w:ascii="Arial" w:hAnsi="Arial" w:cs="Arial"/>
                                    </w:rPr>
                                    <w:t>…</w:t>
                                  </w:r>
                                  <w:r w:rsidR="00786058">
                                    <w:rPr>
                                      <w:rFonts w:ascii="Arial" w:hAnsi="Arial" w:cs="Arial"/>
                                    </w:rPr>
                                    <w:t>.</w:t>
                                  </w:r>
                                  <w:r>
                                    <w:rPr>
                                      <w:rFonts w:ascii="Arial" w:hAnsi="Arial" w:cs="Arial"/>
                                    </w:rPr>
                                    <w:t>…………………………………………………………………</w:t>
                                  </w:r>
                                  <w:proofErr w:type="gramStart"/>
                                  <w:r>
                                    <w:rPr>
                                      <w:rFonts w:ascii="Arial" w:hAnsi="Arial" w:cs="Arial"/>
                                    </w:rPr>
                                    <w:t>…..</w:t>
                                  </w:r>
                                  <w:proofErr w:type="gramEnd"/>
                                  <w:r>
                                    <w:rPr>
                                      <w:rFonts w:ascii="Arial" w:hAnsi="Arial" w:cs="Arial"/>
                                    </w:rPr>
                                    <w:t>……</w:t>
                                  </w:r>
                                  <w:r w:rsidR="00786058">
                                    <w:rPr>
                                      <w:rFonts w:ascii="Arial" w:hAnsi="Arial" w:cs="Arial"/>
                                    </w:rPr>
                                    <w:t>4</w:t>
                                  </w:r>
                                </w:p>
                                <w:bookmarkEnd w:id="2"/>
                                <w:p w14:paraId="310035A1" w14:textId="451C3F52" w:rsidR="00786058" w:rsidRPr="00786058" w:rsidRDefault="00786058" w:rsidP="00786058">
                                  <w:pPr>
                                    <w:pStyle w:val="ListParagraph"/>
                                    <w:numPr>
                                      <w:ilvl w:val="0"/>
                                      <w:numId w:val="1"/>
                                    </w:numPr>
                                    <w:rPr>
                                      <w:rFonts w:ascii="Arial" w:hAnsi="Arial" w:cs="Arial"/>
                                    </w:rPr>
                                  </w:pPr>
                                  <w:r w:rsidRPr="00786058">
                                    <w:rPr>
                                      <w:rFonts w:ascii="Arial" w:hAnsi="Arial" w:cs="Arial"/>
                                    </w:rPr>
                                    <w:t>Bias/Variance Trade-off….…………………………………………………………………</w:t>
                                  </w:r>
                                  <w:r>
                                    <w:rPr>
                                      <w:rFonts w:ascii="Arial" w:hAnsi="Arial" w:cs="Arial"/>
                                    </w:rPr>
                                    <w:t>………………...</w:t>
                                  </w:r>
                                  <w:proofErr w:type="gramStart"/>
                                  <w:r w:rsidRPr="00786058">
                                    <w:rPr>
                                      <w:rFonts w:ascii="Arial" w:hAnsi="Arial" w:cs="Arial"/>
                                    </w:rPr>
                                    <w:t>…..</w:t>
                                  </w:r>
                                  <w:proofErr w:type="gramEnd"/>
                                  <w:r w:rsidRPr="00786058">
                                    <w:rPr>
                                      <w:rFonts w:ascii="Arial" w:hAnsi="Arial" w:cs="Arial"/>
                                    </w:rPr>
                                    <w:t>……4</w:t>
                                  </w:r>
                                </w:p>
                                <w:p w14:paraId="6A38AE34" w14:textId="59C2173A" w:rsidR="000C2E73" w:rsidRDefault="00786058" w:rsidP="00A1007A">
                                  <w:pPr>
                                    <w:pStyle w:val="ListParagraph"/>
                                    <w:numPr>
                                      <w:ilvl w:val="0"/>
                                      <w:numId w:val="1"/>
                                    </w:numPr>
                                    <w:spacing w:line="276" w:lineRule="auto"/>
                                    <w:rPr>
                                      <w:rFonts w:ascii="Arial" w:hAnsi="Arial" w:cs="Arial"/>
                                    </w:rPr>
                                  </w:pPr>
                                  <w:r w:rsidRPr="00786058">
                                    <w:rPr>
                                      <w:rFonts w:ascii="Arial" w:hAnsi="Arial" w:cs="Arial"/>
                                    </w:rPr>
                                    <w:t>Overfitting and Underfitting</w:t>
                                  </w:r>
                                  <w:r>
                                    <w:rPr>
                                      <w:rFonts w:ascii="Arial" w:hAnsi="Arial" w:cs="Arial"/>
                                    </w:rPr>
                                    <w:t>…………………………………………………………………………………………….5</w:t>
                                  </w:r>
                                </w:p>
                                <w:p w14:paraId="20BC221B" w14:textId="1B1E5BFB" w:rsidR="00A1007A" w:rsidRDefault="005D1078" w:rsidP="00A1007A">
                                  <w:pPr>
                                    <w:pStyle w:val="ListParagraph"/>
                                    <w:numPr>
                                      <w:ilvl w:val="0"/>
                                      <w:numId w:val="1"/>
                                    </w:numPr>
                                    <w:spacing w:line="276" w:lineRule="auto"/>
                                    <w:rPr>
                                      <w:rFonts w:ascii="Arial" w:hAnsi="Arial" w:cs="Arial"/>
                                    </w:rPr>
                                  </w:pPr>
                                  <w:bookmarkStart w:id="3" w:name="_Hlk133000976"/>
                                  <w:r>
                                    <w:rPr>
                                      <w:rFonts w:ascii="Arial" w:hAnsi="Arial" w:cs="Arial"/>
                                    </w:rPr>
                                    <w:t>Analysis done on data set</w:t>
                                  </w:r>
                                  <w:r w:rsidR="00B81D47">
                                    <w:rPr>
                                      <w:rFonts w:ascii="Arial" w:hAnsi="Arial" w:cs="Arial"/>
                                    </w:rPr>
                                    <w:t xml:space="preserve"> for linear regression</w:t>
                                  </w:r>
                                  <w:r w:rsidR="003859AC">
                                    <w:rPr>
                                      <w:rFonts w:ascii="Arial" w:hAnsi="Arial" w:cs="Arial"/>
                                    </w:rPr>
                                    <w:t xml:space="preserve"> and how </w:t>
                                  </w:r>
                                  <w:proofErr w:type="spellStart"/>
                                  <w:r w:rsidR="003859AC">
                                    <w:rPr>
                                      <w:rFonts w:ascii="Arial" w:hAnsi="Arial" w:cs="Arial"/>
                                    </w:rPr>
                                    <w:t>its</w:t>
                                  </w:r>
                                  <w:proofErr w:type="spellEnd"/>
                                  <w:r w:rsidR="003859AC">
                                    <w:rPr>
                                      <w:rFonts w:ascii="Arial" w:hAnsi="Arial" w:cs="Arial"/>
                                    </w:rPr>
                                    <w:t xml:space="preserve"> appropriate</w:t>
                                  </w:r>
                                  <w:bookmarkEnd w:id="3"/>
                                  <w:r w:rsidR="00A1007A">
                                    <w:rPr>
                                      <w:rFonts w:ascii="Arial" w:hAnsi="Arial" w:cs="Arial"/>
                                    </w:rPr>
                                    <w:t>………</w:t>
                                  </w:r>
                                  <w:proofErr w:type="gramStart"/>
                                  <w:r w:rsidR="00A1007A">
                                    <w:rPr>
                                      <w:rFonts w:ascii="Arial" w:hAnsi="Arial" w:cs="Arial"/>
                                    </w:rPr>
                                    <w:t>…</w:t>
                                  </w:r>
                                  <w:r w:rsidR="003859AC">
                                    <w:rPr>
                                      <w:rFonts w:ascii="Arial" w:hAnsi="Arial" w:cs="Arial"/>
                                    </w:rPr>
                                    <w:t>..</w:t>
                                  </w:r>
                                  <w:proofErr w:type="gramEnd"/>
                                  <w:r w:rsidR="00A1007A">
                                    <w:rPr>
                                      <w:rFonts w:ascii="Arial" w:hAnsi="Arial" w:cs="Arial"/>
                                    </w:rPr>
                                    <w:t>………</w:t>
                                  </w:r>
                                  <w:r w:rsidR="00B81D47">
                                    <w:rPr>
                                      <w:rFonts w:ascii="Arial" w:hAnsi="Arial" w:cs="Arial"/>
                                    </w:rPr>
                                    <w:t>...</w:t>
                                  </w:r>
                                  <w:r w:rsidR="00A1007A">
                                    <w:rPr>
                                      <w:rFonts w:ascii="Arial" w:hAnsi="Arial" w:cs="Arial"/>
                                    </w:rPr>
                                    <w:t>…………………..5</w:t>
                                  </w:r>
                                </w:p>
                                <w:p w14:paraId="1FF73D02" w14:textId="2BD2D926" w:rsidR="00F23956" w:rsidRDefault="00F23956" w:rsidP="00A1007A">
                                  <w:pPr>
                                    <w:pStyle w:val="ListParagraph"/>
                                    <w:numPr>
                                      <w:ilvl w:val="0"/>
                                      <w:numId w:val="1"/>
                                    </w:numPr>
                                    <w:spacing w:line="276" w:lineRule="auto"/>
                                    <w:rPr>
                                      <w:rFonts w:ascii="Arial" w:hAnsi="Arial" w:cs="Arial"/>
                                    </w:rPr>
                                  </w:pPr>
                                  <w:r w:rsidRPr="00F23956">
                                    <w:rPr>
                                      <w:rFonts w:ascii="Arial" w:hAnsi="Arial" w:cs="Arial"/>
                                    </w:rPr>
                                    <w:t>Linearity</w:t>
                                  </w:r>
                                  <w:r>
                                    <w:rPr>
                                      <w:rFonts w:ascii="Arial" w:hAnsi="Arial" w:cs="Arial"/>
                                    </w:rPr>
                                    <w:t>………………………………………………………………………………………………………………….</w:t>
                                  </w:r>
                                  <w:r w:rsidR="00CD501D">
                                    <w:rPr>
                                      <w:rFonts w:ascii="Arial" w:hAnsi="Arial" w:cs="Arial"/>
                                    </w:rPr>
                                    <w:t>6</w:t>
                                  </w:r>
                                </w:p>
                                <w:p w14:paraId="57981D32" w14:textId="275158E1" w:rsidR="00F23956" w:rsidRDefault="00F23956" w:rsidP="00A1007A">
                                  <w:pPr>
                                    <w:pStyle w:val="ListParagraph"/>
                                    <w:numPr>
                                      <w:ilvl w:val="0"/>
                                      <w:numId w:val="1"/>
                                    </w:numPr>
                                    <w:spacing w:line="276" w:lineRule="auto"/>
                                    <w:rPr>
                                      <w:rFonts w:ascii="Arial" w:hAnsi="Arial" w:cs="Arial"/>
                                    </w:rPr>
                                  </w:pPr>
                                  <w:r w:rsidRPr="00F23956">
                                    <w:rPr>
                                      <w:rFonts w:ascii="Arial" w:hAnsi="Arial" w:cs="Arial"/>
                                    </w:rPr>
                                    <w:t>Independence</w:t>
                                  </w:r>
                                  <w:r>
                                    <w:rPr>
                                      <w:rFonts w:ascii="Arial" w:hAnsi="Arial" w:cs="Arial"/>
                                    </w:rPr>
                                    <w:t>…………………………………………………………………………………………………………</w:t>
                                  </w:r>
                                  <w:r w:rsidR="006B2FF2">
                                    <w:rPr>
                                      <w:rFonts w:ascii="Arial" w:hAnsi="Arial" w:cs="Arial"/>
                                    </w:rPr>
                                    <w:t>...6</w:t>
                                  </w:r>
                                </w:p>
                                <w:p w14:paraId="632E783D" w14:textId="4B659188" w:rsidR="006B2FF2" w:rsidRDefault="00CD501D" w:rsidP="006B2FF2">
                                  <w:pPr>
                                    <w:pStyle w:val="ListParagraph"/>
                                    <w:numPr>
                                      <w:ilvl w:val="0"/>
                                      <w:numId w:val="1"/>
                                    </w:numPr>
                                    <w:spacing w:line="276" w:lineRule="auto"/>
                                    <w:rPr>
                                      <w:rFonts w:ascii="Arial" w:hAnsi="Arial" w:cs="Arial"/>
                                    </w:rPr>
                                  </w:pPr>
                                  <w:proofErr w:type="gramStart"/>
                                  <w:r w:rsidRPr="00CD501D">
                                    <w:rPr>
                                      <w:rFonts w:ascii="Arial" w:hAnsi="Arial" w:cs="Arial"/>
                                    </w:rPr>
                                    <w:t>Homoscedasticity</w:t>
                                  </w:r>
                                  <w:r w:rsidR="006B2FF2">
                                    <w:rPr>
                                      <w:rFonts w:ascii="Arial" w:hAnsi="Arial" w:cs="Arial"/>
                                    </w:rPr>
                                    <w:t>..</w:t>
                                  </w:r>
                                  <w:proofErr w:type="gramEnd"/>
                                  <w:r w:rsidR="006B2FF2">
                                    <w:rPr>
                                      <w:rFonts w:ascii="Arial" w:hAnsi="Arial" w:cs="Arial"/>
                                    </w:rPr>
                                    <w:t>…………………………………………</w:t>
                                  </w:r>
                                  <w:r>
                                    <w:rPr>
                                      <w:rFonts w:ascii="Arial" w:hAnsi="Arial" w:cs="Arial"/>
                                    </w:rPr>
                                    <w:t>………..</w:t>
                                  </w:r>
                                  <w:r w:rsidR="006B2FF2">
                                    <w:rPr>
                                      <w:rFonts w:ascii="Arial" w:hAnsi="Arial" w:cs="Arial"/>
                                    </w:rPr>
                                    <w:t>…………………………………………………6</w:t>
                                  </w:r>
                                </w:p>
                                <w:p w14:paraId="67AD0855" w14:textId="10E3868B" w:rsidR="006B2FF2" w:rsidRDefault="00CD501D" w:rsidP="006B2FF2">
                                  <w:pPr>
                                    <w:pStyle w:val="ListParagraph"/>
                                    <w:numPr>
                                      <w:ilvl w:val="0"/>
                                      <w:numId w:val="1"/>
                                    </w:numPr>
                                    <w:spacing w:line="276" w:lineRule="auto"/>
                                    <w:rPr>
                                      <w:rFonts w:ascii="Arial" w:hAnsi="Arial" w:cs="Arial"/>
                                    </w:rPr>
                                  </w:pPr>
                                  <w:r w:rsidRPr="00CD501D">
                                    <w:rPr>
                                      <w:rFonts w:ascii="Arial" w:hAnsi="Arial" w:cs="Arial"/>
                                    </w:rPr>
                                    <w:t>Normality</w:t>
                                  </w:r>
                                  <w:r w:rsidR="006B2FF2">
                                    <w:rPr>
                                      <w:rFonts w:ascii="Arial" w:hAnsi="Arial" w:cs="Arial"/>
                                    </w:rPr>
                                    <w:t>…………………………………………………………………</w:t>
                                  </w:r>
                                  <w:r>
                                    <w:rPr>
                                      <w:rFonts w:ascii="Arial" w:hAnsi="Arial" w:cs="Arial"/>
                                    </w:rPr>
                                    <w:t>……</w:t>
                                  </w:r>
                                  <w:r w:rsidR="006B2FF2">
                                    <w:rPr>
                                      <w:rFonts w:ascii="Arial" w:hAnsi="Arial" w:cs="Arial"/>
                                    </w:rPr>
                                    <w:t>………………………………………...6</w:t>
                                  </w:r>
                                </w:p>
                                <w:p w14:paraId="4C35B964" w14:textId="69F347E9" w:rsidR="006B2FF2" w:rsidRDefault="00CD501D" w:rsidP="006B2FF2">
                                  <w:pPr>
                                    <w:pStyle w:val="ListParagraph"/>
                                    <w:numPr>
                                      <w:ilvl w:val="0"/>
                                      <w:numId w:val="1"/>
                                    </w:numPr>
                                    <w:spacing w:line="276" w:lineRule="auto"/>
                                    <w:rPr>
                                      <w:rFonts w:ascii="Arial" w:hAnsi="Arial" w:cs="Arial"/>
                                    </w:rPr>
                                  </w:pPr>
                                  <w:r w:rsidRPr="00CD501D">
                                    <w:rPr>
                                      <w:rFonts w:ascii="Arial" w:hAnsi="Arial" w:cs="Arial"/>
                                    </w:rPr>
                                    <w:t>Sample Size</w:t>
                                  </w:r>
                                  <w:r w:rsidR="006B2FF2">
                                    <w:rPr>
                                      <w:rFonts w:ascii="Arial" w:hAnsi="Arial" w:cs="Arial"/>
                                    </w:rPr>
                                    <w:t>………………………………………………………………………………………</w:t>
                                  </w:r>
                                  <w:proofErr w:type="gramStart"/>
                                  <w:r w:rsidR="006B2FF2">
                                    <w:rPr>
                                      <w:rFonts w:ascii="Arial" w:hAnsi="Arial" w:cs="Arial"/>
                                    </w:rPr>
                                    <w:t>…</w:t>
                                  </w:r>
                                  <w:r>
                                    <w:rPr>
                                      <w:rFonts w:ascii="Arial" w:hAnsi="Arial" w:cs="Arial"/>
                                    </w:rPr>
                                    <w:t>..</w:t>
                                  </w:r>
                                  <w:proofErr w:type="gramEnd"/>
                                  <w:r w:rsidR="006B2FF2">
                                    <w:rPr>
                                      <w:rFonts w:ascii="Arial" w:hAnsi="Arial" w:cs="Arial"/>
                                    </w:rPr>
                                    <w:t>………………...6</w:t>
                                  </w:r>
                                </w:p>
                                <w:p w14:paraId="0EC9B967" w14:textId="5D80C078" w:rsidR="00051771" w:rsidRDefault="00051771" w:rsidP="006B2FF2">
                                  <w:pPr>
                                    <w:pStyle w:val="ListParagraph"/>
                                    <w:numPr>
                                      <w:ilvl w:val="0"/>
                                      <w:numId w:val="1"/>
                                    </w:numPr>
                                    <w:spacing w:line="276" w:lineRule="auto"/>
                                    <w:rPr>
                                      <w:rFonts w:ascii="Arial" w:hAnsi="Arial" w:cs="Arial"/>
                                    </w:rPr>
                                  </w:pPr>
                                  <w:r w:rsidRPr="00051771">
                                    <w:rPr>
                                      <w:rFonts w:ascii="Arial" w:hAnsi="Arial" w:cs="Arial"/>
                                    </w:rPr>
                                    <w:t>Multicollinearity</w:t>
                                  </w:r>
                                  <w:r>
                                    <w:rPr>
                                      <w:rFonts w:ascii="Arial" w:hAnsi="Arial" w:cs="Arial"/>
                                    </w:rPr>
                                    <w:t>………………………………………………………………………………………</w:t>
                                  </w:r>
                                  <w:proofErr w:type="gramStart"/>
                                  <w:r>
                                    <w:rPr>
                                      <w:rFonts w:ascii="Arial" w:hAnsi="Arial" w:cs="Arial"/>
                                    </w:rPr>
                                    <w:t>…..</w:t>
                                  </w:r>
                                  <w:proofErr w:type="gramEnd"/>
                                  <w:r>
                                    <w:rPr>
                                      <w:rFonts w:ascii="Arial" w:hAnsi="Arial" w:cs="Arial"/>
                                    </w:rPr>
                                    <w:t>……………..7</w:t>
                                  </w:r>
                                </w:p>
                                <w:p w14:paraId="1F5AB9F5" w14:textId="6C697036" w:rsidR="00051771" w:rsidRPr="00051771" w:rsidRDefault="00051771" w:rsidP="00051771">
                                  <w:pPr>
                                    <w:pStyle w:val="ListParagraph"/>
                                    <w:numPr>
                                      <w:ilvl w:val="0"/>
                                      <w:numId w:val="1"/>
                                    </w:numPr>
                                    <w:spacing w:line="276" w:lineRule="auto"/>
                                    <w:rPr>
                                      <w:rFonts w:ascii="Arial" w:hAnsi="Arial" w:cs="Arial"/>
                                    </w:rPr>
                                  </w:pPr>
                                  <w:r w:rsidRPr="00051771">
                                    <w:rPr>
                                      <w:rFonts w:ascii="Arial" w:hAnsi="Arial" w:cs="Arial"/>
                                    </w:rPr>
                                    <w:t>Outliers in Statistics</w:t>
                                  </w:r>
                                  <w:r>
                                    <w:rPr>
                                      <w:rFonts w:ascii="Arial" w:hAnsi="Arial" w:cs="Arial"/>
                                    </w:rPr>
                                    <w:t>………………………………………………………………………………</w:t>
                                  </w:r>
                                  <w:proofErr w:type="gramStart"/>
                                  <w:r>
                                    <w:rPr>
                                      <w:rFonts w:ascii="Arial" w:hAnsi="Arial" w:cs="Arial"/>
                                    </w:rPr>
                                    <w:t>…..</w:t>
                                  </w:r>
                                  <w:proofErr w:type="gramEnd"/>
                                  <w:r>
                                    <w:rPr>
                                      <w:rFonts w:ascii="Arial" w:hAnsi="Arial" w:cs="Arial"/>
                                    </w:rPr>
                                    <w:t>………………..7</w:t>
                                  </w:r>
                                </w:p>
                                <w:p w14:paraId="6703CCE6" w14:textId="08CF23F5" w:rsidR="00A1007A" w:rsidRDefault="00C609B9" w:rsidP="00E91FEA">
                                  <w:pPr>
                                    <w:pStyle w:val="ListParagraph"/>
                                    <w:numPr>
                                      <w:ilvl w:val="0"/>
                                      <w:numId w:val="1"/>
                                    </w:numPr>
                                    <w:spacing w:line="276" w:lineRule="auto"/>
                                    <w:rPr>
                                      <w:rFonts w:ascii="Arial" w:hAnsi="Arial" w:cs="Arial"/>
                                    </w:rPr>
                                  </w:pPr>
                                  <w:bookmarkStart w:id="4" w:name="_Hlk133011363"/>
                                  <w:r>
                                    <w:rPr>
                                      <w:rFonts w:ascii="Arial" w:hAnsi="Arial" w:cs="Arial"/>
                                    </w:rPr>
                                    <w:t>D</w:t>
                                  </w:r>
                                  <w:r w:rsidR="001E6DF7">
                                    <w:rPr>
                                      <w:rFonts w:ascii="Arial" w:hAnsi="Arial" w:cs="Arial"/>
                                    </w:rPr>
                                    <w:t>ata analysis performed on the data set</w:t>
                                  </w:r>
                                  <w:bookmarkEnd w:id="4"/>
                                  <w:r>
                                    <w:rPr>
                                      <w:rFonts w:ascii="Arial" w:hAnsi="Arial" w:cs="Arial"/>
                                    </w:rPr>
                                    <w:t>……………</w:t>
                                  </w:r>
                                  <w:r w:rsidR="00A1007A">
                                    <w:rPr>
                                      <w:rFonts w:ascii="Arial" w:hAnsi="Arial" w:cs="Arial"/>
                                    </w:rPr>
                                    <w:t>……………………………………</w:t>
                                  </w:r>
                                  <w:r>
                                    <w:rPr>
                                      <w:rFonts w:ascii="Arial" w:hAnsi="Arial" w:cs="Arial"/>
                                    </w:rPr>
                                    <w:t>…...</w:t>
                                  </w:r>
                                  <w:r w:rsidR="00A1007A">
                                    <w:rPr>
                                      <w:rFonts w:ascii="Arial" w:hAnsi="Arial" w:cs="Arial"/>
                                    </w:rPr>
                                    <w:t>……………………</w:t>
                                  </w:r>
                                  <w:proofErr w:type="gramStart"/>
                                  <w:r w:rsidR="00A1007A">
                                    <w:rPr>
                                      <w:rFonts w:ascii="Arial" w:hAnsi="Arial" w:cs="Arial"/>
                                    </w:rPr>
                                    <w:t>.</w:t>
                                  </w:r>
                                  <w:r w:rsidR="00051771">
                                    <w:rPr>
                                      <w:rFonts w:ascii="Arial" w:hAnsi="Arial" w:cs="Arial"/>
                                    </w:rPr>
                                    <w:t>8</w:t>
                                  </w:r>
                                  <w:proofErr w:type="gramEnd"/>
                                </w:p>
                                <w:p w14:paraId="525AD6EA" w14:textId="5C06A31C" w:rsidR="00051771" w:rsidRPr="00051771" w:rsidRDefault="00051771" w:rsidP="00051771">
                                  <w:pPr>
                                    <w:pStyle w:val="ListParagraph"/>
                                    <w:numPr>
                                      <w:ilvl w:val="0"/>
                                      <w:numId w:val="1"/>
                                    </w:numPr>
                                    <w:spacing w:line="276" w:lineRule="auto"/>
                                    <w:rPr>
                                      <w:rFonts w:ascii="Arial" w:hAnsi="Arial" w:cs="Arial"/>
                                    </w:rPr>
                                  </w:pPr>
                                  <w:r w:rsidRPr="00051771">
                                    <w:rPr>
                                      <w:rFonts w:ascii="Arial" w:hAnsi="Arial" w:cs="Arial"/>
                                    </w:rPr>
                                    <w:t>Dataset</w:t>
                                  </w:r>
                                  <w:r>
                                    <w:rPr>
                                      <w:rFonts w:ascii="Arial" w:hAnsi="Arial" w:cs="Arial"/>
                                    </w:rPr>
                                    <w:t>…………………………………………………………………………………………...…………………</w:t>
                                  </w:r>
                                  <w:proofErr w:type="gramStart"/>
                                  <w:r>
                                    <w:rPr>
                                      <w:rFonts w:ascii="Arial" w:hAnsi="Arial" w:cs="Arial"/>
                                    </w:rPr>
                                    <w:t>…..</w:t>
                                  </w:r>
                                  <w:proofErr w:type="gramEnd"/>
                                  <w:r>
                                    <w:rPr>
                                      <w:rFonts w:ascii="Arial" w:hAnsi="Arial" w:cs="Arial"/>
                                    </w:rPr>
                                    <w:t>8</w:t>
                                  </w:r>
                                </w:p>
                                <w:p w14:paraId="25BB49C0" w14:textId="70DA7BE0" w:rsidR="00051771" w:rsidRDefault="00051771" w:rsidP="00051771">
                                  <w:pPr>
                                    <w:pStyle w:val="ListParagraph"/>
                                    <w:numPr>
                                      <w:ilvl w:val="0"/>
                                      <w:numId w:val="1"/>
                                    </w:numPr>
                                    <w:spacing w:line="276" w:lineRule="auto"/>
                                    <w:rPr>
                                      <w:rFonts w:ascii="Arial" w:hAnsi="Arial" w:cs="Arial"/>
                                    </w:rPr>
                                  </w:pPr>
                                  <w:r>
                                    <w:rPr>
                                      <w:rFonts w:ascii="Arial" w:hAnsi="Arial" w:cs="Arial"/>
                                    </w:rPr>
                                    <w:t>Analysis……………………………………………………...…………………………………………</w:t>
                                  </w:r>
                                  <w:proofErr w:type="gramStart"/>
                                  <w:r>
                                    <w:rPr>
                                      <w:rFonts w:ascii="Arial" w:hAnsi="Arial" w:cs="Arial"/>
                                    </w:rPr>
                                    <w:t>…..</w:t>
                                  </w:r>
                                  <w:proofErr w:type="gramEnd"/>
                                  <w:r>
                                    <w:rPr>
                                      <w:rFonts w:ascii="Arial" w:hAnsi="Arial" w:cs="Arial"/>
                                    </w:rPr>
                                    <w:t>…………..8</w:t>
                                  </w:r>
                                </w:p>
                                <w:p w14:paraId="2BFA8D08" w14:textId="643431F1" w:rsidR="0008627E" w:rsidRDefault="0008627E" w:rsidP="0008627E">
                                  <w:pPr>
                                    <w:pStyle w:val="ListParagraph"/>
                                    <w:numPr>
                                      <w:ilvl w:val="0"/>
                                      <w:numId w:val="1"/>
                                    </w:numPr>
                                    <w:spacing w:line="276" w:lineRule="auto"/>
                                    <w:rPr>
                                      <w:rFonts w:ascii="Arial" w:hAnsi="Arial" w:cs="Arial"/>
                                    </w:rPr>
                                  </w:pPr>
                                  <w:r w:rsidRPr="0008627E">
                                    <w:rPr>
                                      <w:rFonts w:ascii="Arial" w:hAnsi="Arial" w:cs="Arial"/>
                                    </w:rPr>
                                    <w:t>Modeling</w:t>
                                  </w:r>
                                  <w:r>
                                    <w:rPr>
                                      <w:rFonts w:ascii="Arial" w:hAnsi="Arial" w:cs="Arial"/>
                                    </w:rPr>
                                    <w:t>……………………………………………………...…………………………………………</w:t>
                                  </w:r>
                                  <w:proofErr w:type="gramStart"/>
                                  <w:r>
                                    <w:rPr>
                                      <w:rFonts w:ascii="Arial" w:hAnsi="Arial" w:cs="Arial"/>
                                    </w:rPr>
                                    <w:t>…..</w:t>
                                  </w:r>
                                  <w:proofErr w:type="gramEnd"/>
                                  <w:r>
                                    <w:rPr>
                                      <w:rFonts w:ascii="Arial" w:hAnsi="Arial" w:cs="Arial"/>
                                    </w:rPr>
                                    <w:t>…………11</w:t>
                                  </w:r>
                                </w:p>
                                <w:p w14:paraId="575D2026" w14:textId="5EFE4F75" w:rsidR="0008627E" w:rsidRDefault="0008627E" w:rsidP="0008627E">
                                  <w:pPr>
                                    <w:pStyle w:val="ListParagraph"/>
                                    <w:numPr>
                                      <w:ilvl w:val="0"/>
                                      <w:numId w:val="1"/>
                                    </w:numPr>
                                    <w:spacing w:line="276" w:lineRule="auto"/>
                                    <w:rPr>
                                      <w:rFonts w:ascii="Arial" w:hAnsi="Arial" w:cs="Arial"/>
                                    </w:rPr>
                                  </w:pPr>
                                  <w:r w:rsidRPr="0008627E">
                                    <w:rPr>
                                      <w:rFonts w:ascii="Arial" w:hAnsi="Arial" w:cs="Arial"/>
                                    </w:rPr>
                                    <w:t>Evaluating accuracy of Model</w:t>
                                  </w:r>
                                  <w:r>
                                    <w:rPr>
                                      <w:rFonts w:ascii="Arial" w:hAnsi="Arial" w:cs="Arial"/>
                                    </w:rPr>
                                    <w:t>……………………………...…………………………………………</w:t>
                                  </w:r>
                                  <w:proofErr w:type="gramStart"/>
                                  <w:r>
                                    <w:rPr>
                                      <w:rFonts w:ascii="Arial" w:hAnsi="Arial" w:cs="Arial"/>
                                    </w:rPr>
                                    <w:t>…..</w:t>
                                  </w:r>
                                  <w:proofErr w:type="gramEnd"/>
                                  <w:r>
                                    <w:rPr>
                                      <w:rFonts w:ascii="Arial" w:hAnsi="Arial" w:cs="Arial"/>
                                    </w:rPr>
                                    <w:t>…………12</w:t>
                                  </w:r>
                                </w:p>
                                <w:p w14:paraId="38D526F5" w14:textId="242F0ADB" w:rsidR="0008627E" w:rsidRPr="005A2F7F" w:rsidRDefault="005A2F7F" w:rsidP="005A2F7F">
                                  <w:pPr>
                                    <w:pStyle w:val="ListParagraph"/>
                                    <w:numPr>
                                      <w:ilvl w:val="0"/>
                                      <w:numId w:val="1"/>
                                    </w:numPr>
                                    <w:spacing w:line="276" w:lineRule="auto"/>
                                    <w:rPr>
                                      <w:rFonts w:ascii="Arial" w:hAnsi="Arial" w:cs="Arial"/>
                                    </w:rPr>
                                  </w:pPr>
                                  <w:r w:rsidRPr="005A2F7F">
                                    <w:rPr>
                                      <w:rFonts w:ascii="Arial" w:hAnsi="Arial" w:cs="Arial"/>
                                    </w:rPr>
                                    <w:t>Recommendations</w:t>
                                  </w:r>
                                  <w:r>
                                    <w:rPr>
                                      <w:rFonts w:ascii="Arial" w:hAnsi="Arial" w:cs="Arial"/>
                                    </w:rPr>
                                    <w:t>……………………………...………………………………………………………….…………12</w:t>
                                  </w:r>
                                </w:p>
                                <w:p w14:paraId="17D88E84" w14:textId="7D5A8D09" w:rsidR="00A1007A" w:rsidRDefault="00AE12FB" w:rsidP="00A1007A">
                                  <w:pPr>
                                    <w:pStyle w:val="ListParagraph"/>
                                    <w:numPr>
                                      <w:ilvl w:val="0"/>
                                      <w:numId w:val="1"/>
                                    </w:numPr>
                                    <w:spacing w:line="276" w:lineRule="auto"/>
                                    <w:rPr>
                                      <w:rFonts w:ascii="Arial" w:hAnsi="Arial" w:cs="Arial"/>
                                    </w:rPr>
                                  </w:pPr>
                                  <w:r>
                                    <w:rPr>
                                      <w:rFonts w:ascii="Arial" w:hAnsi="Arial" w:cs="Arial"/>
                                    </w:rPr>
                                    <w:t>Process of data analysis</w:t>
                                  </w:r>
                                  <w:r w:rsidR="00A1007A">
                                    <w:rPr>
                                      <w:rFonts w:ascii="Arial" w:hAnsi="Arial" w:cs="Arial"/>
                                    </w:rPr>
                                    <w:t>……</w:t>
                                  </w:r>
                                  <w:r w:rsidR="00650776">
                                    <w:rPr>
                                      <w:rFonts w:ascii="Arial" w:hAnsi="Arial" w:cs="Arial"/>
                                    </w:rPr>
                                    <w:t>…</w:t>
                                  </w:r>
                                  <w:r w:rsidR="00A1007A">
                                    <w:rPr>
                                      <w:rFonts w:ascii="Arial" w:hAnsi="Arial" w:cs="Arial"/>
                                    </w:rPr>
                                    <w:t>…………………………………………………………………………………</w:t>
                                  </w:r>
                                  <w:proofErr w:type="gramStart"/>
                                  <w:r w:rsidR="005A2F7F">
                                    <w:rPr>
                                      <w:rFonts w:ascii="Arial" w:hAnsi="Arial" w:cs="Arial"/>
                                    </w:rPr>
                                    <w:t>…</w:t>
                                  </w:r>
                                  <w:r w:rsidR="00A1007A">
                                    <w:rPr>
                                      <w:rFonts w:ascii="Arial" w:hAnsi="Arial" w:cs="Arial"/>
                                    </w:rPr>
                                    <w:t>..</w:t>
                                  </w:r>
                                  <w:proofErr w:type="gramEnd"/>
                                  <w:r w:rsidR="005A2F7F">
                                    <w:rPr>
                                      <w:rFonts w:ascii="Arial" w:hAnsi="Arial" w:cs="Arial"/>
                                    </w:rPr>
                                    <w:t>12</w:t>
                                  </w:r>
                                </w:p>
                                <w:p w14:paraId="0AAE72D8" w14:textId="14E11E9C" w:rsidR="005A2F7F" w:rsidRDefault="002515B1" w:rsidP="00A1007A">
                                  <w:pPr>
                                    <w:pStyle w:val="ListParagraph"/>
                                    <w:numPr>
                                      <w:ilvl w:val="0"/>
                                      <w:numId w:val="1"/>
                                    </w:numPr>
                                    <w:spacing w:line="276" w:lineRule="auto"/>
                                    <w:rPr>
                                      <w:rFonts w:ascii="Arial" w:hAnsi="Arial" w:cs="Arial"/>
                                    </w:rPr>
                                  </w:pPr>
                                  <w:r w:rsidRPr="002515B1">
                                    <w:rPr>
                                      <w:rFonts w:ascii="Arial" w:hAnsi="Arial" w:cs="Arial"/>
                                    </w:rPr>
                                    <w:t>Data collection</w:t>
                                  </w:r>
                                  <w:r>
                                    <w:rPr>
                                      <w:rFonts w:ascii="Arial" w:hAnsi="Arial" w:cs="Arial"/>
                                    </w:rPr>
                                    <w:t>………………………………………………………………………………………………………...12</w:t>
                                  </w:r>
                                </w:p>
                                <w:p w14:paraId="2EE5D5CE" w14:textId="24712526"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cleaning and preprocessing</w:t>
                                  </w:r>
                                  <w:r>
                                    <w:rPr>
                                      <w:rFonts w:ascii="Arial" w:hAnsi="Arial" w:cs="Arial"/>
                                    </w:rPr>
                                    <w:t>.</w:t>
                                  </w:r>
                                  <w:r w:rsidRPr="002515B1">
                                    <w:rPr>
                                      <w:rFonts w:ascii="Arial" w:hAnsi="Arial" w:cs="Arial"/>
                                    </w:rPr>
                                    <w:t xml:space="preserve"> </w:t>
                                  </w:r>
                                  <w:r>
                                    <w:rPr>
                                      <w:rFonts w:ascii="Arial" w:hAnsi="Arial" w:cs="Arial"/>
                                    </w:rPr>
                                    <w:t>……………………………………….…………………………………………12</w:t>
                                  </w:r>
                                </w:p>
                                <w:p w14:paraId="64780429" w14:textId="481A909A"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Exploratory data analysis</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Pr>
                                      <w:rFonts w:ascii="Arial" w:hAnsi="Arial" w:cs="Arial"/>
                                    </w:rPr>
                                    <w:t>13</w:t>
                                  </w:r>
                                </w:p>
                                <w:p w14:paraId="181065F5" w14:textId="32255FD2"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Visualization tools and techniques</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sidR="006037C1">
                                    <w:rPr>
                                      <w:rFonts w:ascii="Arial" w:hAnsi="Arial" w:cs="Arial"/>
                                    </w:rPr>
                                    <w:t>………………………………</w:t>
                                  </w:r>
                                  <w:r>
                                    <w:rPr>
                                      <w:rFonts w:ascii="Arial" w:hAnsi="Arial" w:cs="Arial"/>
                                    </w:rPr>
                                    <w:t>13</w:t>
                                  </w:r>
                                </w:p>
                                <w:p w14:paraId="0793456A" w14:textId="2BDBA8E8"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modeling with machine learning</w:t>
                                  </w:r>
                                  <w:r>
                                    <w:rPr>
                                      <w:rFonts w:ascii="Arial" w:hAnsi="Arial" w:cs="Arial"/>
                                    </w:rPr>
                                    <w:t>.</w:t>
                                  </w:r>
                                  <w:r w:rsidR="006037C1" w:rsidRPr="006037C1">
                                    <w:rPr>
                                      <w:rFonts w:ascii="Arial" w:hAnsi="Arial" w:cs="Arial"/>
                                    </w:rPr>
                                    <w:t xml:space="preserve"> </w:t>
                                  </w:r>
                                  <w:r w:rsidR="006037C1">
                                    <w:rPr>
                                      <w:rFonts w:ascii="Arial" w:hAnsi="Arial" w:cs="Arial"/>
                                    </w:rPr>
                                    <w:t>…………………………………………………….………………………</w:t>
                                  </w:r>
                                  <w:r>
                                    <w:rPr>
                                      <w:rFonts w:ascii="Arial" w:hAnsi="Arial" w:cs="Arial"/>
                                    </w:rPr>
                                    <w:t>14</w:t>
                                  </w:r>
                                </w:p>
                                <w:p w14:paraId="59291605" w14:textId="3928AF48"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quality assessment</w:t>
                                  </w:r>
                                  <w:r>
                                    <w:rPr>
                                      <w:rFonts w:ascii="Arial" w:hAnsi="Arial" w:cs="Arial"/>
                                    </w:rPr>
                                    <w:t>.</w:t>
                                  </w:r>
                                  <w:r w:rsidR="006037C1" w:rsidRPr="006037C1">
                                    <w:rPr>
                                      <w:rFonts w:ascii="Arial" w:hAnsi="Arial" w:cs="Arial"/>
                                    </w:rPr>
                                    <w:t xml:space="preserve"> </w:t>
                                  </w:r>
                                  <w:r w:rsidR="006037C1">
                                    <w:rPr>
                                      <w:rFonts w:ascii="Arial" w:hAnsi="Arial" w:cs="Arial"/>
                                    </w:rPr>
                                    <w:t>…………………………………………………………………………………………...</w:t>
                                  </w:r>
                                  <w:r>
                                    <w:rPr>
                                      <w:rFonts w:ascii="Arial" w:hAnsi="Arial" w:cs="Arial"/>
                                    </w:rPr>
                                    <w:t>14</w:t>
                                  </w:r>
                                </w:p>
                                <w:p w14:paraId="67559602" w14:textId="6A986C10"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interpretation</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Pr>
                                      <w:rFonts w:ascii="Arial" w:hAnsi="Arial" w:cs="Arial"/>
                                    </w:rPr>
                                    <w:t>15</w:t>
                                  </w:r>
                                </w:p>
                                <w:p w14:paraId="410FC4E7" w14:textId="786B93AD" w:rsidR="00815718" w:rsidRPr="00A1007A" w:rsidRDefault="00815718" w:rsidP="00A1007A">
                                  <w:pPr>
                                    <w:spacing w:line="276" w:lineRule="auto"/>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64AB4" id="Text Box 2" o:spid="_x0000_s1029" type="#_x0000_t202" style="position:absolute;left:0;text-align:left;margin-left:5.45pt;margin-top:-729.7pt;width:590.25pt;height:72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" strokecolor="white [3212]">
                      <v:textbox>
                        <w:txbxContent>
                          <w:p w14:paraId="520D3E05" w14:textId="77777777" w:rsidR="00A1007A" w:rsidRDefault="00A1007A" w:rsidP="00A1007A">
                            <w:pPr>
                              <w:pStyle w:val="Heading1"/>
                              <w:jc w:val="center"/>
                              <w:rPr>
                                <w:noProof/>
                              </w:rPr>
                            </w:pPr>
                            <w:r>
                              <w:rPr>
                                <w:noProof/>
                              </w:rPr>
                              <w:t>Contents</w:t>
                            </w:r>
                          </w:p>
                          <w:p w14:paraId="61112E7D" w14:textId="77777777" w:rsidR="00A1007A" w:rsidRDefault="00A1007A" w:rsidP="00A1007A">
                            <w:pPr>
                              <w:pStyle w:val="ListParagraph"/>
                              <w:numPr>
                                <w:ilvl w:val="0"/>
                                <w:numId w:val="1"/>
                              </w:numPr>
                              <w:spacing w:line="276" w:lineRule="auto"/>
                              <w:rPr>
                                <w:rFonts w:ascii="Arial" w:hAnsi="Arial" w:cs="Arial"/>
                              </w:rPr>
                            </w:pPr>
                            <w:r>
                              <w:rPr>
                                <w:rFonts w:ascii="Arial" w:hAnsi="Arial" w:cs="Arial"/>
                              </w:rPr>
                              <w:t>Table of contents……………………………………………………………………………………………………</w:t>
                            </w:r>
                            <w:proofErr w:type="gramStart"/>
                            <w:r>
                              <w:rPr>
                                <w:rFonts w:ascii="Arial" w:hAnsi="Arial" w:cs="Arial"/>
                              </w:rPr>
                              <w:t>…..</w:t>
                            </w:r>
                            <w:proofErr w:type="gramEnd"/>
                            <w:r>
                              <w:rPr>
                                <w:rFonts w:ascii="Arial" w:hAnsi="Arial" w:cs="Arial"/>
                              </w:rPr>
                              <w:t>2</w:t>
                            </w:r>
                          </w:p>
                          <w:p w14:paraId="6B316818" w14:textId="7CC8BBFD" w:rsidR="00A1007A" w:rsidRDefault="00A862A9" w:rsidP="00A1007A">
                            <w:pPr>
                              <w:pStyle w:val="ListParagraph"/>
                              <w:numPr>
                                <w:ilvl w:val="0"/>
                                <w:numId w:val="1"/>
                              </w:numPr>
                              <w:spacing w:line="276" w:lineRule="auto"/>
                              <w:rPr>
                                <w:rFonts w:ascii="Arial" w:hAnsi="Arial" w:cs="Arial"/>
                              </w:rPr>
                            </w:pPr>
                            <w:r>
                              <w:rPr>
                                <w:rFonts w:ascii="Arial" w:hAnsi="Arial" w:cs="Arial"/>
                              </w:rPr>
                              <w:t>Background</w:t>
                            </w:r>
                            <w:r w:rsidR="00A1007A">
                              <w:rPr>
                                <w:rFonts w:ascii="Arial" w:hAnsi="Arial" w:cs="Arial"/>
                              </w:rPr>
                              <w:t>…………………………………………………</w:t>
                            </w:r>
                            <w:r w:rsidR="00A1007A" w:rsidRPr="009A22C7">
                              <w:rPr>
                                <w:rFonts w:ascii="Arial" w:hAnsi="Arial" w:cs="Arial"/>
                              </w:rPr>
                              <w:t>………………………</w:t>
                            </w:r>
                            <w:r w:rsidR="00BB3570">
                              <w:rPr>
                                <w:rFonts w:ascii="Arial" w:hAnsi="Arial" w:cs="Arial"/>
                              </w:rPr>
                              <w:t>………………………………...</w:t>
                            </w:r>
                            <w:r w:rsidR="00A1007A" w:rsidRPr="009A22C7">
                              <w:rPr>
                                <w:rFonts w:ascii="Arial" w:hAnsi="Arial" w:cs="Arial"/>
                              </w:rPr>
                              <w:t>…3</w:t>
                            </w:r>
                          </w:p>
                          <w:p w14:paraId="61735621" w14:textId="1A4A2E3F" w:rsidR="00A1007A" w:rsidRDefault="00BB3570" w:rsidP="00A1007A">
                            <w:pPr>
                              <w:pStyle w:val="ListParagraph"/>
                              <w:numPr>
                                <w:ilvl w:val="0"/>
                                <w:numId w:val="1"/>
                              </w:numPr>
                              <w:spacing w:line="276" w:lineRule="auto"/>
                              <w:rPr>
                                <w:rFonts w:ascii="Arial" w:hAnsi="Arial" w:cs="Arial"/>
                              </w:rPr>
                            </w:pPr>
                            <w:r>
                              <w:rPr>
                                <w:rFonts w:ascii="Arial" w:hAnsi="Arial" w:cs="Arial"/>
                              </w:rPr>
                              <w:t>Linear Regression</w:t>
                            </w:r>
                            <w:r w:rsidR="00A1007A">
                              <w:rPr>
                                <w:rFonts w:ascii="Arial" w:hAnsi="Arial" w:cs="Arial"/>
                              </w:rPr>
                              <w:t>………………………</w:t>
                            </w:r>
                            <w:proofErr w:type="gramStart"/>
                            <w:r w:rsidR="00A1007A">
                              <w:rPr>
                                <w:rFonts w:ascii="Arial" w:hAnsi="Arial" w:cs="Arial"/>
                              </w:rPr>
                              <w:t>…..</w:t>
                            </w:r>
                            <w:proofErr w:type="gramEnd"/>
                            <w:r w:rsidR="00A1007A">
                              <w:rPr>
                                <w:rFonts w:ascii="Arial" w:hAnsi="Arial" w:cs="Arial"/>
                              </w:rPr>
                              <w:t>……</w:t>
                            </w:r>
                            <w:r>
                              <w:rPr>
                                <w:rFonts w:ascii="Arial" w:hAnsi="Arial" w:cs="Arial"/>
                              </w:rPr>
                              <w:t>………………………………………………………………..</w:t>
                            </w:r>
                            <w:r w:rsidR="00A1007A">
                              <w:rPr>
                                <w:rFonts w:ascii="Arial" w:hAnsi="Arial" w:cs="Arial"/>
                              </w:rPr>
                              <w:t>……</w:t>
                            </w:r>
                            <w:r w:rsidR="002E31E6">
                              <w:rPr>
                                <w:rFonts w:ascii="Arial" w:hAnsi="Arial" w:cs="Arial"/>
                              </w:rPr>
                              <w:t>3</w:t>
                            </w:r>
                          </w:p>
                          <w:p w14:paraId="1B7FF315" w14:textId="735E9530" w:rsidR="000C2E73" w:rsidRDefault="000C2E73" w:rsidP="000C2E73">
                            <w:pPr>
                              <w:pStyle w:val="ListParagraph"/>
                              <w:numPr>
                                <w:ilvl w:val="0"/>
                                <w:numId w:val="1"/>
                              </w:numPr>
                              <w:spacing w:line="276" w:lineRule="auto"/>
                              <w:rPr>
                                <w:rFonts w:ascii="Arial" w:hAnsi="Arial" w:cs="Arial"/>
                              </w:rPr>
                            </w:pPr>
                            <w:r w:rsidRPr="000C2E73">
                              <w:rPr>
                                <w:rFonts w:ascii="Arial" w:hAnsi="Arial" w:cs="Arial"/>
                              </w:rPr>
                              <w:t>Multiple linear regression</w:t>
                            </w:r>
                            <w:r>
                              <w:rPr>
                                <w:rFonts w:ascii="Arial" w:hAnsi="Arial" w:cs="Arial"/>
                              </w:rPr>
                              <w:t>…………………</w:t>
                            </w:r>
                            <w:proofErr w:type="gramStart"/>
                            <w:r>
                              <w:rPr>
                                <w:rFonts w:ascii="Arial" w:hAnsi="Arial" w:cs="Arial"/>
                              </w:rPr>
                              <w:t>…..</w:t>
                            </w:r>
                            <w:proofErr w:type="gramEnd"/>
                            <w:r>
                              <w:rPr>
                                <w:rFonts w:ascii="Arial" w:hAnsi="Arial" w:cs="Arial"/>
                              </w:rPr>
                              <w:t>……………………………………………………………………..…4</w:t>
                            </w:r>
                          </w:p>
                          <w:p w14:paraId="299CC72A" w14:textId="33A67066" w:rsidR="000C2E73" w:rsidRDefault="000C2E73" w:rsidP="000C2E73">
                            <w:pPr>
                              <w:pStyle w:val="ListParagraph"/>
                              <w:numPr>
                                <w:ilvl w:val="0"/>
                                <w:numId w:val="1"/>
                              </w:numPr>
                              <w:spacing w:line="276" w:lineRule="auto"/>
                              <w:rPr>
                                <w:rFonts w:ascii="Arial" w:hAnsi="Arial" w:cs="Arial"/>
                              </w:rPr>
                            </w:pPr>
                            <w:bookmarkStart w:id="5" w:name="_Hlk133253405"/>
                            <w:r w:rsidRPr="000C2E73">
                              <w:rPr>
                                <w:rFonts w:ascii="Arial" w:hAnsi="Arial" w:cs="Arial"/>
                              </w:rPr>
                              <w:t>Outlier, Leverage, and Influential Points</w:t>
                            </w:r>
                            <w:r>
                              <w:rPr>
                                <w:rFonts w:ascii="Arial" w:hAnsi="Arial" w:cs="Arial"/>
                              </w:rPr>
                              <w:t>…</w:t>
                            </w:r>
                            <w:r w:rsidR="00786058">
                              <w:rPr>
                                <w:rFonts w:ascii="Arial" w:hAnsi="Arial" w:cs="Arial"/>
                              </w:rPr>
                              <w:t>.</w:t>
                            </w:r>
                            <w:r>
                              <w:rPr>
                                <w:rFonts w:ascii="Arial" w:hAnsi="Arial" w:cs="Arial"/>
                              </w:rPr>
                              <w:t>…………………………………………………………………</w:t>
                            </w:r>
                            <w:proofErr w:type="gramStart"/>
                            <w:r>
                              <w:rPr>
                                <w:rFonts w:ascii="Arial" w:hAnsi="Arial" w:cs="Arial"/>
                              </w:rPr>
                              <w:t>…..</w:t>
                            </w:r>
                            <w:proofErr w:type="gramEnd"/>
                            <w:r>
                              <w:rPr>
                                <w:rFonts w:ascii="Arial" w:hAnsi="Arial" w:cs="Arial"/>
                              </w:rPr>
                              <w:t>……</w:t>
                            </w:r>
                            <w:r w:rsidR="00786058">
                              <w:rPr>
                                <w:rFonts w:ascii="Arial" w:hAnsi="Arial" w:cs="Arial"/>
                              </w:rPr>
                              <w:t>4</w:t>
                            </w:r>
                          </w:p>
                          <w:bookmarkEnd w:id="5"/>
                          <w:p w14:paraId="310035A1" w14:textId="451C3F52" w:rsidR="00786058" w:rsidRPr="00786058" w:rsidRDefault="00786058" w:rsidP="00786058">
                            <w:pPr>
                              <w:pStyle w:val="ListParagraph"/>
                              <w:numPr>
                                <w:ilvl w:val="0"/>
                                <w:numId w:val="1"/>
                              </w:numPr>
                              <w:rPr>
                                <w:rFonts w:ascii="Arial" w:hAnsi="Arial" w:cs="Arial"/>
                              </w:rPr>
                            </w:pPr>
                            <w:r w:rsidRPr="00786058">
                              <w:rPr>
                                <w:rFonts w:ascii="Arial" w:hAnsi="Arial" w:cs="Arial"/>
                              </w:rPr>
                              <w:t>Bias/Variance Trade-off….…………………………………………………………………</w:t>
                            </w:r>
                            <w:r>
                              <w:rPr>
                                <w:rFonts w:ascii="Arial" w:hAnsi="Arial" w:cs="Arial"/>
                              </w:rPr>
                              <w:t>………………...</w:t>
                            </w:r>
                            <w:proofErr w:type="gramStart"/>
                            <w:r w:rsidRPr="00786058">
                              <w:rPr>
                                <w:rFonts w:ascii="Arial" w:hAnsi="Arial" w:cs="Arial"/>
                              </w:rPr>
                              <w:t>…..</w:t>
                            </w:r>
                            <w:proofErr w:type="gramEnd"/>
                            <w:r w:rsidRPr="00786058">
                              <w:rPr>
                                <w:rFonts w:ascii="Arial" w:hAnsi="Arial" w:cs="Arial"/>
                              </w:rPr>
                              <w:t>……4</w:t>
                            </w:r>
                          </w:p>
                          <w:p w14:paraId="6A38AE34" w14:textId="59C2173A" w:rsidR="000C2E73" w:rsidRDefault="00786058" w:rsidP="00A1007A">
                            <w:pPr>
                              <w:pStyle w:val="ListParagraph"/>
                              <w:numPr>
                                <w:ilvl w:val="0"/>
                                <w:numId w:val="1"/>
                              </w:numPr>
                              <w:spacing w:line="276" w:lineRule="auto"/>
                              <w:rPr>
                                <w:rFonts w:ascii="Arial" w:hAnsi="Arial" w:cs="Arial"/>
                              </w:rPr>
                            </w:pPr>
                            <w:r w:rsidRPr="00786058">
                              <w:rPr>
                                <w:rFonts w:ascii="Arial" w:hAnsi="Arial" w:cs="Arial"/>
                              </w:rPr>
                              <w:t>Overfitting and Underfitting</w:t>
                            </w:r>
                            <w:r>
                              <w:rPr>
                                <w:rFonts w:ascii="Arial" w:hAnsi="Arial" w:cs="Arial"/>
                              </w:rPr>
                              <w:t>…………………………………………………………………………………………….5</w:t>
                            </w:r>
                          </w:p>
                          <w:p w14:paraId="20BC221B" w14:textId="1B1E5BFB" w:rsidR="00A1007A" w:rsidRDefault="005D1078" w:rsidP="00A1007A">
                            <w:pPr>
                              <w:pStyle w:val="ListParagraph"/>
                              <w:numPr>
                                <w:ilvl w:val="0"/>
                                <w:numId w:val="1"/>
                              </w:numPr>
                              <w:spacing w:line="276" w:lineRule="auto"/>
                              <w:rPr>
                                <w:rFonts w:ascii="Arial" w:hAnsi="Arial" w:cs="Arial"/>
                              </w:rPr>
                            </w:pPr>
                            <w:bookmarkStart w:id="6" w:name="_Hlk133000976"/>
                            <w:r>
                              <w:rPr>
                                <w:rFonts w:ascii="Arial" w:hAnsi="Arial" w:cs="Arial"/>
                              </w:rPr>
                              <w:t>Analysis done on data set</w:t>
                            </w:r>
                            <w:r w:rsidR="00B81D47">
                              <w:rPr>
                                <w:rFonts w:ascii="Arial" w:hAnsi="Arial" w:cs="Arial"/>
                              </w:rPr>
                              <w:t xml:space="preserve"> for linear regression</w:t>
                            </w:r>
                            <w:r w:rsidR="003859AC">
                              <w:rPr>
                                <w:rFonts w:ascii="Arial" w:hAnsi="Arial" w:cs="Arial"/>
                              </w:rPr>
                              <w:t xml:space="preserve"> and how </w:t>
                            </w:r>
                            <w:proofErr w:type="spellStart"/>
                            <w:r w:rsidR="003859AC">
                              <w:rPr>
                                <w:rFonts w:ascii="Arial" w:hAnsi="Arial" w:cs="Arial"/>
                              </w:rPr>
                              <w:t>its</w:t>
                            </w:r>
                            <w:proofErr w:type="spellEnd"/>
                            <w:r w:rsidR="003859AC">
                              <w:rPr>
                                <w:rFonts w:ascii="Arial" w:hAnsi="Arial" w:cs="Arial"/>
                              </w:rPr>
                              <w:t xml:space="preserve"> appropriate</w:t>
                            </w:r>
                            <w:bookmarkEnd w:id="6"/>
                            <w:r w:rsidR="00A1007A">
                              <w:rPr>
                                <w:rFonts w:ascii="Arial" w:hAnsi="Arial" w:cs="Arial"/>
                              </w:rPr>
                              <w:t>………</w:t>
                            </w:r>
                            <w:proofErr w:type="gramStart"/>
                            <w:r w:rsidR="00A1007A">
                              <w:rPr>
                                <w:rFonts w:ascii="Arial" w:hAnsi="Arial" w:cs="Arial"/>
                              </w:rPr>
                              <w:t>…</w:t>
                            </w:r>
                            <w:r w:rsidR="003859AC">
                              <w:rPr>
                                <w:rFonts w:ascii="Arial" w:hAnsi="Arial" w:cs="Arial"/>
                              </w:rPr>
                              <w:t>..</w:t>
                            </w:r>
                            <w:proofErr w:type="gramEnd"/>
                            <w:r w:rsidR="00A1007A">
                              <w:rPr>
                                <w:rFonts w:ascii="Arial" w:hAnsi="Arial" w:cs="Arial"/>
                              </w:rPr>
                              <w:t>………</w:t>
                            </w:r>
                            <w:r w:rsidR="00B81D47">
                              <w:rPr>
                                <w:rFonts w:ascii="Arial" w:hAnsi="Arial" w:cs="Arial"/>
                              </w:rPr>
                              <w:t>...</w:t>
                            </w:r>
                            <w:r w:rsidR="00A1007A">
                              <w:rPr>
                                <w:rFonts w:ascii="Arial" w:hAnsi="Arial" w:cs="Arial"/>
                              </w:rPr>
                              <w:t>…………………..5</w:t>
                            </w:r>
                          </w:p>
                          <w:p w14:paraId="1FF73D02" w14:textId="2BD2D926" w:rsidR="00F23956" w:rsidRDefault="00F23956" w:rsidP="00A1007A">
                            <w:pPr>
                              <w:pStyle w:val="ListParagraph"/>
                              <w:numPr>
                                <w:ilvl w:val="0"/>
                                <w:numId w:val="1"/>
                              </w:numPr>
                              <w:spacing w:line="276" w:lineRule="auto"/>
                              <w:rPr>
                                <w:rFonts w:ascii="Arial" w:hAnsi="Arial" w:cs="Arial"/>
                              </w:rPr>
                            </w:pPr>
                            <w:r w:rsidRPr="00F23956">
                              <w:rPr>
                                <w:rFonts w:ascii="Arial" w:hAnsi="Arial" w:cs="Arial"/>
                              </w:rPr>
                              <w:t>Linearity</w:t>
                            </w:r>
                            <w:r>
                              <w:rPr>
                                <w:rFonts w:ascii="Arial" w:hAnsi="Arial" w:cs="Arial"/>
                              </w:rPr>
                              <w:t>………………………………………………………………………………………………………………….</w:t>
                            </w:r>
                            <w:r w:rsidR="00CD501D">
                              <w:rPr>
                                <w:rFonts w:ascii="Arial" w:hAnsi="Arial" w:cs="Arial"/>
                              </w:rPr>
                              <w:t>6</w:t>
                            </w:r>
                          </w:p>
                          <w:p w14:paraId="57981D32" w14:textId="275158E1" w:rsidR="00F23956" w:rsidRDefault="00F23956" w:rsidP="00A1007A">
                            <w:pPr>
                              <w:pStyle w:val="ListParagraph"/>
                              <w:numPr>
                                <w:ilvl w:val="0"/>
                                <w:numId w:val="1"/>
                              </w:numPr>
                              <w:spacing w:line="276" w:lineRule="auto"/>
                              <w:rPr>
                                <w:rFonts w:ascii="Arial" w:hAnsi="Arial" w:cs="Arial"/>
                              </w:rPr>
                            </w:pPr>
                            <w:r w:rsidRPr="00F23956">
                              <w:rPr>
                                <w:rFonts w:ascii="Arial" w:hAnsi="Arial" w:cs="Arial"/>
                              </w:rPr>
                              <w:t>Independence</w:t>
                            </w:r>
                            <w:r>
                              <w:rPr>
                                <w:rFonts w:ascii="Arial" w:hAnsi="Arial" w:cs="Arial"/>
                              </w:rPr>
                              <w:t>…………………………………………………………………………………………………………</w:t>
                            </w:r>
                            <w:r w:rsidR="006B2FF2">
                              <w:rPr>
                                <w:rFonts w:ascii="Arial" w:hAnsi="Arial" w:cs="Arial"/>
                              </w:rPr>
                              <w:t>...6</w:t>
                            </w:r>
                          </w:p>
                          <w:p w14:paraId="632E783D" w14:textId="4B659188" w:rsidR="006B2FF2" w:rsidRDefault="00CD501D" w:rsidP="006B2FF2">
                            <w:pPr>
                              <w:pStyle w:val="ListParagraph"/>
                              <w:numPr>
                                <w:ilvl w:val="0"/>
                                <w:numId w:val="1"/>
                              </w:numPr>
                              <w:spacing w:line="276" w:lineRule="auto"/>
                              <w:rPr>
                                <w:rFonts w:ascii="Arial" w:hAnsi="Arial" w:cs="Arial"/>
                              </w:rPr>
                            </w:pPr>
                            <w:proofErr w:type="gramStart"/>
                            <w:r w:rsidRPr="00CD501D">
                              <w:rPr>
                                <w:rFonts w:ascii="Arial" w:hAnsi="Arial" w:cs="Arial"/>
                              </w:rPr>
                              <w:t>Homoscedasticity</w:t>
                            </w:r>
                            <w:r w:rsidR="006B2FF2">
                              <w:rPr>
                                <w:rFonts w:ascii="Arial" w:hAnsi="Arial" w:cs="Arial"/>
                              </w:rPr>
                              <w:t>..</w:t>
                            </w:r>
                            <w:proofErr w:type="gramEnd"/>
                            <w:r w:rsidR="006B2FF2">
                              <w:rPr>
                                <w:rFonts w:ascii="Arial" w:hAnsi="Arial" w:cs="Arial"/>
                              </w:rPr>
                              <w:t>…………………………………………</w:t>
                            </w:r>
                            <w:r>
                              <w:rPr>
                                <w:rFonts w:ascii="Arial" w:hAnsi="Arial" w:cs="Arial"/>
                              </w:rPr>
                              <w:t>………..</w:t>
                            </w:r>
                            <w:r w:rsidR="006B2FF2">
                              <w:rPr>
                                <w:rFonts w:ascii="Arial" w:hAnsi="Arial" w:cs="Arial"/>
                              </w:rPr>
                              <w:t>…………………………………………………6</w:t>
                            </w:r>
                          </w:p>
                          <w:p w14:paraId="67AD0855" w14:textId="10E3868B" w:rsidR="006B2FF2" w:rsidRDefault="00CD501D" w:rsidP="006B2FF2">
                            <w:pPr>
                              <w:pStyle w:val="ListParagraph"/>
                              <w:numPr>
                                <w:ilvl w:val="0"/>
                                <w:numId w:val="1"/>
                              </w:numPr>
                              <w:spacing w:line="276" w:lineRule="auto"/>
                              <w:rPr>
                                <w:rFonts w:ascii="Arial" w:hAnsi="Arial" w:cs="Arial"/>
                              </w:rPr>
                            </w:pPr>
                            <w:r w:rsidRPr="00CD501D">
                              <w:rPr>
                                <w:rFonts w:ascii="Arial" w:hAnsi="Arial" w:cs="Arial"/>
                              </w:rPr>
                              <w:t>Normality</w:t>
                            </w:r>
                            <w:r w:rsidR="006B2FF2">
                              <w:rPr>
                                <w:rFonts w:ascii="Arial" w:hAnsi="Arial" w:cs="Arial"/>
                              </w:rPr>
                              <w:t>…………………………………………………………………</w:t>
                            </w:r>
                            <w:r>
                              <w:rPr>
                                <w:rFonts w:ascii="Arial" w:hAnsi="Arial" w:cs="Arial"/>
                              </w:rPr>
                              <w:t>……</w:t>
                            </w:r>
                            <w:r w:rsidR="006B2FF2">
                              <w:rPr>
                                <w:rFonts w:ascii="Arial" w:hAnsi="Arial" w:cs="Arial"/>
                              </w:rPr>
                              <w:t>………………………………………...6</w:t>
                            </w:r>
                          </w:p>
                          <w:p w14:paraId="4C35B964" w14:textId="69F347E9" w:rsidR="006B2FF2" w:rsidRDefault="00CD501D" w:rsidP="006B2FF2">
                            <w:pPr>
                              <w:pStyle w:val="ListParagraph"/>
                              <w:numPr>
                                <w:ilvl w:val="0"/>
                                <w:numId w:val="1"/>
                              </w:numPr>
                              <w:spacing w:line="276" w:lineRule="auto"/>
                              <w:rPr>
                                <w:rFonts w:ascii="Arial" w:hAnsi="Arial" w:cs="Arial"/>
                              </w:rPr>
                            </w:pPr>
                            <w:r w:rsidRPr="00CD501D">
                              <w:rPr>
                                <w:rFonts w:ascii="Arial" w:hAnsi="Arial" w:cs="Arial"/>
                              </w:rPr>
                              <w:t>Sample Size</w:t>
                            </w:r>
                            <w:r w:rsidR="006B2FF2">
                              <w:rPr>
                                <w:rFonts w:ascii="Arial" w:hAnsi="Arial" w:cs="Arial"/>
                              </w:rPr>
                              <w:t>………………………………………………………………………………………</w:t>
                            </w:r>
                            <w:proofErr w:type="gramStart"/>
                            <w:r w:rsidR="006B2FF2">
                              <w:rPr>
                                <w:rFonts w:ascii="Arial" w:hAnsi="Arial" w:cs="Arial"/>
                              </w:rPr>
                              <w:t>…</w:t>
                            </w:r>
                            <w:r>
                              <w:rPr>
                                <w:rFonts w:ascii="Arial" w:hAnsi="Arial" w:cs="Arial"/>
                              </w:rPr>
                              <w:t>..</w:t>
                            </w:r>
                            <w:proofErr w:type="gramEnd"/>
                            <w:r w:rsidR="006B2FF2">
                              <w:rPr>
                                <w:rFonts w:ascii="Arial" w:hAnsi="Arial" w:cs="Arial"/>
                              </w:rPr>
                              <w:t>………………...6</w:t>
                            </w:r>
                          </w:p>
                          <w:p w14:paraId="0EC9B967" w14:textId="5D80C078" w:rsidR="00051771" w:rsidRDefault="00051771" w:rsidP="006B2FF2">
                            <w:pPr>
                              <w:pStyle w:val="ListParagraph"/>
                              <w:numPr>
                                <w:ilvl w:val="0"/>
                                <w:numId w:val="1"/>
                              </w:numPr>
                              <w:spacing w:line="276" w:lineRule="auto"/>
                              <w:rPr>
                                <w:rFonts w:ascii="Arial" w:hAnsi="Arial" w:cs="Arial"/>
                              </w:rPr>
                            </w:pPr>
                            <w:r w:rsidRPr="00051771">
                              <w:rPr>
                                <w:rFonts w:ascii="Arial" w:hAnsi="Arial" w:cs="Arial"/>
                              </w:rPr>
                              <w:t>Multicollinearity</w:t>
                            </w:r>
                            <w:r>
                              <w:rPr>
                                <w:rFonts w:ascii="Arial" w:hAnsi="Arial" w:cs="Arial"/>
                              </w:rPr>
                              <w:t>………………………………………………………………………………………</w:t>
                            </w:r>
                            <w:proofErr w:type="gramStart"/>
                            <w:r>
                              <w:rPr>
                                <w:rFonts w:ascii="Arial" w:hAnsi="Arial" w:cs="Arial"/>
                              </w:rPr>
                              <w:t>…..</w:t>
                            </w:r>
                            <w:proofErr w:type="gramEnd"/>
                            <w:r>
                              <w:rPr>
                                <w:rFonts w:ascii="Arial" w:hAnsi="Arial" w:cs="Arial"/>
                              </w:rPr>
                              <w:t>……………..7</w:t>
                            </w:r>
                          </w:p>
                          <w:p w14:paraId="1F5AB9F5" w14:textId="6C697036" w:rsidR="00051771" w:rsidRPr="00051771" w:rsidRDefault="00051771" w:rsidP="00051771">
                            <w:pPr>
                              <w:pStyle w:val="ListParagraph"/>
                              <w:numPr>
                                <w:ilvl w:val="0"/>
                                <w:numId w:val="1"/>
                              </w:numPr>
                              <w:spacing w:line="276" w:lineRule="auto"/>
                              <w:rPr>
                                <w:rFonts w:ascii="Arial" w:hAnsi="Arial" w:cs="Arial"/>
                              </w:rPr>
                            </w:pPr>
                            <w:r w:rsidRPr="00051771">
                              <w:rPr>
                                <w:rFonts w:ascii="Arial" w:hAnsi="Arial" w:cs="Arial"/>
                              </w:rPr>
                              <w:t>Outliers in Statistics</w:t>
                            </w:r>
                            <w:r>
                              <w:rPr>
                                <w:rFonts w:ascii="Arial" w:hAnsi="Arial" w:cs="Arial"/>
                              </w:rPr>
                              <w:t>………………………………………………………………………………</w:t>
                            </w:r>
                            <w:proofErr w:type="gramStart"/>
                            <w:r>
                              <w:rPr>
                                <w:rFonts w:ascii="Arial" w:hAnsi="Arial" w:cs="Arial"/>
                              </w:rPr>
                              <w:t>…..</w:t>
                            </w:r>
                            <w:proofErr w:type="gramEnd"/>
                            <w:r>
                              <w:rPr>
                                <w:rFonts w:ascii="Arial" w:hAnsi="Arial" w:cs="Arial"/>
                              </w:rPr>
                              <w:t>………………..7</w:t>
                            </w:r>
                          </w:p>
                          <w:p w14:paraId="6703CCE6" w14:textId="08CF23F5" w:rsidR="00A1007A" w:rsidRDefault="00C609B9" w:rsidP="00E91FEA">
                            <w:pPr>
                              <w:pStyle w:val="ListParagraph"/>
                              <w:numPr>
                                <w:ilvl w:val="0"/>
                                <w:numId w:val="1"/>
                              </w:numPr>
                              <w:spacing w:line="276" w:lineRule="auto"/>
                              <w:rPr>
                                <w:rFonts w:ascii="Arial" w:hAnsi="Arial" w:cs="Arial"/>
                              </w:rPr>
                            </w:pPr>
                            <w:bookmarkStart w:id="7" w:name="_Hlk133011363"/>
                            <w:r>
                              <w:rPr>
                                <w:rFonts w:ascii="Arial" w:hAnsi="Arial" w:cs="Arial"/>
                              </w:rPr>
                              <w:t>D</w:t>
                            </w:r>
                            <w:r w:rsidR="001E6DF7">
                              <w:rPr>
                                <w:rFonts w:ascii="Arial" w:hAnsi="Arial" w:cs="Arial"/>
                              </w:rPr>
                              <w:t>ata analysis performed on the data set</w:t>
                            </w:r>
                            <w:bookmarkEnd w:id="7"/>
                            <w:r>
                              <w:rPr>
                                <w:rFonts w:ascii="Arial" w:hAnsi="Arial" w:cs="Arial"/>
                              </w:rPr>
                              <w:t>……………</w:t>
                            </w:r>
                            <w:r w:rsidR="00A1007A">
                              <w:rPr>
                                <w:rFonts w:ascii="Arial" w:hAnsi="Arial" w:cs="Arial"/>
                              </w:rPr>
                              <w:t>……………………………………</w:t>
                            </w:r>
                            <w:r>
                              <w:rPr>
                                <w:rFonts w:ascii="Arial" w:hAnsi="Arial" w:cs="Arial"/>
                              </w:rPr>
                              <w:t>…...</w:t>
                            </w:r>
                            <w:r w:rsidR="00A1007A">
                              <w:rPr>
                                <w:rFonts w:ascii="Arial" w:hAnsi="Arial" w:cs="Arial"/>
                              </w:rPr>
                              <w:t>……………………</w:t>
                            </w:r>
                            <w:proofErr w:type="gramStart"/>
                            <w:r w:rsidR="00A1007A">
                              <w:rPr>
                                <w:rFonts w:ascii="Arial" w:hAnsi="Arial" w:cs="Arial"/>
                              </w:rPr>
                              <w:t>.</w:t>
                            </w:r>
                            <w:r w:rsidR="00051771">
                              <w:rPr>
                                <w:rFonts w:ascii="Arial" w:hAnsi="Arial" w:cs="Arial"/>
                              </w:rPr>
                              <w:t>8</w:t>
                            </w:r>
                            <w:proofErr w:type="gramEnd"/>
                          </w:p>
                          <w:p w14:paraId="525AD6EA" w14:textId="5C06A31C" w:rsidR="00051771" w:rsidRPr="00051771" w:rsidRDefault="00051771" w:rsidP="00051771">
                            <w:pPr>
                              <w:pStyle w:val="ListParagraph"/>
                              <w:numPr>
                                <w:ilvl w:val="0"/>
                                <w:numId w:val="1"/>
                              </w:numPr>
                              <w:spacing w:line="276" w:lineRule="auto"/>
                              <w:rPr>
                                <w:rFonts w:ascii="Arial" w:hAnsi="Arial" w:cs="Arial"/>
                              </w:rPr>
                            </w:pPr>
                            <w:r w:rsidRPr="00051771">
                              <w:rPr>
                                <w:rFonts w:ascii="Arial" w:hAnsi="Arial" w:cs="Arial"/>
                              </w:rPr>
                              <w:t>Dataset</w:t>
                            </w:r>
                            <w:r>
                              <w:rPr>
                                <w:rFonts w:ascii="Arial" w:hAnsi="Arial" w:cs="Arial"/>
                              </w:rPr>
                              <w:t>…………………………………………………………………………………………...…………………</w:t>
                            </w:r>
                            <w:proofErr w:type="gramStart"/>
                            <w:r>
                              <w:rPr>
                                <w:rFonts w:ascii="Arial" w:hAnsi="Arial" w:cs="Arial"/>
                              </w:rPr>
                              <w:t>…..</w:t>
                            </w:r>
                            <w:proofErr w:type="gramEnd"/>
                            <w:r>
                              <w:rPr>
                                <w:rFonts w:ascii="Arial" w:hAnsi="Arial" w:cs="Arial"/>
                              </w:rPr>
                              <w:t>8</w:t>
                            </w:r>
                          </w:p>
                          <w:p w14:paraId="25BB49C0" w14:textId="70DA7BE0" w:rsidR="00051771" w:rsidRDefault="00051771" w:rsidP="00051771">
                            <w:pPr>
                              <w:pStyle w:val="ListParagraph"/>
                              <w:numPr>
                                <w:ilvl w:val="0"/>
                                <w:numId w:val="1"/>
                              </w:numPr>
                              <w:spacing w:line="276" w:lineRule="auto"/>
                              <w:rPr>
                                <w:rFonts w:ascii="Arial" w:hAnsi="Arial" w:cs="Arial"/>
                              </w:rPr>
                            </w:pPr>
                            <w:r>
                              <w:rPr>
                                <w:rFonts w:ascii="Arial" w:hAnsi="Arial" w:cs="Arial"/>
                              </w:rPr>
                              <w:t>Analysis……………………………………………………...…………………………………………</w:t>
                            </w:r>
                            <w:proofErr w:type="gramStart"/>
                            <w:r>
                              <w:rPr>
                                <w:rFonts w:ascii="Arial" w:hAnsi="Arial" w:cs="Arial"/>
                              </w:rPr>
                              <w:t>…..</w:t>
                            </w:r>
                            <w:proofErr w:type="gramEnd"/>
                            <w:r>
                              <w:rPr>
                                <w:rFonts w:ascii="Arial" w:hAnsi="Arial" w:cs="Arial"/>
                              </w:rPr>
                              <w:t>…………..8</w:t>
                            </w:r>
                          </w:p>
                          <w:p w14:paraId="2BFA8D08" w14:textId="643431F1" w:rsidR="0008627E" w:rsidRDefault="0008627E" w:rsidP="0008627E">
                            <w:pPr>
                              <w:pStyle w:val="ListParagraph"/>
                              <w:numPr>
                                <w:ilvl w:val="0"/>
                                <w:numId w:val="1"/>
                              </w:numPr>
                              <w:spacing w:line="276" w:lineRule="auto"/>
                              <w:rPr>
                                <w:rFonts w:ascii="Arial" w:hAnsi="Arial" w:cs="Arial"/>
                              </w:rPr>
                            </w:pPr>
                            <w:r w:rsidRPr="0008627E">
                              <w:rPr>
                                <w:rFonts w:ascii="Arial" w:hAnsi="Arial" w:cs="Arial"/>
                              </w:rPr>
                              <w:t>Modeling</w:t>
                            </w:r>
                            <w:r>
                              <w:rPr>
                                <w:rFonts w:ascii="Arial" w:hAnsi="Arial" w:cs="Arial"/>
                              </w:rPr>
                              <w:t>……………………………………………………...…………………………………………</w:t>
                            </w:r>
                            <w:proofErr w:type="gramStart"/>
                            <w:r>
                              <w:rPr>
                                <w:rFonts w:ascii="Arial" w:hAnsi="Arial" w:cs="Arial"/>
                              </w:rPr>
                              <w:t>…..</w:t>
                            </w:r>
                            <w:proofErr w:type="gramEnd"/>
                            <w:r>
                              <w:rPr>
                                <w:rFonts w:ascii="Arial" w:hAnsi="Arial" w:cs="Arial"/>
                              </w:rPr>
                              <w:t>…………11</w:t>
                            </w:r>
                          </w:p>
                          <w:p w14:paraId="575D2026" w14:textId="5EFE4F75" w:rsidR="0008627E" w:rsidRDefault="0008627E" w:rsidP="0008627E">
                            <w:pPr>
                              <w:pStyle w:val="ListParagraph"/>
                              <w:numPr>
                                <w:ilvl w:val="0"/>
                                <w:numId w:val="1"/>
                              </w:numPr>
                              <w:spacing w:line="276" w:lineRule="auto"/>
                              <w:rPr>
                                <w:rFonts w:ascii="Arial" w:hAnsi="Arial" w:cs="Arial"/>
                              </w:rPr>
                            </w:pPr>
                            <w:r w:rsidRPr="0008627E">
                              <w:rPr>
                                <w:rFonts w:ascii="Arial" w:hAnsi="Arial" w:cs="Arial"/>
                              </w:rPr>
                              <w:t>Evaluating accuracy of Model</w:t>
                            </w:r>
                            <w:r>
                              <w:rPr>
                                <w:rFonts w:ascii="Arial" w:hAnsi="Arial" w:cs="Arial"/>
                              </w:rPr>
                              <w:t>……………………………...…………………………………………</w:t>
                            </w:r>
                            <w:proofErr w:type="gramStart"/>
                            <w:r>
                              <w:rPr>
                                <w:rFonts w:ascii="Arial" w:hAnsi="Arial" w:cs="Arial"/>
                              </w:rPr>
                              <w:t>…..</w:t>
                            </w:r>
                            <w:proofErr w:type="gramEnd"/>
                            <w:r>
                              <w:rPr>
                                <w:rFonts w:ascii="Arial" w:hAnsi="Arial" w:cs="Arial"/>
                              </w:rPr>
                              <w:t>…………12</w:t>
                            </w:r>
                          </w:p>
                          <w:p w14:paraId="38D526F5" w14:textId="242F0ADB" w:rsidR="0008627E" w:rsidRPr="005A2F7F" w:rsidRDefault="005A2F7F" w:rsidP="005A2F7F">
                            <w:pPr>
                              <w:pStyle w:val="ListParagraph"/>
                              <w:numPr>
                                <w:ilvl w:val="0"/>
                                <w:numId w:val="1"/>
                              </w:numPr>
                              <w:spacing w:line="276" w:lineRule="auto"/>
                              <w:rPr>
                                <w:rFonts w:ascii="Arial" w:hAnsi="Arial" w:cs="Arial"/>
                              </w:rPr>
                            </w:pPr>
                            <w:r w:rsidRPr="005A2F7F">
                              <w:rPr>
                                <w:rFonts w:ascii="Arial" w:hAnsi="Arial" w:cs="Arial"/>
                              </w:rPr>
                              <w:t>Recommendations</w:t>
                            </w:r>
                            <w:r>
                              <w:rPr>
                                <w:rFonts w:ascii="Arial" w:hAnsi="Arial" w:cs="Arial"/>
                              </w:rPr>
                              <w:t>……………………………...………………………………………………………….…………12</w:t>
                            </w:r>
                          </w:p>
                          <w:p w14:paraId="17D88E84" w14:textId="7D5A8D09" w:rsidR="00A1007A" w:rsidRDefault="00AE12FB" w:rsidP="00A1007A">
                            <w:pPr>
                              <w:pStyle w:val="ListParagraph"/>
                              <w:numPr>
                                <w:ilvl w:val="0"/>
                                <w:numId w:val="1"/>
                              </w:numPr>
                              <w:spacing w:line="276" w:lineRule="auto"/>
                              <w:rPr>
                                <w:rFonts w:ascii="Arial" w:hAnsi="Arial" w:cs="Arial"/>
                              </w:rPr>
                            </w:pPr>
                            <w:r>
                              <w:rPr>
                                <w:rFonts w:ascii="Arial" w:hAnsi="Arial" w:cs="Arial"/>
                              </w:rPr>
                              <w:t>Process of data analysis</w:t>
                            </w:r>
                            <w:r w:rsidR="00A1007A">
                              <w:rPr>
                                <w:rFonts w:ascii="Arial" w:hAnsi="Arial" w:cs="Arial"/>
                              </w:rPr>
                              <w:t>……</w:t>
                            </w:r>
                            <w:r w:rsidR="00650776">
                              <w:rPr>
                                <w:rFonts w:ascii="Arial" w:hAnsi="Arial" w:cs="Arial"/>
                              </w:rPr>
                              <w:t>…</w:t>
                            </w:r>
                            <w:r w:rsidR="00A1007A">
                              <w:rPr>
                                <w:rFonts w:ascii="Arial" w:hAnsi="Arial" w:cs="Arial"/>
                              </w:rPr>
                              <w:t>…………………………………………………………………………………</w:t>
                            </w:r>
                            <w:proofErr w:type="gramStart"/>
                            <w:r w:rsidR="005A2F7F">
                              <w:rPr>
                                <w:rFonts w:ascii="Arial" w:hAnsi="Arial" w:cs="Arial"/>
                              </w:rPr>
                              <w:t>…</w:t>
                            </w:r>
                            <w:r w:rsidR="00A1007A">
                              <w:rPr>
                                <w:rFonts w:ascii="Arial" w:hAnsi="Arial" w:cs="Arial"/>
                              </w:rPr>
                              <w:t>..</w:t>
                            </w:r>
                            <w:proofErr w:type="gramEnd"/>
                            <w:r w:rsidR="005A2F7F">
                              <w:rPr>
                                <w:rFonts w:ascii="Arial" w:hAnsi="Arial" w:cs="Arial"/>
                              </w:rPr>
                              <w:t>12</w:t>
                            </w:r>
                          </w:p>
                          <w:p w14:paraId="0AAE72D8" w14:textId="14E11E9C" w:rsidR="005A2F7F" w:rsidRDefault="002515B1" w:rsidP="00A1007A">
                            <w:pPr>
                              <w:pStyle w:val="ListParagraph"/>
                              <w:numPr>
                                <w:ilvl w:val="0"/>
                                <w:numId w:val="1"/>
                              </w:numPr>
                              <w:spacing w:line="276" w:lineRule="auto"/>
                              <w:rPr>
                                <w:rFonts w:ascii="Arial" w:hAnsi="Arial" w:cs="Arial"/>
                              </w:rPr>
                            </w:pPr>
                            <w:r w:rsidRPr="002515B1">
                              <w:rPr>
                                <w:rFonts w:ascii="Arial" w:hAnsi="Arial" w:cs="Arial"/>
                              </w:rPr>
                              <w:t>Data collection</w:t>
                            </w:r>
                            <w:r>
                              <w:rPr>
                                <w:rFonts w:ascii="Arial" w:hAnsi="Arial" w:cs="Arial"/>
                              </w:rPr>
                              <w:t>………………………………………………………………………………………………………...12</w:t>
                            </w:r>
                          </w:p>
                          <w:p w14:paraId="2EE5D5CE" w14:textId="24712526"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cleaning and preprocessing</w:t>
                            </w:r>
                            <w:r>
                              <w:rPr>
                                <w:rFonts w:ascii="Arial" w:hAnsi="Arial" w:cs="Arial"/>
                              </w:rPr>
                              <w:t>.</w:t>
                            </w:r>
                            <w:r w:rsidRPr="002515B1">
                              <w:rPr>
                                <w:rFonts w:ascii="Arial" w:hAnsi="Arial" w:cs="Arial"/>
                              </w:rPr>
                              <w:t xml:space="preserve"> </w:t>
                            </w:r>
                            <w:r>
                              <w:rPr>
                                <w:rFonts w:ascii="Arial" w:hAnsi="Arial" w:cs="Arial"/>
                              </w:rPr>
                              <w:t>……………………………………….…………………………………………12</w:t>
                            </w:r>
                          </w:p>
                          <w:p w14:paraId="64780429" w14:textId="481A909A"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Exploratory data analysis</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Pr>
                                <w:rFonts w:ascii="Arial" w:hAnsi="Arial" w:cs="Arial"/>
                              </w:rPr>
                              <w:t>13</w:t>
                            </w:r>
                          </w:p>
                          <w:p w14:paraId="181065F5" w14:textId="32255FD2"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Visualization tools and techniques</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sidR="006037C1">
                              <w:rPr>
                                <w:rFonts w:ascii="Arial" w:hAnsi="Arial" w:cs="Arial"/>
                              </w:rPr>
                              <w:t>………………………………</w:t>
                            </w:r>
                            <w:r>
                              <w:rPr>
                                <w:rFonts w:ascii="Arial" w:hAnsi="Arial" w:cs="Arial"/>
                              </w:rPr>
                              <w:t>13</w:t>
                            </w:r>
                          </w:p>
                          <w:p w14:paraId="0793456A" w14:textId="2BDBA8E8"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modeling with machine learning</w:t>
                            </w:r>
                            <w:r>
                              <w:rPr>
                                <w:rFonts w:ascii="Arial" w:hAnsi="Arial" w:cs="Arial"/>
                              </w:rPr>
                              <w:t>.</w:t>
                            </w:r>
                            <w:r w:rsidR="006037C1" w:rsidRPr="006037C1">
                              <w:rPr>
                                <w:rFonts w:ascii="Arial" w:hAnsi="Arial" w:cs="Arial"/>
                              </w:rPr>
                              <w:t xml:space="preserve"> </w:t>
                            </w:r>
                            <w:r w:rsidR="006037C1">
                              <w:rPr>
                                <w:rFonts w:ascii="Arial" w:hAnsi="Arial" w:cs="Arial"/>
                              </w:rPr>
                              <w:t>…………………………………………………….………………………</w:t>
                            </w:r>
                            <w:r>
                              <w:rPr>
                                <w:rFonts w:ascii="Arial" w:hAnsi="Arial" w:cs="Arial"/>
                              </w:rPr>
                              <w:t>14</w:t>
                            </w:r>
                          </w:p>
                          <w:p w14:paraId="59291605" w14:textId="3928AF48"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quality assessment</w:t>
                            </w:r>
                            <w:r>
                              <w:rPr>
                                <w:rFonts w:ascii="Arial" w:hAnsi="Arial" w:cs="Arial"/>
                              </w:rPr>
                              <w:t>.</w:t>
                            </w:r>
                            <w:r w:rsidR="006037C1" w:rsidRPr="006037C1">
                              <w:rPr>
                                <w:rFonts w:ascii="Arial" w:hAnsi="Arial" w:cs="Arial"/>
                              </w:rPr>
                              <w:t xml:space="preserve"> </w:t>
                            </w:r>
                            <w:r w:rsidR="006037C1">
                              <w:rPr>
                                <w:rFonts w:ascii="Arial" w:hAnsi="Arial" w:cs="Arial"/>
                              </w:rPr>
                              <w:t>…………………………………………………………………………………………...</w:t>
                            </w:r>
                            <w:r>
                              <w:rPr>
                                <w:rFonts w:ascii="Arial" w:hAnsi="Arial" w:cs="Arial"/>
                              </w:rPr>
                              <w:t>14</w:t>
                            </w:r>
                          </w:p>
                          <w:p w14:paraId="67559602" w14:textId="6A986C10" w:rsidR="002515B1" w:rsidRDefault="002515B1" w:rsidP="00A1007A">
                            <w:pPr>
                              <w:pStyle w:val="ListParagraph"/>
                              <w:numPr>
                                <w:ilvl w:val="0"/>
                                <w:numId w:val="1"/>
                              </w:numPr>
                              <w:spacing w:line="276" w:lineRule="auto"/>
                              <w:rPr>
                                <w:rFonts w:ascii="Arial" w:hAnsi="Arial" w:cs="Arial"/>
                              </w:rPr>
                            </w:pPr>
                            <w:r w:rsidRPr="002515B1">
                              <w:rPr>
                                <w:rFonts w:ascii="Arial" w:hAnsi="Arial" w:cs="Arial"/>
                              </w:rPr>
                              <w:t>Data interpretation</w:t>
                            </w:r>
                            <w:r>
                              <w:rPr>
                                <w:rFonts w:ascii="Arial" w:hAnsi="Arial" w:cs="Arial"/>
                              </w:rPr>
                              <w:t>.</w:t>
                            </w:r>
                            <w:r w:rsidR="006037C1" w:rsidRPr="006037C1">
                              <w:rPr>
                                <w:rFonts w:ascii="Arial" w:hAnsi="Arial" w:cs="Arial"/>
                              </w:rPr>
                              <w:t xml:space="preserve"> </w:t>
                            </w:r>
                            <w:r w:rsidR="006037C1">
                              <w:rPr>
                                <w:rFonts w:ascii="Arial" w:hAnsi="Arial" w:cs="Arial"/>
                              </w:rPr>
                              <w:t>………………………………………………………………………………………………</w:t>
                            </w:r>
                            <w:proofErr w:type="gramStart"/>
                            <w:r w:rsidR="006037C1">
                              <w:rPr>
                                <w:rFonts w:ascii="Arial" w:hAnsi="Arial" w:cs="Arial"/>
                              </w:rPr>
                              <w:t>…..</w:t>
                            </w:r>
                            <w:proofErr w:type="gramEnd"/>
                            <w:r>
                              <w:rPr>
                                <w:rFonts w:ascii="Arial" w:hAnsi="Arial" w:cs="Arial"/>
                              </w:rPr>
                              <w:t>15</w:t>
                            </w:r>
                          </w:p>
                          <w:p w14:paraId="410FC4E7" w14:textId="786B93AD" w:rsidR="00815718" w:rsidRPr="00A1007A" w:rsidRDefault="00815718" w:rsidP="00A1007A">
                            <w:pPr>
                              <w:spacing w:line="276" w:lineRule="auto"/>
                              <w:rPr>
                                <w:rFonts w:ascii="Arial" w:hAnsi="Arial" w:cs="Arial"/>
                              </w:rPr>
                            </w:pPr>
                          </w:p>
                        </w:txbxContent>
                      </v:textbox>
                      <w10:wrap type="square" anchorx="margin"/>
                    </v:shape>
                  </w:pict>
                </mc:Fallback>
              </mc:AlternateContent>
            </w:r>
          </w:p>
        </w:tc>
      </w:tr>
    </w:tbl>
    <w:p w14:paraId="62BD67AA" w14:textId="1D04C62A" w:rsidR="00745C53" w:rsidRDefault="00745C53"/>
    <w:p w14:paraId="173ECA10" w14:textId="5B32FA72" w:rsidR="000B4502" w:rsidRDefault="00FA7A5D">
      <w:r>
        <w:rPr>
          <w:noProof/>
        </w:rPr>
        <mc:AlternateContent>
          <mc:Choice Requires="wps">
            <w:drawing>
              <wp:anchor distT="45720" distB="45720" distL="114300" distR="114300" simplePos="0" relativeHeight="251662336" behindDoc="0" locked="0" layoutInCell="1" allowOverlap="1" wp14:anchorId="0AC130D4" wp14:editId="0F941EF8">
                <wp:simplePos x="0" y="0"/>
                <wp:positionH relativeFrom="margin">
                  <wp:posOffset>304800</wp:posOffset>
                </wp:positionH>
                <wp:positionV relativeFrom="paragraph">
                  <wp:posOffset>-77470</wp:posOffset>
                </wp:positionV>
                <wp:extent cx="7086600" cy="9039225"/>
                <wp:effectExtent l="0" t="0" r="19050" b="28575"/>
                <wp:wrapSquare wrapText="bothSides"/>
                <wp:docPr id="835088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chemeClr val="bg1"/>
                          </a:solidFill>
                          <a:miter lim="800000"/>
                          <a:headEnd/>
                          <a:tailEnd/>
                        </a:ln>
                      </wps:spPr>
                      <wps:txbx>
                        <w:txbxContent>
                          <w:p w14:paraId="16D1737D" w14:textId="2809ACC8" w:rsidR="00FA7A5D" w:rsidRDefault="0036351E" w:rsidP="0036351E">
                            <w:pPr>
                              <w:pStyle w:val="Heading1"/>
                              <w:jc w:val="center"/>
                              <w:rPr>
                                <w:lang w:val="en-ZA"/>
                              </w:rPr>
                            </w:pPr>
                            <w:r>
                              <w:rPr>
                                <w:lang w:val="en-ZA"/>
                              </w:rPr>
                              <w:t>Background</w:t>
                            </w:r>
                          </w:p>
                          <w:p w14:paraId="571CDE76" w14:textId="38F49886" w:rsidR="009D573F" w:rsidRPr="009D573F" w:rsidRDefault="009D573F" w:rsidP="009D573F">
                            <w:pPr>
                              <w:spacing w:line="276" w:lineRule="auto"/>
                              <w:rPr>
                                <w:rFonts w:ascii="Arial" w:hAnsi="Arial" w:cs="Arial"/>
                                <w:lang w:val="en-ZA"/>
                              </w:rPr>
                            </w:pPr>
                            <w:r w:rsidRPr="009D573F">
                              <w:rPr>
                                <w:rFonts w:ascii="Arial" w:hAnsi="Arial" w:cs="Arial"/>
                                <w:lang w:val="en-ZA"/>
                              </w:rPr>
                              <w:t xml:space="preserve">The process of applying to universities and getting accepted is stressful for students. </w:t>
                            </w:r>
                            <w:r w:rsidR="00ED630E">
                              <w:rPr>
                                <w:rFonts w:ascii="Arial" w:hAnsi="Arial" w:cs="Arial"/>
                                <w:lang w:val="en-ZA"/>
                              </w:rPr>
                              <w:t>A</w:t>
                            </w:r>
                            <w:r w:rsidRPr="009D573F">
                              <w:rPr>
                                <w:rFonts w:ascii="Arial" w:hAnsi="Arial" w:cs="Arial"/>
                                <w:lang w:val="en-ZA"/>
                              </w:rPr>
                              <w:t xml:space="preserve"> dataset has been built </w:t>
                            </w:r>
                            <w:r w:rsidR="00E64E80">
                              <w:rPr>
                                <w:rFonts w:ascii="Arial" w:hAnsi="Arial" w:cs="Arial"/>
                                <w:lang w:val="en-ZA"/>
                              </w:rPr>
                              <w:t xml:space="preserve">to </w:t>
                            </w:r>
                            <w:r w:rsidRPr="009D573F">
                              <w:rPr>
                                <w:rFonts w:ascii="Arial" w:hAnsi="Arial" w:cs="Arial"/>
                                <w:lang w:val="en-ZA"/>
                              </w:rPr>
                              <w:t>help students in shortlisting universities based</w:t>
                            </w:r>
                            <w:r w:rsidR="00A0169C">
                              <w:rPr>
                                <w:rFonts w:ascii="Arial" w:hAnsi="Arial" w:cs="Arial"/>
                                <w:lang w:val="en-ZA"/>
                              </w:rPr>
                              <w:t xml:space="preserve"> on their academic records</w:t>
                            </w:r>
                            <w:r w:rsidRPr="009D573F">
                              <w:rPr>
                                <w:rFonts w:ascii="Arial" w:hAnsi="Arial" w:cs="Arial"/>
                                <w:lang w:val="en-ZA"/>
                              </w:rPr>
                              <w:t>. This dataset is inspired by the UCLA Graduate Dataset</w:t>
                            </w:r>
                            <w:r w:rsidR="00753E74">
                              <w:rPr>
                                <w:rFonts w:ascii="Arial" w:hAnsi="Arial" w:cs="Arial"/>
                                <w:lang w:val="en-ZA"/>
                              </w:rPr>
                              <w:t>. The</w:t>
                            </w:r>
                            <w:r w:rsidRPr="009D573F">
                              <w:rPr>
                                <w:rFonts w:ascii="Arial" w:hAnsi="Arial" w:cs="Arial"/>
                                <w:lang w:val="en-ZA"/>
                              </w:rPr>
                              <w:t xml:space="preserve"> analysis aims to understand the factors that</w:t>
                            </w:r>
                            <w:r w:rsidR="00753E74">
                              <w:rPr>
                                <w:rFonts w:ascii="Arial" w:hAnsi="Arial" w:cs="Arial"/>
                                <w:lang w:val="en-ZA"/>
                              </w:rPr>
                              <w:t xml:space="preserve"> contribute</w:t>
                            </w:r>
                            <w:r w:rsidR="00B22D9F">
                              <w:rPr>
                                <w:rFonts w:ascii="Arial" w:hAnsi="Arial" w:cs="Arial"/>
                                <w:lang w:val="en-ZA"/>
                              </w:rPr>
                              <w:t xml:space="preserve"> to</w:t>
                            </w:r>
                            <w:r w:rsidRPr="009D573F">
                              <w:rPr>
                                <w:rFonts w:ascii="Arial" w:hAnsi="Arial" w:cs="Arial"/>
                                <w:lang w:val="en-ZA"/>
                              </w:rPr>
                              <w:t xml:space="preserve"> graduate admission</w:t>
                            </w:r>
                            <w:r w:rsidR="00B22D9F">
                              <w:rPr>
                                <w:rFonts w:ascii="Arial" w:hAnsi="Arial" w:cs="Arial"/>
                                <w:lang w:val="en-ZA"/>
                              </w:rPr>
                              <w:t xml:space="preserve"> acceptance</w:t>
                            </w:r>
                            <w:r w:rsidRPr="009D573F">
                              <w:rPr>
                                <w:rFonts w:ascii="Arial" w:hAnsi="Arial" w:cs="Arial"/>
                                <w:lang w:val="en-ZA"/>
                              </w:rPr>
                              <w:t xml:space="preserve"> and how the factors are related. Specifically, the objective of this project is to predict a student's chances of admission into </w:t>
                            </w:r>
                            <w:r w:rsidR="00447E68" w:rsidRPr="009D573F">
                              <w:rPr>
                                <w:rFonts w:ascii="Arial" w:hAnsi="Arial" w:cs="Arial"/>
                                <w:lang w:val="en-ZA"/>
                              </w:rPr>
                              <w:t>a</w:t>
                            </w:r>
                            <w:r w:rsidRPr="009D573F">
                              <w:rPr>
                                <w:rFonts w:ascii="Arial" w:hAnsi="Arial" w:cs="Arial"/>
                                <w:lang w:val="en-ZA"/>
                              </w:rPr>
                              <w:t xml:space="preserve"> university, given the</w:t>
                            </w:r>
                            <w:r w:rsidR="00571BC6">
                              <w:rPr>
                                <w:rFonts w:ascii="Arial" w:hAnsi="Arial" w:cs="Arial"/>
                                <w:lang w:val="en-ZA"/>
                              </w:rPr>
                              <w:t xml:space="preserve"> student’s marks</w:t>
                            </w:r>
                            <w:r w:rsidRPr="009D573F">
                              <w:rPr>
                                <w:rFonts w:ascii="Arial" w:hAnsi="Arial" w:cs="Arial"/>
                                <w:lang w:val="en-ZA"/>
                              </w:rPr>
                              <w:t>.</w:t>
                            </w:r>
                          </w:p>
                          <w:p w14:paraId="56333996" w14:textId="660FB388" w:rsidR="009D573F" w:rsidRPr="009D573F" w:rsidRDefault="00C63739" w:rsidP="009D573F">
                            <w:pPr>
                              <w:spacing w:line="276" w:lineRule="auto"/>
                              <w:rPr>
                                <w:rFonts w:ascii="Arial" w:hAnsi="Arial" w:cs="Arial"/>
                                <w:lang w:val="en-ZA"/>
                              </w:rPr>
                            </w:pPr>
                            <w:r>
                              <w:rPr>
                                <w:rFonts w:ascii="Arial" w:hAnsi="Arial" w:cs="Arial"/>
                                <w:lang w:val="en-ZA"/>
                              </w:rPr>
                              <w:t>S</w:t>
                            </w:r>
                            <w:r w:rsidR="009D573F" w:rsidRPr="009D573F">
                              <w:rPr>
                                <w:rFonts w:ascii="Arial" w:hAnsi="Arial" w:cs="Arial"/>
                                <w:lang w:val="en-ZA"/>
                              </w:rPr>
                              <w:t>tudent admission is a crucia</w:t>
                            </w:r>
                            <w:r w:rsidR="0024477E">
                              <w:rPr>
                                <w:rFonts w:ascii="Arial" w:hAnsi="Arial" w:cs="Arial"/>
                                <w:lang w:val="en-ZA"/>
                              </w:rPr>
                              <w:t>l issue</w:t>
                            </w:r>
                            <w:r w:rsidR="009D573F" w:rsidRPr="009D573F">
                              <w:rPr>
                                <w:rFonts w:ascii="Arial" w:hAnsi="Arial" w:cs="Arial"/>
                                <w:lang w:val="en-ZA"/>
                              </w:rPr>
                              <w:t xml:space="preserve"> for educational institutions,</w:t>
                            </w:r>
                            <w:r w:rsidR="0024477E">
                              <w:rPr>
                                <w:rFonts w:ascii="Arial" w:hAnsi="Arial" w:cs="Arial"/>
                                <w:lang w:val="en-ZA"/>
                              </w:rPr>
                              <w:t xml:space="preserve"> the analysis</w:t>
                            </w:r>
                            <w:r w:rsidR="009D573F" w:rsidRPr="009D573F">
                              <w:rPr>
                                <w:rFonts w:ascii="Arial" w:hAnsi="Arial" w:cs="Arial"/>
                                <w:lang w:val="en-ZA"/>
                              </w:rPr>
                              <w:t xml:space="preserve"> aims to provide a tool to </w:t>
                            </w:r>
                            <w:r w:rsidR="0024477E">
                              <w:rPr>
                                <w:rFonts w:ascii="Arial" w:hAnsi="Arial" w:cs="Arial"/>
                                <w:lang w:val="en-ZA"/>
                              </w:rPr>
                              <w:t xml:space="preserve">help </w:t>
                            </w:r>
                            <w:r w:rsidR="009D573F" w:rsidRPr="009D573F">
                              <w:rPr>
                                <w:rFonts w:ascii="Arial" w:hAnsi="Arial" w:cs="Arial"/>
                                <w:lang w:val="en-ZA"/>
                              </w:rPr>
                              <w:t xml:space="preserve">students </w:t>
                            </w:r>
                            <w:r w:rsidR="006C24D3">
                              <w:rPr>
                                <w:rFonts w:ascii="Arial" w:hAnsi="Arial" w:cs="Arial"/>
                                <w:lang w:val="en-ZA"/>
                              </w:rPr>
                              <w:t>to</w:t>
                            </w:r>
                            <w:r w:rsidR="009D573F" w:rsidRPr="009D573F">
                              <w:rPr>
                                <w:rFonts w:ascii="Arial" w:hAnsi="Arial" w:cs="Arial"/>
                                <w:lang w:val="en-ZA"/>
                              </w:rPr>
                              <w:t xml:space="preserve"> know in advance whether they have a chance of being accepted into </w:t>
                            </w:r>
                            <w:r w:rsidR="006C24D3">
                              <w:rPr>
                                <w:rFonts w:ascii="Arial" w:hAnsi="Arial" w:cs="Arial"/>
                                <w:lang w:val="en-ZA"/>
                              </w:rPr>
                              <w:t>their</w:t>
                            </w:r>
                            <w:r w:rsidR="009D573F" w:rsidRPr="009D573F">
                              <w:rPr>
                                <w:rFonts w:ascii="Arial" w:hAnsi="Arial" w:cs="Arial"/>
                                <w:lang w:val="en-ZA"/>
                              </w:rPr>
                              <w:t xml:space="preserve"> university</w:t>
                            </w:r>
                            <w:r w:rsidR="006C24D3">
                              <w:rPr>
                                <w:rFonts w:ascii="Arial" w:hAnsi="Arial" w:cs="Arial"/>
                                <w:lang w:val="en-ZA"/>
                              </w:rPr>
                              <w:t xml:space="preserve"> of choice</w:t>
                            </w:r>
                            <w:r w:rsidR="009D573F" w:rsidRPr="009D573F">
                              <w:rPr>
                                <w:rFonts w:ascii="Arial" w:hAnsi="Arial" w:cs="Arial"/>
                                <w:lang w:val="en-ZA"/>
                              </w:rPr>
                              <w:t xml:space="preserve">. This will alleviate </w:t>
                            </w:r>
                            <w:r w:rsidR="00A34839">
                              <w:rPr>
                                <w:rFonts w:ascii="Arial" w:hAnsi="Arial" w:cs="Arial"/>
                                <w:lang w:val="en-ZA"/>
                              </w:rPr>
                              <w:t>stress and</w:t>
                            </w:r>
                            <w:r w:rsidR="009D573F" w:rsidRPr="009D573F">
                              <w:rPr>
                                <w:rFonts w:ascii="Arial" w:hAnsi="Arial" w:cs="Arial"/>
                                <w:lang w:val="en-ZA"/>
                              </w:rPr>
                              <w:t xml:space="preserve"> anxiety that students experience while waiting for a response from the universities.</w:t>
                            </w:r>
                          </w:p>
                          <w:p w14:paraId="3E8B12D5" w14:textId="53FD6427" w:rsidR="009D573F" w:rsidRPr="009D573F" w:rsidRDefault="009D573F" w:rsidP="009D573F">
                            <w:pPr>
                              <w:spacing w:line="276" w:lineRule="auto"/>
                              <w:rPr>
                                <w:rFonts w:ascii="Arial" w:hAnsi="Arial" w:cs="Arial"/>
                                <w:lang w:val="en-ZA"/>
                              </w:rPr>
                            </w:pPr>
                            <w:r w:rsidRPr="009D573F">
                              <w:rPr>
                                <w:rFonts w:ascii="Arial" w:hAnsi="Arial" w:cs="Arial"/>
                                <w:lang w:val="en-ZA"/>
                              </w:rPr>
                              <w:t>The main question we</w:t>
                            </w:r>
                            <w:r w:rsidR="005B7F90">
                              <w:rPr>
                                <w:rFonts w:ascii="Arial" w:hAnsi="Arial" w:cs="Arial"/>
                                <w:lang w:val="en-ZA"/>
                              </w:rPr>
                              <w:t xml:space="preserve"> want</w:t>
                            </w:r>
                            <w:r w:rsidRPr="009D573F">
                              <w:rPr>
                                <w:rFonts w:ascii="Arial" w:hAnsi="Arial" w:cs="Arial"/>
                                <w:lang w:val="en-ZA"/>
                              </w:rPr>
                              <w:t xml:space="preserve"> answer</w:t>
                            </w:r>
                            <w:r w:rsidR="005B7F90">
                              <w:rPr>
                                <w:rFonts w:ascii="Arial" w:hAnsi="Arial" w:cs="Arial"/>
                                <w:lang w:val="en-ZA"/>
                              </w:rPr>
                              <w:t>ing</w:t>
                            </w:r>
                            <w:r w:rsidRPr="009D573F">
                              <w:rPr>
                                <w:rFonts w:ascii="Arial" w:hAnsi="Arial" w:cs="Arial"/>
                                <w:lang w:val="en-ZA"/>
                              </w:rPr>
                              <w:t xml:space="preserve"> is: "Will I get admitted to the university I applied to, using my academic scores?" To </w:t>
                            </w:r>
                            <w:r w:rsidR="001240D1">
                              <w:rPr>
                                <w:rFonts w:ascii="Arial" w:hAnsi="Arial" w:cs="Arial"/>
                                <w:lang w:val="en-ZA"/>
                              </w:rPr>
                              <w:t>answer</w:t>
                            </w:r>
                            <w:r w:rsidRPr="009D573F">
                              <w:rPr>
                                <w:rFonts w:ascii="Arial" w:hAnsi="Arial" w:cs="Arial"/>
                                <w:lang w:val="en-ZA"/>
                              </w:rPr>
                              <w:t xml:space="preserve"> th</w:t>
                            </w:r>
                            <w:r w:rsidR="001240D1">
                              <w:rPr>
                                <w:rFonts w:ascii="Arial" w:hAnsi="Arial" w:cs="Arial"/>
                                <w:lang w:val="en-ZA"/>
                              </w:rPr>
                              <w:t>e</w:t>
                            </w:r>
                            <w:r w:rsidRPr="009D573F">
                              <w:rPr>
                                <w:rFonts w:ascii="Arial" w:hAnsi="Arial" w:cs="Arial"/>
                                <w:lang w:val="en-ZA"/>
                              </w:rPr>
                              <w:t xml:space="preserve"> question,</w:t>
                            </w:r>
                            <w:r w:rsidR="001240D1">
                              <w:rPr>
                                <w:rFonts w:ascii="Arial" w:hAnsi="Arial" w:cs="Arial"/>
                                <w:lang w:val="en-ZA"/>
                              </w:rPr>
                              <w:t xml:space="preserve"> </w:t>
                            </w:r>
                            <w:r w:rsidR="001240D1" w:rsidRPr="009D573F">
                              <w:rPr>
                                <w:rFonts w:ascii="Arial" w:hAnsi="Arial" w:cs="Arial"/>
                                <w:lang w:val="en-ZA"/>
                              </w:rPr>
                              <w:t>the python programming language</w:t>
                            </w:r>
                            <w:r w:rsidRPr="009D573F">
                              <w:rPr>
                                <w:rFonts w:ascii="Arial" w:hAnsi="Arial" w:cs="Arial"/>
                                <w:lang w:val="en-ZA"/>
                              </w:rPr>
                              <w:t xml:space="preserve"> will be us</w:t>
                            </w:r>
                            <w:r w:rsidR="001240D1">
                              <w:rPr>
                                <w:rFonts w:ascii="Arial" w:hAnsi="Arial" w:cs="Arial"/>
                                <w:lang w:val="en-ZA"/>
                              </w:rPr>
                              <w:t xml:space="preserve">ed </w:t>
                            </w:r>
                            <w:r w:rsidRPr="009D573F">
                              <w:rPr>
                                <w:rFonts w:ascii="Arial" w:hAnsi="Arial" w:cs="Arial"/>
                                <w:lang w:val="en-ZA"/>
                              </w:rPr>
                              <w:t>to pre-process the data, generate graphs, and perform analys</w:t>
                            </w:r>
                            <w:r w:rsidR="00EB62E9">
                              <w:rPr>
                                <w:rFonts w:ascii="Arial" w:hAnsi="Arial" w:cs="Arial"/>
                                <w:lang w:val="en-ZA"/>
                              </w:rPr>
                              <w:t>is</w:t>
                            </w:r>
                            <w:r w:rsidRPr="009D573F">
                              <w:rPr>
                                <w:rFonts w:ascii="Arial" w:hAnsi="Arial" w:cs="Arial"/>
                                <w:lang w:val="en-ZA"/>
                              </w:rPr>
                              <w:t xml:space="preserve"> using supervised algorithms.</w:t>
                            </w:r>
                          </w:p>
                          <w:p w14:paraId="125F8C16" w14:textId="7E5A3104" w:rsidR="00F35190" w:rsidRDefault="009D573F" w:rsidP="009D573F">
                            <w:pPr>
                              <w:spacing w:line="276" w:lineRule="auto"/>
                              <w:rPr>
                                <w:rFonts w:ascii="Arial" w:hAnsi="Arial" w:cs="Arial"/>
                                <w:lang w:val="en-ZA"/>
                              </w:rPr>
                            </w:pPr>
                            <w:r w:rsidRPr="009D573F">
                              <w:rPr>
                                <w:rFonts w:ascii="Arial" w:hAnsi="Arial" w:cs="Arial"/>
                                <w:lang w:val="en-ZA"/>
                              </w:rPr>
                              <w:t xml:space="preserve">The features that we will be looking at </w:t>
                            </w:r>
                            <w:r w:rsidR="00AA3FAF">
                              <w:rPr>
                                <w:rFonts w:ascii="Arial" w:hAnsi="Arial" w:cs="Arial"/>
                                <w:lang w:val="en-ZA"/>
                              </w:rPr>
                              <w:t>are</w:t>
                            </w:r>
                            <w:r w:rsidR="00F35190">
                              <w:rPr>
                                <w:rFonts w:ascii="Arial" w:hAnsi="Arial" w:cs="Arial"/>
                                <w:lang w:val="en-ZA"/>
                              </w:rPr>
                              <w:t>:</w:t>
                            </w:r>
                            <w:r w:rsidRPr="009D573F">
                              <w:rPr>
                                <w:rFonts w:ascii="Arial" w:hAnsi="Arial" w:cs="Arial"/>
                                <w:lang w:val="en-ZA"/>
                              </w:rPr>
                              <w:t xml:space="preserve"> </w:t>
                            </w:r>
                          </w:p>
                          <w:p w14:paraId="0E9DA3DC" w14:textId="50A3E0C0" w:rsidR="007D786A" w:rsidRP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student's serial number</w:t>
                            </w:r>
                            <w:r w:rsidR="007D786A" w:rsidRPr="007D786A">
                              <w:rPr>
                                <w:rFonts w:ascii="Arial" w:hAnsi="Arial" w:cs="Arial"/>
                                <w:lang w:val="en-ZA"/>
                              </w:rPr>
                              <w:t>.</w:t>
                            </w:r>
                          </w:p>
                          <w:p w14:paraId="66CCEAD3" w14:textId="4AE66443" w:rsid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GRE (Graduate Record Examinations) scores (out of 340)</w:t>
                            </w:r>
                            <w:r w:rsidR="007D786A">
                              <w:rPr>
                                <w:rFonts w:ascii="Arial" w:hAnsi="Arial" w:cs="Arial"/>
                                <w:lang w:val="en-ZA"/>
                              </w:rPr>
                              <w:t>.</w:t>
                            </w:r>
                          </w:p>
                          <w:p w14:paraId="50E70CE4" w14:textId="03A14B97" w:rsid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TOEFL (Test of English as a Foreign Language) scores (out of 120)</w:t>
                            </w:r>
                            <w:r w:rsidR="007D786A">
                              <w:rPr>
                                <w:rFonts w:ascii="Arial" w:hAnsi="Arial" w:cs="Arial"/>
                                <w:lang w:val="en-ZA"/>
                              </w:rPr>
                              <w:t>.</w:t>
                            </w:r>
                          </w:p>
                          <w:p w14:paraId="4C5BEE43"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U</w:t>
                            </w:r>
                            <w:r w:rsidR="009D573F" w:rsidRPr="007D786A">
                              <w:rPr>
                                <w:rFonts w:ascii="Arial" w:hAnsi="Arial" w:cs="Arial"/>
                                <w:lang w:val="en-ZA"/>
                              </w:rPr>
                              <w:t>niversity rating (out of 5)</w:t>
                            </w:r>
                            <w:r>
                              <w:rPr>
                                <w:rFonts w:ascii="Arial" w:hAnsi="Arial" w:cs="Arial"/>
                                <w:lang w:val="en-ZA"/>
                              </w:rPr>
                              <w:t>.</w:t>
                            </w:r>
                          </w:p>
                          <w:p w14:paraId="7DD46884"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S</w:t>
                            </w:r>
                            <w:r w:rsidR="009D573F" w:rsidRPr="007D786A">
                              <w:rPr>
                                <w:rFonts w:ascii="Arial" w:hAnsi="Arial" w:cs="Arial"/>
                                <w:lang w:val="en-ZA"/>
                              </w:rPr>
                              <w:t>tatement of purpose (SOP)</w:t>
                            </w:r>
                            <w:r>
                              <w:rPr>
                                <w:rFonts w:ascii="Arial" w:hAnsi="Arial" w:cs="Arial"/>
                                <w:lang w:val="en-ZA"/>
                              </w:rPr>
                              <w:t>.</w:t>
                            </w:r>
                          </w:p>
                          <w:p w14:paraId="59A54811"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L</w:t>
                            </w:r>
                            <w:r w:rsidR="009D573F" w:rsidRPr="007D786A">
                              <w:rPr>
                                <w:rFonts w:ascii="Arial" w:hAnsi="Arial" w:cs="Arial"/>
                                <w:lang w:val="en-ZA"/>
                              </w:rPr>
                              <w:t>etter of recommendation strength (LOR) (out of 5)</w:t>
                            </w:r>
                            <w:r>
                              <w:rPr>
                                <w:rFonts w:ascii="Arial" w:hAnsi="Arial" w:cs="Arial"/>
                                <w:lang w:val="en-ZA"/>
                              </w:rPr>
                              <w:t>.</w:t>
                            </w:r>
                          </w:p>
                          <w:p w14:paraId="15D24938" w14:textId="77777777" w:rsidR="00AA3FAF"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C</w:t>
                            </w:r>
                            <w:r w:rsidR="009D573F" w:rsidRPr="007D786A">
                              <w:rPr>
                                <w:rFonts w:ascii="Arial" w:hAnsi="Arial" w:cs="Arial"/>
                                <w:lang w:val="en-ZA"/>
                              </w:rPr>
                              <w:t>umulative grade points average (CGPA) (out of 10)</w:t>
                            </w:r>
                            <w:r w:rsidR="00AA3FAF">
                              <w:rPr>
                                <w:rFonts w:ascii="Arial" w:hAnsi="Arial" w:cs="Arial"/>
                                <w:lang w:val="en-ZA"/>
                              </w:rPr>
                              <w:t>.</w:t>
                            </w:r>
                          </w:p>
                          <w:p w14:paraId="54BDA87C" w14:textId="77777777" w:rsidR="009A708B" w:rsidRDefault="00AA3FAF" w:rsidP="007D786A">
                            <w:pPr>
                              <w:pStyle w:val="ListParagraph"/>
                              <w:numPr>
                                <w:ilvl w:val="0"/>
                                <w:numId w:val="2"/>
                              </w:numPr>
                              <w:spacing w:line="276" w:lineRule="auto"/>
                              <w:rPr>
                                <w:rFonts w:ascii="Arial" w:hAnsi="Arial" w:cs="Arial"/>
                                <w:lang w:val="en-ZA"/>
                              </w:rPr>
                            </w:pPr>
                            <w:r>
                              <w:rPr>
                                <w:rFonts w:ascii="Arial" w:hAnsi="Arial" w:cs="Arial"/>
                                <w:lang w:val="en-ZA"/>
                              </w:rPr>
                              <w:t>R</w:t>
                            </w:r>
                            <w:r w:rsidR="009D573F" w:rsidRPr="007D786A">
                              <w:rPr>
                                <w:rFonts w:ascii="Arial" w:hAnsi="Arial" w:cs="Arial"/>
                                <w:lang w:val="en-ZA"/>
                              </w:rPr>
                              <w:t>esearch experience (either 0 or 1)</w:t>
                            </w:r>
                            <w:r w:rsidR="009A708B">
                              <w:rPr>
                                <w:rFonts w:ascii="Arial" w:hAnsi="Arial" w:cs="Arial"/>
                                <w:lang w:val="en-ZA"/>
                              </w:rPr>
                              <w:t>.</w:t>
                            </w:r>
                          </w:p>
                          <w:p w14:paraId="645E1040" w14:textId="77777777" w:rsidR="009A708B" w:rsidRDefault="009A708B" w:rsidP="007D786A">
                            <w:pPr>
                              <w:pStyle w:val="ListParagraph"/>
                              <w:numPr>
                                <w:ilvl w:val="0"/>
                                <w:numId w:val="2"/>
                              </w:numPr>
                              <w:spacing w:line="276" w:lineRule="auto"/>
                              <w:rPr>
                                <w:rFonts w:ascii="Arial" w:hAnsi="Arial" w:cs="Arial"/>
                                <w:lang w:val="en-ZA"/>
                              </w:rPr>
                            </w:pPr>
                            <w:r>
                              <w:rPr>
                                <w:rFonts w:ascii="Arial" w:hAnsi="Arial" w:cs="Arial"/>
                                <w:lang w:val="en-ZA"/>
                              </w:rPr>
                              <w:t>C</w:t>
                            </w:r>
                            <w:r w:rsidR="009D573F" w:rsidRPr="007D786A">
                              <w:rPr>
                                <w:rFonts w:ascii="Arial" w:hAnsi="Arial" w:cs="Arial"/>
                                <w:lang w:val="en-ZA"/>
                              </w:rPr>
                              <w:t>hance of admit (ranging from 0 to 1).</w:t>
                            </w:r>
                          </w:p>
                          <w:p w14:paraId="427CD33A" w14:textId="2132A9DD" w:rsidR="009D573F" w:rsidRPr="002B1C01" w:rsidRDefault="009D573F" w:rsidP="00D36064">
                            <w:pPr>
                              <w:spacing w:line="276" w:lineRule="auto"/>
                              <w:rPr>
                                <w:rFonts w:ascii="Arial" w:hAnsi="Arial" w:cs="Arial"/>
                                <w:lang w:val="en-ZA"/>
                              </w:rPr>
                            </w:pPr>
                            <w:r w:rsidRPr="002B1C01">
                              <w:rPr>
                                <w:rFonts w:ascii="Arial" w:hAnsi="Arial" w:cs="Arial"/>
                                <w:lang w:val="en-ZA"/>
                              </w:rPr>
                              <w:t>By</w:t>
                            </w:r>
                            <w:r w:rsidR="002B1C01">
                              <w:rPr>
                                <w:rFonts w:ascii="Arial" w:hAnsi="Arial" w:cs="Arial"/>
                                <w:lang w:val="en-ZA"/>
                              </w:rPr>
                              <w:t xml:space="preserve"> looking at the</w:t>
                            </w:r>
                            <w:r w:rsidRPr="002B1C01">
                              <w:rPr>
                                <w:rFonts w:ascii="Arial" w:hAnsi="Arial" w:cs="Arial"/>
                                <w:lang w:val="en-ZA"/>
                              </w:rPr>
                              <w:t xml:space="preserve"> variables and their relationships to one another, hope</w:t>
                            </w:r>
                            <w:r w:rsidR="002B1C01">
                              <w:rPr>
                                <w:rFonts w:ascii="Arial" w:hAnsi="Arial" w:cs="Arial"/>
                                <w:lang w:val="en-ZA"/>
                              </w:rPr>
                              <w:t>fully we can</w:t>
                            </w:r>
                            <w:r w:rsidRPr="002B1C01">
                              <w:rPr>
                                <w:rFonts w:ascii="Arial" w:hAnsi="Arial" w:cs="Arial"/>
                                <w:lang w:val="en-ZA"/>
                              </w:rPr>
                              <w:t xml:space="preserve"> provide valuable insights to help students in </w:t>
                            </w:r>
                            <w:r w:rsidR="005B7F90">
                              <w:rPr>
                                <w:rFonts w:ascii="Arial" w:hAnsi="Arial" w:cs="Arial"/>
                                <w:lang w:val="en-ZA"/>
                              </w:rPr>
                              <w:t>getting admitted to their dream</w:t>
                            </w:r>
                            <w:r w:rsidRPr="002B1C01">
                              <w:rPr>
                                <w:rFonts w:ascii="Arial" w:hAnsi="Arial" w:cs="Arial"/>
                                <w:lang w:val="en-ZA"/>
                              </w:rPr>
                              <w:t xml:space="preserve"> university.</w:t>
                            </w:r>
                          </w:p>
                          <w:p w14:paraId="608E24F7" w14:textId="503D59B9" w:rsidR="004475A6" w:rsidRDefault="004C0421" w:rsidP="004C0421">
                            <w:pPr>
                              <w:pStyle w:val="Heading1"/>
                              <w:jc w:val="center"/>
                            </w:pPr>
                            <w:r>
                              <w:t>Linear Regression</w:t>
                            </w:r>
                          </w:p>
                          <w:p w14:paraId="51D1263B" w14:textId="05C71766" w:rsidR="00845F06" w:rsidRPr="005A2F0C" w:rsidRDefault="00845F06" w:rsidP="00845F06">
                            <w:pPr>
                              <w:spacing w:line="276" w:lineRule="auto"/>
                              <w:rPr>
                                <w:rFonts w:ascii="Arial" w:hAnsi="Arial" w:cs="Arial"/>
                              </w:rPr>
                            </w:pPr>
                            <w:r w:rsidRPr="00845F06">
                              <w:rPr>
                                <w:rFonts w:ascii="Arial" w:hAnsi="Arial" w:cs="Arial"/>
                                <w:lang w:val="en-ZA"/>
                              </w:rPr>
                              <w:t>Simple Linear Regression is a statistical tool</w:t>
                            </w:r>
                            <w:r w:rsidR="003D1020">
                              <w:rPr>
                                <w:rFonts w:ascii="Arial" w:hAnsi="Arial" w:cs="Arial"/>
                                <w:lang w:val="en-ZA"/>
                              </w:rPr>
                              <w:t xml:space="preserve"> that can be</w:t>
                            </w:r>
                            <w:r w:rsidRPr="00845F06">
                              <w:rPr>
                                <w:rFonts w:ascii="Arial" w:hAnsi="Arial" w:cs="Arial"/>
                                <w:lang w:val="en-ZA"/>
                              </w:rPr>
                              <w:t xml:space="preserve"> used to model the relationship between two continuous variables. The objective is to predict the output variable based on</w:t>
                            </w:r>
                            <w:r w:rsidR="00831484">
                              <w:rPr>
                                <w:rFonts w:ascii="Arial" w:hAnsi="Arial" w:cs="Arial"/>
                                <w:lang w:val="en-ZA"/>
                              </w:rPr>
                              <w:t xml:space="preserve"> the</w:t>
                            </w:r>
                            <w:r w:rsidRPr="00845F06">
                              <w:rPr>
                                <w:rFonts w:ascii="Arial" w:hAnsi="Arial" w:cs="Arial"/>
                                <w:lang w:val="en-ZA"/>
                              </w:rPr>
                              <w:t xml:space="preserve"> value</w:t>
                            </w:r>
                            <w:r w:rsidR="00831484">
                              <w:rPr>
                                <w:rFonts w:ascii="Arial" w:hAnsi="Arial" w:cs="Arial"/>
                                <w:lang w:val="en-ZA"/>
                              </w:rPr>
                              <w:t>/s</w:t>
                            </w:r>
                            <w:r w:rsidRPr="00845F06">
                              <w:rPr>
                                <w:rFonts w:ascii="Arial" w:hAnsi="Arial" w:cs="Arial"/>
                                <w:lang w:val="en-ZA"/>
                              </w:rPr>
                              <w:t xml:space="preserve"> of </w:t>
                            </w:r>
                            <w:r w:rsidR="00831484">
                              <w:rPr>
                                <w:rFonts w:ascii="Arial" w:hAnsi="Arial" w:cs="Arial"/>
                                <w:lang w:val="en-ZA"/>
                              </w:rPr>
                              <w:t>the</w:t>
                            </w:r>
                            <w:r w:rsidRPr="00845F06">
                              <w:rPr>
                                <w:rFonts w:ascii="Arial" w:hAnsi="Arial" w:cs="Arial"/>
                                <w:lang w:val="en-ZA"/>
                              </w:rPr>
                              <w:t xml:space="preserve"> input variable</w:t>
                            </w:r>
                            <w:r w:rsidR="00831484">
                              <w:rPr>
                                <w:rFonts w:ascii="Arial" w:hAnsi="Arial" w:cs="Arial"/>
                                <w:lang w:val="en-ZA"/>
                              </w:rPr>
                              <w:t>s</w:t>
                            </w:r>
                            <w:r w:rsidRPr="00845F06">
                              <w:rPr>
                                <w:rFonts w:ascii="Arial" w:hAnsi="Arial" w:cs="Arial"/>
                                <w:lang w:val="en-ZA"/>
                              </w:rPr>
                              <w:t>. The model</w:t>
                            </w:r>
                            <w:r w:rsidR="007345FC">
                              <w:rPr>
                                <w:rFonts w:ascii="Arial" w:hAnsi="Arial" w:cs="Arial"/>
                                <w:lang w:val="en-ZA"/>
                              </w:rPr>
                              <w:t xml:space="preserve"> uses the</w:t>
                            </w:r>
                            <w:r w:rsidRPr="00845F06">
                              <w:rPr>
                                <w:rFonts w:ascii="Arial" w:hAnsi="Arial" w:cs="Arial"/>
                                <w:lang w:val="en-ZA"/>
                              </w:rPr>
                              <w:t xml:space="preserve"> equation y= a0+a1x+ ε, where a0 </w:t>
                            </w:r>
                            <w:r w:rsidR="007345FC">
                              <w:rPr>
                                <w:rFonts w:ascii="Arial" w:hAnsi="Arial" w:cs="Arial"/>
                                <w:lang w:val="en-ZA"/>
                              </w:rPr>
                              <w:t>is</w:t>
                            </w:r>
                            <w:r w:rsidRPr="00845F06">
                              <w:rPr>
                                <w:rFonts w:ascii="Arial" w:hAnsi="Arial" w:cs="Arial"/>
                                <w:lang w:val="en-ZA"/>
                              </w:rPr>
                              <w:t xml:space="preserve"> the intercept of the regression line, a1 is the slope of the line, and ε </w:t>
                            </w:r>
                            <w:r w:rsidR="00680215">
                              <w:rPr>
                                <w:rFonts w:ascii="Arial" w:hAnsi="Arial" w:cs="Arial"/>
                                <w:lang w:val="en-ZA"/>
                              </w:rPr>
                              <w:t xml:space="preserve">is </w:t>
                            </w:r>
                            <w:r w:rsidRPr="00845F06">
                              <w:rPr>
                                <w:rFonts w:ascii="Arial" w:hAnsi="Arial" w:cs="Arial"/>
                                <w:lang w:val="en-ZA"/>
                              </w:rPr>
                              <w:t>the error term.</w:t>
                            </w:r>
                            <w:r w:rsidR="005A2F0C">
                              <w:rPr>
                                <w:rFonts w:ascii="Arial" w:hAnsi="Arial" w:cs="Arial"/>
                                <w:lang w:val="en-ZA"/>
                              </w:rPr>
                              <w:t xml:space="preserve"> </w:t>
                            </w:r>
                            <w:r w:rsidR="005A2F0C">
                              <w:rPr>
                                <w:rFonts w:ascii="Arial" w:hAnsi="Arial" w:cs="Arial"/>
                              </w:rPr>
                              <w:t>[1]</w:t>
                            </w:r>
                          </w:p>
                          <w:p w14:paraId="509F2322" w14:textId="77E6B141" w:rsidR="003B22D4" w:rsidRPr="005A2F0C" w:rsidRDefault="003B22D4" w:rsidP="00845F06">
                            <w:pPr>
                              <w:spacing w:line="276" w:lineRule="auto"/>
                              <w:rPr>
                                <w:rFonts w:ascii="Arial" w:hAnsi="Arial" w:cs="Arial"/>
                              </w:rPr>
                            </w:pPr>
                            <w:r w:rsidRPr="003B22D4">
                              <w:rPr>
                                <w:rFonts w:ascii="Arial" w:hAnsi="Arial" w:cs="Arial"/>
                                <w:lang w:val="en-ZA"/>
                              </w:rPr>
                              <w:t>Scatterplots and scatterplot matrices can be used to explore the relationships between the variables. Correlation can be used to measure the linear association of the variables. Correlation doesn't provide information about complex relationships. Regression can be used to get a formal understanding of relationships between the variables.</w:t>
                            </w:r>
                            <w:r w:rsidR="005A2F0C">
                              <w:rPr>
                                <w:rFonts w:ascii="Arial" w:hAnsi="Arial" w:cs="Arial"/>
                                <w:lang w:val="en-ZA"/>
                              </w:rPr>
                              <w:t xml:space="preserve"> </w:t>
                            </w:r>
                            <w:r w:rsidR="005A2F0C">
                              <w:rPr>
                                <w:rFonts w:ascii="Arial" w:hAnsi="Arial" w:cs="Arial"/>
                              </w:rPr>
                              <w:t>[1]</w:t>
                            </w:r>
                          </w:p>
                          <w:p w14:paraId="4672CA02" w14:textId="100A8429" w:rsidR="00C57FFC" w:rsidRPr="00C57FFC" w:rsidRDefault="00D2459C" w:rsidP="00C57FFC">
                            <w:pPr>
                              <w:spacing w:line="276" w:lineRule="auto"/>
                              <w:rPr>
                                <w:rFonts w:ascii="Arial" w:hAnsi="Arial" w:cs="Arial"/>
                              </w:rPr>
                            </w:pPr>
                            <w:r w:rsidRPr="00D2459C">
                              <w:rPr>
                                <w:rFonts w:ascii="Arial" w:hAnsi="Arial" w:cs="Arial"/>
                                <w:lang w:val="en-ZA"/>
                              </w:rPr>
                              <w:t xml:space="preserve">Regression modelling allows us to model the relationship between the output variable and the input variables. Output variables can also be called dependent variables, outcomes, or Y variables, the input variables can be called the explanatory variables, predictors, or X variables. Regression will help us to determine the variables that </w:t>
                            </w:r>
                            <w:proofErr w:type="gramStart"/>
                            <w:r w:rsidRPr="00D2459C">
                              <w:rPr>
                                <w:rFonts w:ascii="Arial" w:hAnsi="Arial" w:cs="Arial"/>
                                <w:lang w:val="en-ZA"/>
                              </w:rPr>
                              <w:t>have an effect on</w:t>
                            </w:r>
                            <w:proofErr w:type="gramEnd"/>
                            <w:r w:rsidRPr="00D2459C">
                              <w:rPr>
                                <w:rFonts w:ascii="Arial" w:hAnsi="Arial" w:cs="Arial"/>
                                <w:lang w:val="en-ZA"/>
                              </w:rPr>
                              <w:t xml:space="preserve"> the response and help explain the response, we can call this process “explanatory modelling". Regression will be used to predict the values of the response variable based on the values of the predictors, which is called "predictive modelling".</w:t>
                            </w:r>
                            <w:r w:rsidR="005A2F0C">
                              <w:rPr>
                                <w:rFonts w:ascii="Arial" w:hAnsi="Arial" w:cs="Arial"/>
                                <w:lang w:val="en-ZA"/>
                              </w:rPr>
                              <w:t xml:space="preserve"> </w:t>
                            </w:r>
                            <w:r w:rsidR="005A2F0C">
                              <w:rPr>
                                <w:rFonts w:ascii="Arial" w:hAnsi="Arial" w:cs="Aria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130D4" id="_x0000_s1030" type="#_x0000_t202" style="position:absolute;margin-left:24pt;margin-top:-6.1pt;width:558pt;height:71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" strokecolor="white [3212]">
                <v:textbox>
                  <w:txbxContent>
                    <w:p w14:paraId="16D1737D" w14:textId="2809ACC8" w:rsidR="00FA7A5D" w:rsidRDefault="0036351E" w:rsidP="0036351E">
                      <w:pPr>
                        <w:pStyle w:val="Heading1"/>
                        <w:jc w:val="center"/>
                        <w:rPr>
                          <w:lang w:val="en-ZA"/>
                        </w:rPr>
                      </w:pPr>
                      <w:r>
                        <w:rPr>
                          <w:lang w:val="en-ZA"/>
                        </w:rPr>
                        <w:t>Background</w:t>
                      </w:r>
                    </w:p>
                    <w:p w14:paraId="571CDE76" w14:textId="38F49886" w:rsidR="009D573F" w:rsidRPr="009D573F" w:rsidRDefault="009D573F" w:rsidP="009D573F">
                      <w:pPr>
                        <w:spacing w:line="276" w:lineRule="auto"/>
                        <w:rPr>
                          <w:rFonts w:ascii="Arial" w:hAnsi="Arial" w:cs="Arial"/>
                          <w:lang w:val="en-ZA"/>
                        </w:rPr>
                      </w:pPr>
                      <w:r w:rsidRPr="009D573F">
                        <w:rPr>
                          <w:rFonts w:ascii="Arial" w:hAnsi="Arial" w:cs="Arial"/>
                          <w:lang w:val="en-ZA"/>
                        </w:rPr>
                        <w:t xml:space="preserve">The process of applying to universities and getting accepted is stressful for students. </w:t>
                      </w:r>
                      <w:r w:rsidR="00ED630E">
                        <w:rPr>
                          <w:rFonts w:ascii="Arial" w:hAnsi="Arial" w:cs="Arial"/>
                          <w:lang w:val="en-ZA"/>
                        </w:rPr>
                        <w:t>A</w:t>
                      </w:r>
                      <w:r w:rsidRPr="009D573F">
                        <w:rPr>
                          <w:rFonts w:ascii="Arial" w:hAnsi="Arial" w:cs="Arial"/>
                          <w:lang w:val="en-ZA"/>
                        </w:rPr>
                        <w:t xml:space="preserve"> dataset has been built </w:t>
                      </w:r>
                      <w:r w:rsidR="00E64E80">
                        <w:rPr>
                          <w:rFonts w:ascii="Arial" w:hAnsi="Arial" w:cs="Arial"/>
                          <w:lang w:val="en-ZA"/>
                        </w:rPr>
                        <w:t xml:space="preserve">to </w:t>
                      </w:r>
                      <w:r w:rsidRPr="009D573F">
                        <w:rPr>
                          <w:rFonts w:ascii="Arial" w:hAnsi="Arial" w:cs="Arial"/>
                          <w:lang w:val="en-ZA"/>
                        </w:rPr>
                        <w:t>help students in shortlisting universities based</w:t>
                      </w:r>
                      <w:r w:rsidR="00A0169C">
                        <w:rPr>
                          <w:rFonts w:ascii="Arial" w:hAnsi="Arial" w:cs="Arial"/>
                          <w:lang w:val="en-ZA"/>
                        </w:rPr>
                        <w:t xml:space="preserve"> on their academic records</w:t>
                      </w:r>
                      <w:r w:rsidRPr="009D573F">
                        <w:rPr>
                          <w:rFonts w:ascii="Arial" w:hAnsi="Arial" w:cs="Arial"/>
                          <w:lang w:val="en-ZA"/>
                        </w:rPr>
                        <w:t>. This dataset is inspired by the UCLA Graduate Dataset</w:t>
                      </w:r>
                      <w:r w:rsidR="00753E74">
                        <w:rPr>
                          <w:rFonts w:ascii="Arial" w:hAnsi="Arial" w:cs="Arial"/>
                          <w:lang w:val="en-ZA"/>
                        </w:rPr>
                        <w:t>. The</w:t>
                      </w:r>
                      <w:r w:rsidRPr="009D573F">
                        <w:rPr>
                          <w:rFonts w:ascii="Arial" w:hAnsi="Arial" w:cs="Arial"/>
                          <w:lang w:val="en-ZA"/>
                        </w:rPr>
                        <w:t xml:space="preserve"> analysis aims to understand the factors that</w:t>
                      </w:r>
                      <w:r w:rsidR="00753E74">
                        <w:rPr>
                          <w:rFonts w:ascii="Arial" w:hAnsi="Arial" w:cs="Arial"/>
                          <w:lang w:val="en-ZA"/>
                        </w:rPr>
                        <w:t xml:space="preserve"> contribute</w:t>
                      </w:r>
                      <w:r w:rsidR="00B22D9F">
                        <w:rPr>
                          <w:rFonts w:ascii="Arial" w:hAnsi="Arial" w:cs="Arial"/>
                          <w:lang w:val="en-ZA"/>
                        </w:rPr>
                        <w:t xml:space="preserve"> to</w:t>
                      </w:r>
                      <w:r w:rsidRPr="009D573F">
                        <w:rPr>
                          <w:rFonts w:ascii="Arial" w:hAnsi="Arial" w:cs="Arial"/>
                          <w:lang w:val="en-ZA"/>
                        </w:rPr>
                        <w:t xml:space="preserve"> graduate admission</w:t>
                      </w:r>
                      <w:r w:rsidR="00B22D9F">
                        <w:rPr>
                          <w:rFonts w:ascii="Arial" w:hAnsi="Arial" w:cs="Arial"/>
                          <w:lang w:val="en-ZA"/>
                        </w:rPr>
                        <w:t xml:space="preserve"> acceptance</w:t>
                      </w:r>
                      <w:r w:rsidRPr="009D573F">
                        <w:rPr>
                          <w:rFonts w:ascii="Arial" w:hAnsi="Arial" w:cs="Arial"/>
                          <w:lang w:val="en-ZA"/>
                        </w:rPr>
                        <w:t xml:space="preserve"> and how the factors are related. Specifically, the objective of this project is to predict a student's chances of admission into </w:t>
                      </w:r>
                      <w:r w:rsidR="00447E68" w:rsidRPr="009D573F">
                        <w:rPr>
                          <w:rFonts w:ascii="Arial" w:hAnsi="Arial" w:cs="Arial"/>
                          <w:lang w:val="en-ZA"/>
                        </w:rPr>
                        <w:t>a</w:t>
                      </w:r>
                      <w:r w:rsidRPr="009D573F">
                        <w:rPr>
                          <w:rFonts w:ascii="Arial" w:hAnsi="Arial" w:cs="Arial"/>
                          <w:lang w:val="en-ZA"/>
                        </w:rPr>
                        <w:t xml:space="preserve"> university, given the</w:t>
                      </w:r>
                      <w:r w:rsidR="00571BC6">
                        <w:rPr>
                          <w:rFonts w:ascii="Arial" w:hAnsi="Arial" w:cs="Arial"/>
                          <w:lang w:val="en-ZA"/>
                        </w:rPr>
                        <w:t xml:space="preserve"> student’s marks</w:t>
                      </w:r>
                      <w:r w:rsidRPr="009D573F">
                        <w:rPr>
                          <w:rFonts w:ascii="Arial" w:hAnsi="Arial" w:cs="Arial"/>
                          <w:lang w:val="en-ZA"/>
                        </w:rPr>
                        <w:t>.</w:t>
                      </w:r>
                    </w:p>
                    <w:p w14:paraId="56333996" w14:textId="660FB388" w:rsidR="009D573F" w:rsidRPr="009D573F" w:rsidRDefault="00C63739" w:rsidP="009D573F">
                      <w:pPr>
                        <w:spacing w:line="276" w:lineRule="auto"/>
                        <w:rPr>
                          <w:rFonts w:ascii="Arial" w:hAnsi="Arial" w:cs="Arial"/>
                          <w:lang w:val="en-ZA"/>
                        </w:rPr>
                      </w:pPr>
                      <w:r>
                        <w:rPr>
                          <w:rFonts w:ascii="Arial" w:hAnsi="Arial" w:cs="Arial"/>
                          <w:lang w:val="en-ZA"/>
                        </w:rPr>
                        <w:t>S</w:t>
                      </w:r>
                      <w:r w:rsidR="009D573F" w:rsidRPr="009D573F">
                        <w:rPr>
                          <w:rFonts w:ascii="Arial" w:hAnsi="Arial" w:cs="Arial"/>
                          <w:lang w:val="en-ZA"/>
                        </w:rPr>
                        <w:t>tudent admission is a crucia</w:t>
                      </w:r>
                      <w:r w:rsidR="0024477E">
                        <w:rPr>
                          <w:rFonts w:ascii="Arial" w:hAnsi="Arial" w:cs="Arial"/>
                          <w:lang w:val="en-ZA"/>
                        </w:rPr>
                        <w:t>l issue</w:t>
                      </w:r>
                      <w:r w:rsidR="009D573F" w:rsidRPr="009D573F">
                        <w:rPr>
                          <w:rFonts w:ascii="Arial" w:hAnsi="Arial" w:cs="Arial"/>
                          <w:lang w:val="en-ZA"/>
                        </w:rPr>
                        <w:t xml:space="preserve"> for educational institutions,</w:t>
                      </w:r>
                      <w:r w:rsidR="0024477E">
                        <w:rPr>
                          <w:rFonts w:ascii="Arial" w:hAnsi="Arial" w:cs="Arial"/>
                          <w:lang w:val="en-ZA"/>
                        </w:rPr>
                        <w:t xml:space="preserve"> the analysis</w:t>
                      </w:r>
                      <w:r w:rsidR="009D573F" w:rsidRPr="009D573F">
                        <w:rPr>
                          <w:rFonts w:ascii="Arial" w:hAnsi="Arial" w:cs="Arial"/>
                          <w:lang w:val="en-ZA"/>
                        </w:rPr>
                        <w:t xml:space="preserve"> aims to provide a tool to </w:t>
                      </w:r>
                      <w:r w:rsidR="0024477E">
                        <w:rPr>
                          <w:rFonts w:ascii="Arial" w:hAnsi="Arial" w:cs="Arial"/>
                          <w:lang w:val="en-ZA"/>
                        </w:rPr>
                        <w:t xml:space="preserve">help </w:t>
                      </w:r>
                      <w:r w:rsidR="009D573F" w:rsidRPr="009D573F">
                        <w:rPr>
                          <w:rFonts w:ascii="Arial" w:hAnsi="Arial" w:cs="Arial"/>
                          <w:lang w:val="en-ZA"/>
                        </w:rPr>
                        <w:t xml:space="preserve">students </w:t>
                      </w:r>
                      <w:r w:rsidR="006C24D3">
                        <w:rPr>
                          <w:rFonts w:ascii="Arial" w:hAnsi="Arial" w:cs="Arial"/>
                          <w:lang w:val="en-ZA"/>
                        </w:rPr>
                        <w:t>to</w:t>
                      </w:r>
                      <w:r w:rsidR="009D573F" w:rsidRPr="009D573F">
                        <w:rPr>
                          <w:rFonts w:ascii="Arial" w:hAnsi="Arial" w:cs="Arial"/>
                          <w:lang w:val="en-ZA"/>
                        </w:rPr>
                        <w:t xml:space="preserve"> know in advance whether they have a chance of being accepted into </w:t>
                      </w:r>
                      <w:r w:rsidR="006C24D3">
                        <w:rPr>
                          <w:rFonts w:ascii="Arial" w:hAnsi="Arial" w:cs="Arial"/>
                          <w:lang w:val="en-ZA"/>
                        </w:rPr>
                        <w:t>their</w:t>
                      </w:r>
                      <w:r w:rsidR="009D573F" w:rsidRPr="009D573F">
                        <w:rPr>
                          <w:rFonts w:ascii="Arial" w:hAnsi="Arial" w:cs="Arial"/>
                          <w:lang w:val="en-ZA"/>
                        </w:rPr>
                        <w:t xml:space="preserve"> university</w:t>
                      </w:r>
                      <w:r w:rsidR="006C24D3">
                        <w:rPr>
                          <w:rFonts w:ascii="Arial" w:hAnsi="Arial" w:cs="Arial"/>
                          <w:lang w:val="en-ZA"/>
                        </w:rPr>
                        <w:t xml:space="preserve"> of choice</w:t>
                      </w:r>
                      <w:r w:rsidR="009D573F" w:rsidRPr="009D573F">
                        <w:rPr>
                          <w:rFonts w:ascii="Arial" w:hAnsi="Arial" w:cs="Arial"/>
                          <w:lang w:val="en-ZA"/>
                        </w:rPr>
                        <w:t xml:space="preserve">. This will alleviate </w:t>
                      </w:r>
                      <w:r w:rsidR="00A34839">
                        <w:rPr>
                          <w:rFonts w:ascii="Arial" w:hAnsi="Arial" w:cs="Arial"/>
                          <w:lang w:val="en-ZA"/>
                        </w:rPr>
                        <w:t>stress and</w:t>
                      </w:r>
                      <w:r w:rsidR="009D573F" w:rsidRPr="009D573F">
                        <w:rPr>
                          <w:rFonts w:ascii="Arial" w:hAnsi="Arial" w:cs="Arial"/>
                          <w:lang w:val="en-ZA"/>
                        </w:rPr>
                        <w:t xml:space="preserve"> anxiety that students experience while waiting for a response from the universities.</w:t>
                      </w:r>
                    </w:p>
                    <w:p w14:paraId="3E8B12D5" w14:textId="53FD6427" w:rsidR="009D573F" w:rsidRPr="009D573F" w:rsidRDefault="009D573F" w:rsidP="009D573F">
                      <w:pPr>
                        <w:spacing w:line="276" w:lineRule="auto"/>
                        <w:rPr>
                          <w:rFonts w:ascii="Arial" w:hAnsi="Arial" w:cs="Arial"/>
                          <w:lang w:val="en-ZA"/>
                        </w:rPr>
                      </w:pPr>
                      <w:r w:rsidRPr="009D573F">
                        <w:rPr>
                          <w:rFonts w:ascii="Arial" w:hAnsi="Arial" w:cs="Arial"/>
                          <w:lang w:val="en-ZA"/>
                        </w:rPr>
                        <w:t>The main question we</w:t>
                      </w:r>
                      <w:r w:rsidR="005B7F90">
                        <w:rPr>
                          <w:rFonts w:ascii="Arial" w:hAnsi="Arial" w:cs="Arial"/>
                          <w:lang w:val="en-ZA"/>
                        </w:rPr>
                        <w:t xml:space="preserve"> want</w:t>
                      </w:r>
                      <w:r w:rsidRPr="009D573F">
                        <w:rPr>
                          <w:rFonts w:ascii="Arial" w:hAnsi="Arial" w:cs="Arial"/>
                          <w:lang w:val="en-ZA"/>
                        </w:rPr>
                        <w:t xml:space="preserve"> answer</w:t>
                      </w:r>
                      <w:r w:rsidR="005B7F90">
                        <w:rPr>
                          <w:rFonts w:ascii="Arial" w:hAnsi="Arial" w:cs="Arial"/>
                          <w:lang w:val="en-ZA"/>
                        </w:rPr>
                        <w:t>ing</w:t>
                      </w:r>
                      <w:r w:rsidRPr="009D573F">
                        <w:rPr>
                          <w:rFonts w:ascii="Arial" w:hAnsi="Arial" w:cs="Arial"/>
                          <w:lang w:val="en-ZA"/>
                        </w:rPr>
                        <w:t xml:space="preserve"> is: "Will I get admitted to the university I applied to, using my academic scores?" To </w:t>
                      </w:r>
                      <w:r w:rsidR="001240D1">
                        <w:rPr>
                          <w:rFonts w:ascii="Arial" w:hAnsi="Arial" w:cs="Arial"/>
                          <w:lang w:val="en-ZA"/>
                        </w:rPr>
                        <w:t>answer</w:t>
                      </w:r>
                      <w:r w:rsidRPr="009D573F">
                        <w:rPr>
                          <w:rFonts w:ascii="Arial" w:hAnsi="Arial" w:cs="Arial"/>
                          <w:lang w:val="en-ZA"/>
                        </w:rPr>
                        <w:t xml:space="preserve"> th</w:t>
                      </w:r>
                      <w:r w:rsidR="001240D1">
                        <w:rPr>
                          <w:rFonts w:ascii="Arial" w:hAnsi="Arial" w:cs="Arial"/>
                          <w:lang w:val="en-ZA"/>
                        </w:rPr>
                        <w:t>e</w:t>
                      </w:r>
                      <w:r w:rsidRPr="009D573F">
                        <w:rPr>
                          <w:rFonts w:ascii="Arial" w:hAnsi="Arial" w:cs="Arial"/>
                          <w:lang w:val="en-ZA"/>
                        </w:rPr>
                        <w:t xml:space="preserve"> question,</w:t>
                      </w:r>
                      <w:r w:rsidR="001240D1">
                        <w:rPr>
                          <w:rFonts w:ascii="Arial" w:hAnsi="Arial" w:cs="Arial"/>
                          <w:lang w:val="en-ZA"/>
                        </w:rPr>
                        <w:t xml:space="preserve"> </w:t>
                      </w:r>
                      <w:r w:rsidR="001240D1" w:rsidRPr="009D573F">
                        <w:rPr>
                          <w:rFonts w:ascii="Arial" w:hAnsi="Arial" w:cs="Arial"/>
                          <w:lang w:val="en-ZA"/>
                        </w:rPr>
                        <w:t>the python programming language</w:t>
                      </w:r>
                      <w:r w:rsidRPr="009D573F">
                        <w:rPr>
                          <w:rFonts w:ascii="Arial" w:hAnsi="Arial" w:cs="Arial"/>
                          <w:lang w:val="en-ZA"/>
                        </w:rPr>
                        <w:t xml:space="preserve"> will be us</w:t>
                      </w:r>
                      <w:r w:rsidR="001240D1">
                        <w:rPr>
                          <w:rFonts w:ascii="Arial" w:hAnsi="Arial" w:cs="Arial"/>
                          <w:lang w:val="en-ZA"/>
                        </w:rPr>
                        <w:t xml:space="preserve">ed </w:t>
                      </w:r>
                      <w:r w:rsidRPr="009D573F">
                        <w:rPr>
                          <w:rFonts w:ascii="Arial" w:hAnsi="Arial" w:cs="Arial"/>
                          <w:lang w:val="en-ZA"/>
                        </w:rPr>
                        <w:t>to pre-process the data, generate graphs, and perform analys</w:t>
                      </w:r>
                      <w:r w:rsidR="00EB62E9">
                        <w:rPr>
                          <w:rFonts w:ascii="Arial" w:hAnsi="Arial" w:cs="Arial"/>
                          <w:lang w:val="en-ZA"/>
                        </w:rPr>
                        <w:t>is</w:t>
                      </w:r>
                      <w:r w:rsidRPr="009D573F">
                        <w:rPr>
                          <w:rFonts w:ascii="Arial" w:hAnsi="Arial" w:cs="Arial"/>
                          <w:lang w:val="en-ZA"/>
                        </w:rPr>
                        <w:t xml:space="preserve"> using supervised algorithms.</w:t>
                      </w:r>
                    </w:p>
                    <w:p w14:paraId="125F8C16" w14:textId="7E5A3104" w:rsidR="00F35190" w:rsidRDefault="009D573F" w:rsidP="009D573F">
                      <w:pPr>
                        <w:spacing w:line="276" w:lineRule="auto"/>
                        <w:rPr>
                          <w:rFonts w:ascii="Arial" w:hAnsi="Arial" w:cs="Arial"/>
                          <w:lang w:val="en-ZA"/>
                        </w:rPr>
                      </w:pPr>
                      <w:r w:rsidRPr="009D573F">
                        <w:rPr>
                          <w:rFonts w:ascii="Arial" w:hAnsi="Arial" w:cs="Arial"/>
                          <w:lang w:val="en-ZA"/>
                        </w:rPr>
                        <w:t xml:space="preserve">The features that we will be looking at </w:t>
                      </w:r>
                      <w:r w:rsidR="00AA3FAF">
                        <w:rPr>
                          <w:rFonts w:ascii="Arial" w:hAnsi="Arial" w:cs="Arial"/>
                          <w:lang w:val="en-ZA"/>
                        </w:rPr>
                        <w:t>are</w:t>
                      </w:r>
                      <w:r w:rsidR="00F35190">
                        <w:rPr>
                          <w:rFonts w:ascii="Arial" w:hAnsi="Arial" w:cs="Arial"/>
                          <w:lang w:val="en-ZA"/>
                        </w:rPr>
                        <w:t>:</w:t>
                      </w:r>
                      <w:r w:rsidRPr="009D573F">
                        <w:rPr>
                          <w:rFonts w:ascii="Arial" w:hAnsi="Arial" w:cs="Arial"/>
                          <w:lang w:val="en-ZA"/>
                        </w:rPr>
                        <w:t xml:space="preserve"> </w:t>
                      </w:r>
                    </w:p>
                    <w:p w14:paraId="0E9DA3DC" w14:textId="50A3E0C0" w:rsidR="007D786A" w:rsidRP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student's serial number</w:t>
                      </w:r>
                      <w:r w:rsidR="007D786A" w:rsidRPr="007D786A">
                        <w:rPr>
                          <w:rFonts w:ascii="Arial" w:hAnsi="Arial" w:cs="Arial"/>
                          <w:lang w:val="en-ZA"/>
                        </w:rPr>
                        <w:t>.</w:t>
                      </w:r>
                    </w:p>
                    <w:p w14:paraId="66CCEAD3" w14:textId="4AE66443" w:rsid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GRE (Graduate Record Examinations) scores (out of 340)</w:t>
                      </w:r>
                      <w:r w:rsidR="007D786A">
                        <w:rPr>
                          <w:rFonts w:ascii="Arial" w:hAnsi="Arial" w:cs="Arial"/>
                          <w:lang w:val="en-ZA"/>
                        </w:rPr>
                        <w:t>.</w:t>
                      </w:r>
                    </w:p>
                    <w:p w14:paraId="50E70CE4" w14:textId="03A14B97" w:rsidR="007D786A" w:rsidRDefault="009D573F" w:rsidP="007D786A">
                      <w:pPr>
                        <w:pStyle w:val="ListParagraph"/>
                        <w:numPr>
                          <w:ilvl w:val="0"/>
                          <w:numId w:val="2"/>
                        </w:numPr>
                        <w:spacing w:line="276" w:lineRule="auto"/>
                        <w:rPr>
                          <w:rFonts w:ascii="Arial" w:hAnsi="Arial" w:cs="Arial"/>
                          <w:lang w:val="en-ZA"/>
                        </w:rPr>
                      </w:pPr>
                      <w:r w:rsidRPr="007D786A">
                        <w:rPr>
                          <w:rFonts w:ascii="Arial" w:hAnsi="Arial" w:cs="Arial"/>
                          <w:lang w:val="en-ZA"/>
                        </w:rPr>
                        <w:t>TOEFL (Test of English as a Foreign Language) scores (out of 120)</w:t>
                      </w:r>
                      <w:r w:rsidR="007D786A">
                        <w:rPr>
                          <w:rFonts w:ascii="Arial" w:hAnsi="Arial" w:cs="Arial"/>
                          <w:lang w:val="en-ZA"/>
                        </w:rPr>
                        <w:t>.</w:t>
                      </w:r>
                    </w:p>
                    <w:p w14:paraId="4C5BEE43"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U</w:t>
                      </w:r>
                      <w:r w:rsidR="009D573F" w:rsidRPr="007D786A">
                        <w:rPr>
                          <w:rFonts w:ascii="Arial" w:hAnsi="Arial" w:cs="Arial"/>
                          <w:lang w:val="en-ZA"/>
                        </w:rPr>
                        <w:t>niversity rating (out of 5)</w:t>
                      </w:r>
                      <w:r>
                        <w:rPr>
                          <w:rFonts w:ascii="Arial" w:hAnsi="Arial" w:cs="Arial"/>
                          <w:lang w:val="en-ZA"/>
                        </w:rPr>
                        <w:t>.</w:t>
                      </w:r>
                    </w:p>
                    <w:p w14:paraId="7DD46884"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S</w:t>
                      </w:r>
                      <w:r w:rsidR="009D573F" w:rsidRPr="007D786A">
                        <w:rPr>
                          <w:rFonts w:ascii="Arial" w:hAnsi="Arial" w:cs="Arial"/>
                          <w:lang w:val="en-ZA"/>
                        </w:rPr>
                        <w:t>tatement of purpose (SOP)</w:t>
                      </w:r>
                      <w:r>
                        <w:rPr>
                          <w:rFonts w:ascii="Arial" w:hAnsi="Arial" w:cs="Arial"/>
                          <w:lang w:val="en-ZA"/>
                        </w:rPr>
                        <w:t>.</w:t>
                      </w:r>
                    </w:p>
                    <w:p w14:paraId="59A54811" w14:textId="77777777" w:rsidR="007D786A"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L</w:t>
                      </w:r>
                      <w:r w:rsidR="009D573F" w:rsidRPr="007D786A">
                        <w:rPr>
                          <w:rFonts w:ascii="Arial" w:hAnsi="Arial" w:cs="Arial"/>
                          <w:lang w:val="en-ZA"/>
                        </w:rPr>
                        <w:t>etter of recommendation strength (LOR) (out of 5)</w:t>
                      </w:r>
                      <w:r>
                        <w:rPr>
                          <w:rFonts w:ascii="Arial" w:hAnsi="Arial" w:cs="Arial"/>
                          <w:lang w:val="en-ZA"/>
                        </w:rPr>
                        <w:t>.</w:t>
                      </w:r>
                    </w:p>
                    <w:p w14:paraId="15D24938" w14:textId="77777777" w:rsidR="00AA3FAF" w:rsidRDefault="007D786A" w:rsidP="007D786A">
                      <w:pPr>
                        <w:pStyle w:val="ListParagraph"/>
                        <w:numPr>
                          <w:ilvl w:val="0"/>
                          <w:numId w:val="2"/>
                        </w:numPr>
                        <w:spacing w:line="276" w:lineRule="auto"/>
                        <w:rPr>
                          <w:rFonts w:ascii="Arial" w:hAnsi="Arial" w:cs="Arial"/>
                          <w:lang w:val="en-ZA"/>
                        </w:rPr>
                      </w:pPr>
                      <w:r>
                        <w:rPr>
                          <w:rFonts w:ascii="Arial" w:hAnsi="Arial" w:cs="Arial"/>
                          <w:lang w:val="en-ZA"/>
                        </w:rPr>
                        <w:t>C</w:t>
                      </w:r>
                      <w:r w:rsidR="009D573F" w:rsidRPr="007D786A">
                        <w:rPr>
                          <w:rFonts w:ascii="Arial" w:hAnsi="Arial" w:cs="Arial"/>
                          <w:lang w:val="en-ZA"/>
                        </w:rPr>
                        <w:t>umulative grade points average (CGPA) (out of 10)</w:t>
                      </w:r>
                      <w:r w:rsidR="00AA3FAF">
                        <w:rPr>
                          <w:rFonts w:ascii="Arial" w:hAnsi="Arial" w:cs="Arial"/>
                          <w:lang w:val="en-ZA"/>
                        </w:rPr>
                        <w:t>.</w:t>
                      </w:r>
                    </w:p>
                    <w:p w14:paraId="54BDA87C" w14:textId="77777777" w:rsidR="009A708B" w:rsidRDefault="00AA3FAF" w:rsidP="007D786A">
                      <w:pPr>
                        <w:pStyle w:val="ListParagraph"/>
                        <w:numPr>
                          <w:ilvl w:val="0"/>
                          <w:numId w:val="2"/>
                        </w:numPr>
                        <w:spacing w:line="276" w:lineRule="auto"/>
                        <w:rPr>
                          <w:rFonts w:ascii="Arial" w:hAnsi="Arial" w:cs="Arial"/>
                          <w:lang w:val="en-ZA"/>
                        </w:rPr>
                      </w:pPr>
                      <w:r>
                        <w:rPr>
                          <w:rFonts w:ascii="Arial" w:hAnsi="Arial" w:cs="Arial"/>
                          <w:lang w:val="en-ZA"/>
                        </w:rPr>
                        <w:t>R</w:t>
                      </w:r>
                      <w:r w:rsidR="009D573F" w:rsidRPr="007D786A">
                        <w:rPr>
                          <w:rFonts w:ascii="Arial" w:hAnsi="Arial" w:cs="Arial"/>
                          <w:lang w:val="en-ZA"/>
                        </w:rPr>
                        <w:t>esearch experience (either 0 or 1)</w:t>
                      </w:r>
                      <w:r w:rsidR="009A708B">
                        <w:rPr>
                          <w:rFonts w:ascii="Arial" w:hAnsi="Arial" w:cs="Arial"/>
                          <w:lang w:val="en-ZA"/>
                        </w:rPr>
                        <w:t>.</w:t>
                      </w:r>
                    </w:p>
                    <w:p w14:paraId="645E1040" w14:textId="77777777" w:rsidR="009A708B" w:rsidRDefault="009A708B" w:rsidP="007D786A">
                      <w:pPr>
                        <w:pStyle w:val="ListParagraph"/>
                        <w:numPr>
                          <w:ilvl w:val="0"/>
                          <w:numId w:val="2"/>
                        </w:numPr>
                        <w:spacing w:line="276" w:lineRule="auto"/>
                        <w:rPr>
                          <w:rFonts w:ascii="Arial" w:hAnsi="Arial" w:cs="Arial"/>
                          <w:lang w:val="en-ZA"/>
                        </w:rPr>
                      </w:pPr>
                      <w:r>
                        <w:rPr>
                          <w:rFonts w:ascii="Arial" w:hAnsi="Arial" w:cs="Arial"/>
                          <w:lang w:val="en-ZA"/>
                        </w:rPr>
                        <w:t>C</w:t>
                      </w:r>
                      <w:r w:rsidR="009D573F" w:rsidRPr="007D786A">
                        <w:rPr>
                          <w:rFonts w:ascii="Arial" w:hAnsi="Arial" w:cs="Arial"/>
                          <w:lang w:val="en-ZA"/>
                        </w:rPr>
                        <w:t>hance of admit (ranging from 0 to 1).</w:t>
                      </w:r>
                    </w:p>
                    <w:p w14:paraId="427CD33A" w14:textId="2132A9DD" w:rsidR="009D573F" w:rsidRPr="002B1C01" w:rsidRDefault="009D573F" w:rsidP="00D36064">
                      <w:pPr>
                        <w:spacing w:line="276" w:lineRule="auto"/>
                        <w:rPr>
                          <w:rFonts w:ascii="Arial" w:hAnsi="Arial" w:cs="Arial"/>
                          <w:lang w:val="en-ZA"/>
                        </w:rPr>
                      </w:pPr>
                      <w:r w:rsidRPr="002B1C01">
                        <w:rPr>
                          <w:rFonts w:ascii="Arial" w:hAnsi="Arial" w:cs="Arial"/>
                          <w:lang w:val="en-ZA"/>
                        </w:rPr>
                        <w:t>By</w:t>
                      </w:r>
                      <w:r w:rsidR="002B1C01">
                        <w:rPr>
                          <w:rFonts w:ascii="Arial" w:hAnsi="Arial" w:cs="Arial"/>
                          <w:lang w:val="en-ZA"/>
                        </w:rPr>
                        <w:t xml:space="preserve"> looking at the</w:t>
                      </w:r>
                      <w:r w:rsidRPr="002B1C01">
                        <w:rPr>
                          <w:rFonts w:ascii="Arial" w:hAnsi="Arial" w:cs="Arial"/>
                          <w:lang w:val="en-ZA"/>
                        </w:rPr>
                        <w:t xml:space="preserve"> variables and their relationships to one another, hope</w:t>
                      </w:r>
                      <w:r w:rsidR="002B1C01">
                        <w:rPr>
                          <w:rFonts w:ascii="Arial" w:hAnsi="Arial" w:cs="Arial"/>
                          <w:lang w:val="en-ZA"/>
                        </w:rPr>
                        <w:t>fully we can</w:t>
                      </w:r>
                      <w:r w:rsidRPr="002B1C01">
                        <w:rPr>
                          <w:rFonts w:ascii="Arial" w:hAnsi="Arial" w:cs="Arial"/>
                          <w:lang w:val="en-ZA"/>
                        </w:rPr>
                        <w:t xml:space="preserve"> provide valuable insights to help students in </w:t>
                      </w:r>
                      <w:r w:rsidR="005B7F90">
                        <w:rPr>
                          <w:rFonts w:ascii="Arial" w:hAnsi="Arial" w:cs="Arial"/>
                          <w:lang w:val="en-ZA"/>
                        </w:rPr>
                        <w:t>getting admitted to their dream</w:t>
                      </w:r>
                      <w:r w:rsidRPr="002B1C01">
                        <w:rPr>
                          <w:rFonts w:ascii="Arial" w:hAnsi="Arial" w:cs="Arial"/>
                          <w:lang w:val="en-ZA"/>
                        </w:rPr>
                        <w:t xml:space="preserve"> university.</w:t>
                      </w:r>
                    </w:p>
                    <w:p w14:paraId="608E24F7" w14:textId="503D59B9" w:rsidR="004475A6" w:rsidRDefault="004C0421" w:rsidP="004C0421">
                      <w:pPr>
                        <w:pStyle w:val="Heading1"/>
                        <w:jc w:val="center"/>
                      </w:pPr>
                      <w:r>
                        <w:t>Linear Regression</w:t>
                      </w:r>
                    </w:p>
                    <w:p w14:paraId="51D1263B" w14:textId="05C71766" w:rsidR="00845F06" w:rsidRPr="005A2F0C" w:rsidRDefault="00845F06" w:rsidP="00845F06">
                      <w:pPr>
                        <w:spacing w:line="276" w:lineRule="auto"/>
                        <w:rPr>
                          <w:rFonts w:ascii="Arial" w:hAnsi="Arial" w:cs="Arial"/>
                        </w:rPr>
                      </w:pPr>
                      <w:r w:rsidRPr="00845F06">
                        <w:rPr>
                          <w:rFonts w:ascii="Arial" w:hAnsi="Arial" w:cs="Arial"/>
                          <w:lang w:val="en-ZA"/>
                        </w:rPr>
                        <w:t>Simple Linear Regression is a statistical tool</w:t>
                      </w:r>
                      <w:r w:rsidR="003D1020">
                        <w:rPr>
                          <w:rFonts w:ascii="Arial" w:hAnsi="Arial" w:cs="Arial"/>
                          <w:lang w:val="en-ZA"/>
                        </w:rPr>
                        <w:t xml:space="preserve"> that can be</w:t>
                      </w:r>
                      <w:r w:rsidRPr="00845F06">
                        <w:rPr>
                          <w:rFonts w:ascii="Arial" w:hAnsi="Arial" w:cs="Arial"/>
                          <w:lang w:val="en-ZA"/>
                        </w:rPr>
                        <w:t xml:space="preserve"> used to model the relationship between two continuous variables. The objective is to predict the output variable based on</w:t>
                      </w:r>
                      <w:r w:rsidR="00831484">
                        <w:rPr>
                          <w:rFonts w:ascii="Arial" w:hAnsi="Arial" w:cs="Arial"/>
                          <w:lang w:val="en-ZA"/>
                        </w:rPr>
                        <w:t xml:space="preserve"> the</w:t>
                      </w:r>
                      <w:r w:rsidRPr="00845F06">
                        <w:rPr>
                          <w:rFonts w:ascii="Arial" w:hAnsi="Arial" w:cs="Arial"/>
                          <w:lang w:val="en-ZA"/>
                        </w:rPr>
                        <w:t xml:space="preserve"> value</w:t>
                      </w:r>
                      <w:r w:rsidR="00831484">
                        <w:rPr>
                          <w:rFonts w:ascii="Arial" w:hAnsi="Arial" w:cs="Arial"/>
                          <w:lang w:val="en-ZA"/>
                        </w:rPr>
                        <w:t>/s</w:t>
                      </w:r>
                      <w:r w:rsidRPr="00845F06">
                        <w:rPr>
                          <w:rFonts w:ascii="Arial" w:hAnsi="Arial" w:cs="Arial"/>
                          <w:lang w:val="en-ZA"/>
                        </w:rPr>
                        <w:t xml:space="preserve"> of </w:t>
                      </w:r>
                      <w:r w:rsidR="00831484">
                        <w:rPr>
                          <w:rFonts w:ascii="Arial" w:hAnsi="Arial" w:cs="Arial"/>
                          <w:lang w:val="en-ZA"/>
                        </w:rPr>
                        <w:t>the</w:t>
                      </w:r>
                      <w:r w:rsidRPr="00845F06">
                        <w:rPr>
                          <w:rFonts w:ascii="Arial" w:hAnsi="Arial" w:cs="Arial"/>
                          <w:lang w:val="en-ZA"/>
                        </w:rPr>
                        <w:t xml:space="preserve"> input variable</w:t>
                      </w:r>
                      <w:r w:rsidR="00831484">
                        <w:rPr>
                          <w:rFonts w:ascii="Arial" w:hAnsi="Arial" w:cs="Arial"/>
                          <w:lang w:val="en-ZA"/>
                        </w:rPr>
                        <w:t>s</w:t>
                      </w:r>
                      <w:r w:rsidRPr="00845F06">
                        <w:rPr>
                          <w:rFonts w:ascii="Arial" w:hAnsi="Arial" w:cs="Arial"/>
                          <w:lang w:val="en-ZA"/>
                        </w:rPr>
                        <w:t>. The model</w:t>
                      </w:r>
                      <w:r w:rsidR="007345FC">
                        <w:rPr>
                          <w:rFonts w:ascii="Arial" w:hAnsi="Arial" w:cs="Arial"/>
                          <w:lang w:val="en-ZA"/>
                        </w:rPr>
                        <w:t xml:space="preserve"> uses the</w:t>
                      </w:r>
                      <w:r w:rsidRPr="00845F06">
                        <w:rPr>
                          <w:rFonts w:ascii="Arial" w:hAnsi="Arial" w:cs="Arial"/>
                          <w:lang w:val="en-ZA"/>
                        </w:rPr>
                        <w:t xml:space="preserve"> equation y= a0+a1x+ ε, where a0 </w:t>
                      </w:r>
                      <w:r w:rsidR="007345FC">
                        <w:rPr>
                          <w:rFonts w:ascii="Arial" w:hAnsi="Arial" w:cs="Arial"/>
                          <w:lang w:val="en-ZA"/>
                        </w:rPr>
                        <w:t>is</w:t>
                      </w:r>
                      <w:r w:rsidRPr="00845F06">
                        <w:rPr>
                          <w:rFonts w:ascii="Arial" w:hAnsi="Arial" w:cs="Arial"/>
                          <w:lang w:val="en-ZA"/>
                        </w:rPr>
                        <w:t xml:space="preserve"> the intercept of the regression line, a1 is the slope of the line, and ε </w:t>
                      </w:r>
                      <w:r w:rsidR="00680215">
                        <w:rPr>
                          <w:rFonts w:ascii="Arial" w:hAnsi="Arial" w:cs="Arial"/>
                          <w:lang w:val="en-ZA"/>
                        </w:rPr>
                        <w:t xml:space="preserve">is </w:t>
                      </w:r>
                      <w:r w:rsidRPr="00845F06">
                        <w:rPr>
                          <w:rFonts w:ascii="Arial" w:hAnsi="Arial" w:cs="Arial"/>
                          <w:lang w:val="en-ZA"/>
                        </w:rPr>
                        <w:t>the error term.</w:t>
                      </w:r>
                      <w:r w:rsidR="005A2F0C">
                        <w:rPr>
                          <w:rFonts w:ascii="Arial" w:hAnsi="Arial" w:cs="Arial"/>
                          <w:lang w:val="en-ZA"/>
                        </w:rPr>
                        <w:t xml:space="preserve"> </w:t>
                      </w:r>
                      <w:r w:rsidR="005A2F0C">
                        <w:rPr>
                          <w:rFonts w:ascii="Arial" w:hAnsi="Arial" w:cs="Arial"/>
                        </w:rPr>
                        <w:t>[1]</w:t>
                      </w:r>
                    </w:p>
                    <w:p w14:paraId="509F2322" w14:textId="77E6B141" w:rsidR="003B22D4" w:rsidRPr="005A2F0C" w:rsidRDefault="003B22D4" w:rsidP="00845F06">
                      <w:pPr>
                        <w:spacing w:line="276" w:lineRule="auto"/>
                        <w:rPr>
                          <w:rFonts w:ascii="Arial" w:hAnsi="Arial" w:cs="Arial"/>
                        </w:rPr>
                      </w:pPr>
                      <w:r w:rsidRPr="003B22D4">
                        <w:rPr>
                          <w:rFonts w:ascii="Arial" w:hAnsi="Arial" w:cs="Arial"/>
                          <w:lang w:val="en-ZA"/>
                        </w:rPr>
                        <w:t>Scatterplots and scatterplot matrices can be used to explore the relationships between the variables. Correlation can be used to measure the linear association of the variables. Correlation doesn't provide information about complex relationships. Regression can be used to get a formal understanding of relationships between the variables.</w:t>
                      </w:r>
                      <w:r w:rsidR="005A2F0C">
                        <w:rPr>
                          <w:rFonts w:ascii="Arial" w:hAnsi="Arial" w:cs="Arial"/>
                          <w:lang w:val="en-ZA"/>
                        </w:rPr>
                        <w:t xml:space="preserve"> </w:t>
                      </w:r>
                      <w:r w:rsidR="005A2F0C">
                        <w:rPr>
                          <w:rFonts w:ascii="Arial" w:hAnsi="Arial" w:cs="Arial"/>
                        </w:rPr>
                        <w:t>[1]</w:t>
                      </w:r>
                    </w:p>
                    <w:p w14:paraId="4672CA02" w14:textId="100A8429" w:rsidR="00C57FFC" w:rsidRPr="00C57FFC" w:rsidRDefault="00D2459C" w:rsidP="00C57FFC">
                      <w:pPr>
                        <w:spacing w:line="276" w:lineRule="auto"/>
                        <w:rPr>
                          <w:rFonts w:ascii="Arial" w:hAnsi="Arial" w:cs="Arial"/>
                        </w:rPr>
                      </w:pPr>
                      <w:r w:rsidRPr="00D2459C">
                        <w:rPr>
                          <w:rFonts w:ascii="Arial" w:hAnsi="Arial" w:cs="Arial"/>
                          <w:lang w:val="en-ZA"/>
                        </w:rPr>
                        <w:t xml:space="preserve">Regression modelling allows us to model the relationship between the output variable and the input variables. Output variables can also be called dependent variables, outcomes, or Y variables, the input variables can be called the explanatory variables, predictors, or X variables. Regression will help us to determine the variables that </w:t>
                      </w:r>
                      <w:proofErr w:type="gramStart"/>
                      <w:r w:rsidRPr="00D2459C">
                        <w:rPr>
                          <w:rFonts w:ascii="Arial" w:hAnsi="Arial" w:cs="Arial"/>
                          <w:lang w:val="en-ZA"/>
                        </w:rPr>
                        <w:t>have an effect on</w:t>
                      </w:r>
                      <w:proofErr w:type="gramEnd"/>
                      <w:r w:rsidRPr="00D2459C">
                        <w:rPr>
                          <w:rFonts w:ascii="Arial" w:hAnsi="Arial" w:cs="Arial"/>
                          <w:lang w:val="en-ZA"/>
                        </w:rPr>
                        <w:t xml:space="preserve"> the response and help explain the response, we can call this process “explanatory modelling". Regression will be used to predict the values of the response variable based on the values of the predictors, which is called "predictive modelling".</w:t>
                      </w:r>
                      <w:r w:rsidR="005A2F0C">
                        <w:rPr>
                          <w:rFonts w:ascii="Arial" w:hAnsi="Arial" w:cs="Arial"/>
                          <w:lang w:val="en-ZA"/>
                        </w:rPr>
                        <w:t xml:space="preserve"> </w:t>
                      </w:r>
                      <w:r w:rsidR="005A2F0C">
                        <w:rPr>
                          <w:rFonts w:ascii="Arial" w:hAnsi="Arial" w:cs="Arial"/>
                        </w:rPr>
                        <w:t>[1]</w:t>
                      </w:r>
                    </w:p>
                  </w:txbxContent>
                </v:textbox>
                <w10:wrap type="square" anchorx="margin"/>
              </v:shape>
            </w:pict>
          </mc:Fallback>
        </mc:AlternateContent>
      </w:r>
    </w:p>
    <w:tbl>
      <w:tblPr>
        <w:tblW w:w="12180" w:type="dxa"/>
        <w:tblInd w:w="55" w:type="dxa"/>
        <w:tblCellMar>
          <w:left w:w="115" w:type="dxa"/>
          <w:right w:w="720" w:type="dxa"/>
        </w:tblCellMar>
        <w:tblLook w:val="0000" w:firstRow="0" w:lastRow="0" w:firstColumn="0" w:lastColumn="0" w:noHBand="0" w:noVBand="0"/>
      </w:tblPr>
      <w:tblGrid>
        <w:gridCol w:w="11284"/>
        <w:gridCol w:w="60"/>
        <w:gridCol w:w="841"/>
      </w:tblGrid>
      <w:tr w:rsidR="00515218" w14:paraId="0C056B9D" w14:textId="77777777" w:rsidTr="00515218">
        <w:trPr>
          <w:trHeight w:val="2970"/>
        </w:trPr>
        <w:tc>
          <w:tcPr>
            <w:tcW w:w="6090" w:type="dxa"/>
            <w:gridSpan w:val="2"/>
          </w:tcPr>
          <w:p w14:paraId="5EDA9177" w14:textId="25F02143" w:rsidR="00515218" w:rsidRDefault="003F4FD5" w:rsidP="00FA7A5D">
            <w:r>
              <w:rPr>
                <w:noProof/>
              </w:rPr>
              <w:lastRenderedPageBreak/>
              <mc:AlternateContent>
                <mc:Choice Requires="wps">
                  <w:drawing>
                    <wp:anchor distT="45720" distB="45720" distL="114300" distR="114300" simplePos="0" relativeHeight="251668480" behindDoc="0" locked="0" layoutInCell="1" allowOverlap="1" wp14:anchorId="0838DAE3" wp14:editId="509F2B98">
                      <wp:simplePos x="0" y="0"/>
                      <wp:positionH relativeFrom="margin">
                        <wp:posOffset>24765</wp:posOffset>
                      </wp:positionH>
                      <wp:positionV relativeFrom="paragraph">
                        <wp:posOffset>190500</wp:posOffset>
                      </wp:positionV>
                      <wp:extent cx="7086600" cy="9039225"/>
                      <wp:effectExtent l="0" t="0" r="19050" b="28575"/>
                      <wp:wrapSquare wrapText="bothSides"/>
                      <wp:docPr id="1696418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6DA02E27" w14:textId="39349A10" w:rsidR="00AE3F8F" w:rsidRPr="005A2F0C" w:rsidRDefault="00AE3F8F" w:rsidP="005A2F0C">
                                  <w:pPr>
                                    <w:spacing w:line="276" w:lineRule="auto"/>
                                    <w:rPr>
                                      <w:rFonts w:ascii="Arial" w:hAnsi="Arial" w:cs="Arial"/>
                                    </w:rPr>
                                  </w:pPr>
                                  <w:r w:rsidRPr="00AE3F8F">
                                    <w:rPr>
                                      <w:rFonts w:ascii="Arial" w:hAnsi="Arial" w:cs="Arial"/>
                                      <w:lang w:val="en-ZA"/>
                                    </w:rPr>
                                    <w:t xml:space="preserve">Simple Linear Regression is a machine learning algorithm used in regression. The algorithm models the relationship between the dependent variable/s and the independent variable. For the regression in the analysis of this report, the response and the predictor variables are both continuous. The model provides a statistical model, it enables us to predict a response at different values of the predictor, the </w:t>
                                  </w:r>
                                  <w:proofErr w:type="gramStart"/>
                                  <w:r w:rsidRPr="00AE3F8F">
                                    <w:rPr>
                                      <w:rFonts w:ascii="Arial" w:hAnsi="Arial" w:cs="Arial"/>
                                      <w:lang w:val="en-ZA"/>
                                    </w:rPr>
                                    <w:t>values</w:t>
                                  </w:r>
                                  <w:proofErr w:type="gramEnd"/>
                                  <w:r w:rsidRPr="00AE3F8F">
                                    <w:rPr>
                                      <w:rFonts w:ascii="Arial" w:hAnsi="Arial" w:cs="Arial"/>
                                      <w:lang w:val="en-ZA"/>
                                    </w:rPr>
                                    <w:t xml:space="preserve"> of the predictor is not part of the original data.</w:t>
                                  </w:r>
                                  <w:r w:rsidR="005A2F0C">
                                    <w:rPr>
                                      <w:rFonts w:ascii="Arial" w:hAnsi="Arial" w:cs="Arial"/>
                                      <w:lang w:val="en-ZA"/>
                                    </w:rPr>
                                    <w:t xml:space="preserve"> </w:t>
                                  </w:r>
                                  <w:r w:rsidR="005A2F0C">
                                    <w:rPr>
                                      <w:rFonts w:ascii="Arial" w:hAnsi="Arial" w:cs="Arial"/>
                                    </w:rPr>
                                    <w:t>[1]</w:t>
                                  </w:r>
                                </w:p>
                                <w:p w14:paraId="574570A5" w14:textId="18BF0A15" w:rsidR="005A2F0C" w:rsidRPr="005A2F0C" w:rsidRDefault="00CC3907" w:rsidP="005A2F0C">
                                  <w:pPr>
                                    <w:spacing w:line="276" w:lineRule="auto"/>
                                    <w:rPr>
                                      <w:rFonts w:ascii="Arial" w:hAnsi="Arial" w:cs="Arial"/>
                                    </w:rPr>
                                  </w:pPr>
                                  <w:r w:rsidRPr="00CC3907">
                                    <w:rPr>
                                      <w:rFonts w:ascii="Arial" w:hAnsi="Arial" w:cs="Arial"/>
                                      <w:lang w:val="en-ZA"/>
                                    </w:rPr>
                                    <w:t>The statistical relationships we are examining between the variables are not perfect, although Simple Linear Regression is a useful tool for modelling and predicting relationships.</w:t>
                                  </w:r>
                                  <w:r w:rsidR="005A2F0C">
                                    <w:rPr>
                                      <w:rFonts w:ascii="Arial" w:hAnsi="Arial" w:cs="Arial"/>
                                      <w:lang w:val="en-ZA"/>
                                    </w:rPr>
                                    <w:t xml:space="preserve"> </w:t>
                                  </w:r>
                                  <w:r w:rsidR="005A2F0C">
                                    <w:rPr>
                                      <w:rFonts w:ascii="Arial" w:hAnsi="Arial" w:cs="Arial"/>
                                    </w:rPr>
                                    <w:t>[1]</w:t>
                                  </w:r>
                                </w:p>
                                <w:p w14:paraId="147EA296" w14:textId="3AF31D42" w:rsidR="003F4FD5" w:rsidRDefault="008A2E8F" w:rsidP="008A2E8F">
                                  <w:pPr>
                                    <w:pStyle w:val="Heading3"/>
                                    <w:jc w:val="center"/>
                                  </w:pPr>
                                  <w:bookmarkStart w:id="8" w:name="_Hlk133253353"/>
                                  <w:r>
                                    <w:t>Mult</w:t>
                                  </w:r>
                                  <w:r w:rsidR="00840B0A">
                                    <w:t xml:space="preserve">iple </w:t>
                                  </w:r>
                                  <w:r w:rsidR="002B4E72" w:rsidRPr="002B4E72">
                                    <w:t>linear regression</w:t>
                                  </w:r>
                                </w:p>
                                <w:bookmarkEnd w:id="8"/>
                                <w:p w14:paraId="121711C8" w14:textId="555D28CC" w:rsidR="005F33DD" w:rsidRPr="002043E9" w:rsidRDefault="008B50EB" w:rsidP="008B50EB">
                                  <w:pPr>
                                    <w:spacing w:line="276" w:lineRule="auto"/>
                                    <w:rPr>
                                      <w:rFonts w:ascii="Arial" w:hAnsi="Arial" w:cs="Arial"/>
                                    </w:rPr>
                                  </w:pPr>
                                  <w:r w:rsidRPr="008B50EB">
                                    <w:rPr>
                                      <w:rFonts w:ascii="Arial" w:hAnsi="Arial" w:cs="Arial"/>
                                    </w:rPr>
                                    <w:t xml:space="preserve">Multiple linear regression is a statistical method that allows for the prediction of an outcome variable based on the independent </w:t>
                                  </w:r>
                                  <w:proofErr w:type="spellStart"/>
                                  <w:proofErr w:type="gramStart"/>
                                  <w:r w:rsidRPr="008B50EB">
                                    <w:rPr>
                                      <w:rFonts w:ascii="Arial" w:hAnsi="Arial" w:cs="Arial"/>
                                    </w:rPr>
                                    <w:t>variables.The</w:t>
                                  </w:r>
                                  <w:proofErr w:type="spellEnd"/>
                                  <w:proofErr w:type="gramEnd"/>
                                  <w:r w:rsidRPr="008B50EB">
                                    <w:rPr>
                                      <w:rFonts w:ascii="Arial" w:hAnsi="Arial" w:cs="Arial"/>
                                    </w:rPr>
                                    <w:t xml:space="preserve"> goal of the method is to establish a linear relationship between the independent variables and the dependent variable. Multiple linear regression uses a formula that defines the relationship between the variables. This formula is expressed as Y = β0 + β1X1 + β2X2 + ... + β</w:t>
                                  </w:r>
                                  <w:proofErr w:type="spellStart"/>
                                  <w:r w:rsidRPr="008B50EB">
                                    <w:rPr>
                                      <w:rFonts w:ascii="Arial" w:hAnsi="Arial" w:cs="Arial"/>
                                    </w:rPr>
                                    <w:t>kXk</w:t>
                                  </w:r>
                                  <w:proofErr w:type="spellEnd"/>
                                  <w:r w:rsidRPr="008B50EB">
                                    <w:rPr>
                                      <w:rFonts w:ascii="Arial" w:hAnsi="Arial" w:cs="Arial"/>
                                    </w:rPr>
                                    <w:t xml:space="preserve"> + ε, Y is the dependent variable being predicted, β0 is the intercept, and β1 through βk are the coefficients of the independent variables X1 through </w:t>
                                  </w:r>
                                  <w:proofErr w:type="spellStart"/>
                                  <w:r w:rsidRPr="008B50EB">
                                    <w:rPr>
                                      <w:rFonts w:ascii="Arial" w:hAnsi="Arial" w:cs="Arial"/>
                                    </w:rPr>
                                    <w:t>Xk</w:t>
                                  </w:r>
                                  <w:proofErr w:type="spellEnd"/>
                                  <w:r w:rsidRPr="008B50EB">
                                    <w:rPr>
                                      <w:rFonts w:ascii="Arial" w:hAnsi="Arial" w:cs="Arial"/>
                                    </w:rPr>
                                    <w:t xml:space="preserve"> respectively.</w:t>
                                  </w:r>
                                  <w:r w:rsidR="005A2F0C">
                                    <w:rPr>
                                      <w:rFonts w:ascii="Arial" w:hAnsi="Arial" w:cs="Arial"/>
                                    </w:rPr>
                                    <w:t xml:space="preserve"> [2]</w:t>
                                  </w:r>
                                </w:p>
                                <w:p w14:paraId="6CBF5A96" w14:textId="11D01414" w:rsidR="00BC610B" w:rsidRPr="002043E9" w:rsidRDefault="00BC610B" w:rsidP="002043E9">
                                  <w:pPr>
                                    <w:spacing w:line="276" w:lineRule="auto"/>
                                    <w:rPr>
                                      <w:rFonts w:ascii="Arial" w:hAnsi="Arial" w:cs="Arial"/>
                                    </w:rPr>
                                  </w:pPr>
                                  <w:r w:rsidRPr="00BC610B">
                                    <w:rPr>
                                      <w:rFonts w:ascii="Arial" w:hAnsi="Arial" w:cs="Arial"/>
                                    </w:rPr>
                                    <w:t>Multiple linear regression assumes that there is a linear relationship between the dependent variable and the independent variables, and that the independent variables are not highly correlated with each other. The observations being used in the analysis should also be selected randomly and independently from the population, the residuals should be normally distributed with a mean of 0 and a variance of σ.</w:t>
                                  </w:r>
                                  <w:r w:rsidR="005A2F0C">
                                    <w:rPr>
                                      <w:rFonts w:ascii="Arial" w:hAnsi="Arial" w:cs="Arial"/>
                                    </w:rPr>
                                    <w:t xml:space="preserve"> [2]</w:t>
                                  </w:r>
                                </w:p>
                                <w:p w14:paraId="6BE3F8D0" w14:textId="4F15BE89" w:rsidR="00FD5572" w:rsidRDefault="00FD5572" w:rsidP="002043E9">
                                  <w:pPr>
                                    <w:spacing w:line="276" w:lineRule="auto"/>
                                    <w:rPr>
                                      <w:rFonts w:ascii="Arial" w:hAnsi="Arial" w:cs="Arial"/>
                                    </w:rPr>
                                  </w:pPr>
                                  <w:r w:rsidRPr="00FD5572">
                                    <w:rPr>
                                      <w:rFonts w:ascii="Arial" w:hAnsi="Arial" w:cs="Arial"/>
                                    </w:rPr>
                                    <w:t>The coefficient of determination(R-squared) is a statistical metric used to measure the variation in the outcome variable, this can be explained by the variation in the independent variables. R-squared values range from 0 to 1, 0 indicates that the outcome cannot be predicted by the independent variables, 1 indicates that the outcome can be predicted without error from the independent variables. R-squared by it-self cannot be used to determine which predictors should be used in the model and which should be excluded.</w:t>
                                  </w:r>
                                  <w:r w:rsidR="005A2F0C">
                                    <w:rPr>
                                      <w:rFonts w:ascii="Arial" w:hAnsi="Arial" w:cs="Arial"/>
                                    </w:rPr>
                                    <w:t xml:space="preserve"> [2]</w:t>
                                  </w:r>
                                </w:p>
                                <w:p w14:paraId="328E9784" w14:textId="70E0F36D" w:rsidR="008E0FE2" w:rsidRDefault="004D460E" w:rsidP="004D460E">
                                  <w:pPr>
                                    <w:pStyle w:val="Heading3"/>
                                    <w:jc w:val="center"/>
                                  </w:pPr>
                                  <w:bookmarkStart w:id="9" w:name="_Hlk133253382"/>
                                  <w:r w:rsidRPr="004D460E">
                                    <w:t>Outlier, Leverage, and Influential Points</w:t>
                                  </w:r>
                                </w:p>
                                <w:bookmarkEnd w:id="9"/>
                                <w:p w14:paraId="4C487727" w14:textId="1C3C7F84" w:rsidR="00DD65A0" w:rsidRPr="007663AC" w:rsidRDefault="00DD65A0" w:rsidP="00613756">
                                  <w:pPr>
                                    <w:rPr>
                                      <w:rFonts w:ascii="Arial" w:hAnsi="Arial" w:cs="Arial"/>
                                    </w:rPr>
                                  </w:pPr>
                                  <w:r w:rsidRPr="00DD65A0">
                                    <w:rPr>
                                      <w:rFonts w:ascii="Arial" w:hAnsi="Arial" w:cs="Arial"/>
                                      <w:lang w:val="en-ZA"/>
                                    </w:rPr>
                                    <w:t>The Outliers, leverage points, and influential points affect the outcomes of the regression analysis. An outlier is an observation that is unusual with respect to the other y and x values. If there is an x-outlier, it can make the scope of the regression too broad, leading to less accurate results. X-outliers can seriously affect the regression outcomes. If the data is not processed or cleaned, there is a high possibility that x-outliers are present. Y-outliers are very common, by removing them, you can get a better linear relationship.</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017DC977" w14:textId="3720F73A" w:rsidR="00AC78EC" w:rsidRPr="007663AC" w:rsidRDefault="00AC78EC" w:rsidP="00613756">
                                  <w:pPr>
                                    <w:rPr>
                                      <w:rFonts w:ascii="Arial" w:hAnsi="Arial" w:cs="Arial"/>
                                    </w:rPr>
                                  </w:pPr>
                                  <w:r w:rsidRPr="00AC78EC">
                                    <w:rPr>
                                      <w:rFonts w:ascii="Arial" w:hAnsi="Arial" w:cs="Arial"/>
                                      <w:lang w:val="en-ZA"/>
                                    </w:rPr>
                                    <w:t xml:space="preserve">A leverage point is a data point whose x-value is unusual, its y-value follows the predicted regression line. A leverage point looks okay as it sits on the predicted regression </w:t>
                                  </w:r>
                                  <w:proofErr w:type="gramStart"/>
                                  <w:r w:rsidRPr="00AC78EC">
                                    <w:rPr>
                                      <w:rFonts w:ascii="Arial" w:hAnsi="Arial" w:cs="Arial"/>
                                      <w:lang w:val="en-ZA"/>
                                    </w:rPr>
                                    <w:t>line</w:t>
                                  </w:r>
                                  <w:proofErr w:type="gramEnd"/>
                                  <w:r w:rsidRPr="00AC78EC">
                                    <w:rPr>
                                      <w:rFonts w:ascii="Arial" w:hAnsi="Arial" w:cs="Arial"/>
                                      <w:lang w:val="en-ZA"/>
                                    </w:rPr>
                                    <w:t xml:space="preserve"> but it can inflate the strength of the regression relationship by reducing the p-value, increasing </w:t>
                                  </w:r>
                                  <w:r w:rsidR="0061783E" w:rsidRPr="00AC78EC">
                                    <w:rPr>
                                      <w:rFonts w:ascii="Arial" w:hAnsi="Arial" w:cs="Arial"/>
                                      <w:lang w:val="en-ZA"/>
                                    </w:rPr>
                                    <w:t>the significant</w:t>
                                  </w:r>
                                  <w:r w:rsidRPr="00AC78EC">
                                    <w:rPr>
                                      <w:rFonts w:ascii="Arial" w:hAnsi="Arial" w:cs="Arial"/>
                                      <w:lang w:val="en-ZA"/>
                                    </w:rPr>
                                    <w:t xml:space="preserve"> relationship, and increasing r-square, it will then influence the regression analysis outputs.</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42BB3C14" w14:textId="78B6BB22" w:rsidR="00616C04" w:rsidRPr="007663AC" w:rsidRDefault="00616C04" w:rsidP="00613756">
                                  <w:pPr>
                                    <w:rPr>
                                      <w:rFonts w:ascii="Arial" w:hAnsi="Arial" w:cs="Arial"/>
                                    </w:rPr>
                                  </w:pPr>
                                  <w:r w:rsidRPr="00616C04">
                                    <w:rPr>
                                      <w:rFonts w:ascii="Arial" w:hAnsi="Arial" w:cs="Arial"/>
                                      <w:lang w:val="en-ZA"/>
                                    </w:rPr>
                                    <w:t>An influential point is a data point that depending on the location of the point, it may affect all statistics, including the p-value, r-square, coefficients, and intercept. A data point is considered influential if its exclusion causes there to be major changes to the fitted regression model. An influential point can influence the regression analysis outputs.</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0C5BAD4C" w14:textId="0D4CB970" w:rsidR="00613756" w:rsidRDefault="00D578DF" w:rsidP="00D578DF">
                                  <w:pPr>
                                    <w:pStyle w:val="Heading3"/>
                                    <w:jc w:val="center"/>
                                  </w:pPr>
                                  <w:bookmarkStart w:id="10" w:name="_Hlk133253419"/>
                                  <w:r w:rsidRPr="00D578DF">
                                    <w:t>Bias/Variance Trade-off</w:t>
                                  </w:r>
                                </w:p>
                                <w:bookmarkEnd w:id="10"/>
                                <w:p w14:paraId="0304D5C8" w14:textId="77777777" w:rsidR="007663AC" w:rsidRDefault="00985A86" w:rsidP="007663AC">
                                  <w:pPr>
                                    <w:rPr>
                                      <w:rFonts w:ascii="Arial" w:hAnsi="Arial" w:cs="Arial"/>
                                    </w:rPr>
                                  </w:pPr>
                                  <w:r w:rsidRPr="00985A86">
                                    <w:rPr>
                                      <w:rFonts w:ascii="Arial" w:hAnsi="Arial" w:cs="Arial"/>
                                    </w:rPr>
                                    <w:t xml:space="preserve">To build an effective machine learning model, there is a crucial tradeoff of minimizing bias and variance. Bias refers to the difference between the model’s average prediction and the value it aims to predict. If the model has too high of a </w:t>
                                  </w:r>
                                  <w:proofErr w:type="gramStart"/>
                                  <w:r w:rsidRPr="00985A86">
                                    <w:rPr>
                                      <w:rFonts w:ascii="Arial" w:hAnsi="Arial" w:cs="Arial"/>
                                    </w:rPr>
                                    <w:t>bias</w:t>
                                  </w:r>
                                  <w:proofErr w:type="gramEnd"/>
                                  <w:r w:rsidRPr="00985A86">
                                    <w:rPr>
                                      <w:rFonts w:ascii="Arial" w:hAnsi="Arial" w:cs="Arial"/>
                                    </w:rPr>
                                    <w:t xml:space="preserve"> then the data will be oversimplified and the training data is paid too little attention </w:t>
                                  </w:r>
                                  <w:r w:rsidR="00962F4A">
                                    <w:rPr>
                                      <w:rFonts w:ascii="Arial" w:hAnsi="Arial" w:cs="Arial"/>
                                    </w:rPr>
                                    <w:t>to</w:t>
                                  </w:r>
                                  <w:r w:rsidRPr="00985A86">
                                    <w:rPr>
                                      <w:rFonts w:ascii="Arial" w:hAnsi="Arial" w:cs="Arial"/>
                                    </w:rPr>
                                    <w:t>, resulting in a model that produces high error rates on both the training and test data.</w:t>
                                  </w:r>
                                  <w:r w:rsidR="007663AC">
                                    <w:rPr>
                                      <w:rFonts w:ascii="Arial" w:hAnsi="Arial" w:cs="Arial"/>
                                    </w:rPr>
                                    <w:t xml:space="preserve"> [5]</w:t>
                                  </w:r>
                                </w:p>
                                <w:p w14:paraId="4E43CF91" w14:textId="6B8A08C9" w:rsidR="004D460E" w:rsidRPr="004D460E" w:rsidRDefault="004D460E" w:rsidP="004D460E">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8DAE3" id="_x0000_s1031" type="#_x0000_t202" style="position:absolute;margin-left:1.95pt;margin-top:15pt;width:558pt;height:711.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71HgIAADc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" strokecolor="window">
                      <v:textbox>
                        <w:txbxContent>
                          <w:p w14:paraId="6DA02E27" w14:textId="39349A10" w:rsidR="00AE3F8F" w:rsidRPr="005A2F0C" w:rsidRDefault="00AE3F8F" w:rsidP="005A2F0C">
                            <w:pPr>
                              <w:spacing w:line="276" w:lineRule="auto"/>
                              <w:rPr>
                                <w:rFonts w:ascii="Arial" w:hAnsi="Arial" w:cs="Arial"/>
                              </w:rPr>
                            </w:pPr>
                            <w:r w:rsidRPr="00AE3F8F">
                              <w:rPr>
                                <w:rFonts w:ascii="Arial" w:hAnsi="Arial" w:cs="Arial"/>
                                <w:lang w:val="en-ZA"/>
                              </w:rPr>
                              <w:t xml:space="preserve">Simple Linear Regression is a machine learning algorithm used in regression. The algorithm models the relationship between the dependent variable/s and the independent variable. For the regression in the analysis of this report, the response and the predictor variables are both continuous. The model provides a statistical model, it enables us to predict a response at different values of the predictor, the </w:t>
                            </w:r>
                            <w:proofErr w:type="gramStart"/>
                            <w:r w:rsidRPr="00AE3F8F">
                              <w:rPr>
                                <w:rFonts w:ascii="Arial" w:hAnsi="Arial" w:cs="Arial"/>
                                <w:lang w:val="en-ZA"/>
                              </w:rPr>
                              <w:t>values</w:t>
                            </w:r>
                            <w:proofErr w:type="gramEnd"/>
                            <w:r w:rsidRPr="00AE3F8F">
                              <w:rPr>
                                <w:rFonts w:ascii="Arial" w:hAnsi="Arial" w:cs="Arial"/>
                                <w:lang w:val="en-ZA"/>
                              </w:rPr>
                              <w:t xml:space="preserve"> of the predictor is not part of the original data.</w:t>
                            </w:r>
                            <w:r w:rsidR="005A2F0C">
                              <w:rPr>
                                <w:rFonts w:ascii="Arial" w:hAnsi="Arial" w:cs="Arial"/>
                                <w:lang w:val="en-ZA"/>
                              </w:rPr>
                              <w:t xml:space="preserve"> </w:t>
                            </w:r>
                            <w:r w:rsidR="005A2F0C">
                              <w:rPr>
                                <w:rFonts w:ascii="Arial" w:hAnsi="Arial" w:cs="Arial"/>
                              </w:rPr>
                              <w:t>[1]</w:t>
                            </w:r>
                          </w:p>
                          <w:p w14:paraId="574570A5" w14:textId="18BF0A15" w:rsidR="005A2F0C" w:rsidRPr="005A2F0C" w:rsidRDefault="00CC3907" w:rsidP="005A2F0C">
                            <w:pPr>
                              <w:spacing w:line="276" w:lineRule="auto"/>
                              <w:rPr>
                                <w:rFonts w:ascii="Arial" w:hAnsi="Arial" w:cs="Arial"/>
                              </w:rPr>
                            </w:pPr>
                            <w:r w:rsidRPr="00CC3907">
                              <w:rPr>
                                <w:rFonts w:ascii="Arial" w:hAnsi="Arial" w:cs="Arial"/>
                                <w:lang w:val="en-ZA"/>
                              </w:rPr>
                              <w:t>The statistical relationships we are examining between the variables are not perfect, although Simple Linear Regression is a useful tool for modelling and predicting relationships.</w:t>
                            </w:r>
                            <w:r w:rsidR="005A2F0C">
                              <w:rPr>
                                <w:rFonts w:ascii="Arial" w:hAnsi="Arial" w:cs="Arial"/>
                                <w:lang w:val="en-ZA"/>
                              </w:rPr>
                              <w:t xml:space="preserve"> </w:t>
                            </w:r>
                            <w:r w:rsidR="005A2F0C">
                              <w:rPr>
                                <w:rFonts w:ascii="Arial" w:hAnsi="Arial" w:cs="Arial"/>
                              </w:rPr>
                              <w:t>[1]</w:t>
                            </w:r>
                          </w:p>
                          <w:p w14:paraId="147EA296" w14:textId="3AF31D42" w:rsidR="003F4FD5" w:rsidRDefault="008A2E8F" w:rsidP="008A2E8F">
                            <w:pPr>
                              <w:pStyle w:val="Heading3"/>
                              <w:jc w:val="center"/>
                            </w:pPr>
                            <w:bookmarkStart w:id="11" w:name="_Hlk133253353"/>
                            <w:r>
                              <w:t>Mult</w:t>
                            </w:r>
                            <w:r w:rsidR="00840B0A">
                              <w:t xml:space="preserve">iple </w:t>
                            </w:r>
                            <w:r w:rsidR="002B4E72" w:rsidRPr="002B4E72">
                              <w:t>linear regression</w:t>
                            </w:r>
                          </w:p>
                          <w:bookmarkEnd w:id="11"/>
                          <w:p w14:paraId="121711C8" w14:textId="555D28CC" w:rsidR="005F33DD" w:rsidRPr="002043E9" w:rsidRDefault="008B50EB" w:rsidP="008B50EB">
                            <w:pPr>
                              <w:spacing w:line="276" w:lineRule="auto"/>
                              <w:rPr>
                                <w:rFonts w:ascii="Arial" w:hAnsi="Arial" w:cs="Arial"/>
                              </w:rPr>
                            </w:pPr>
                            <w:r w:rsidRPr="008B50EB">
                              <w:rPr>
                                <w:rFonts w:ascii="Arial" w:hAnsi="Arial" w:cs="Arial"/>
                              </w:rPr>
                              <w:t xml:space="preserve">Multiple linear regression is a statistical method that allows for the prediction of an outcome variable based on the independent </w:t>
                            </w:r>
                            <w:proofErr w:type="spellStart"/>
                            <w:proofErr w:type="gramStart"/>
                            <w:r w:rsidRPr="008B50EB">
                              <w:rPr>
                                <w:rFonts w:ascii="Arial" w:hAnsi="Arial" w:cs="Arial"/>
                              </w:rPr>
                              <w:t>variables.The</w:t>
                            </w:r>
                            <w:proofErr w:type="spellEnd"/>
                            <w:proofErr w:type="gramEnd"/>
                            <w:r w:rsidRPr="008B50EB">
                              <w:rPr>
                                <w:rFonts w:ascii="Arial" w:hAnsi="Arial" w:cs="Arial"/>
                              </w:rPr>
                              <w:t xml:space="preserve"> goal of the method is to establish a linear relationship between the independent variables and the dependent variable. Multiple linear regression uses a formula that defines the relationship between the variables. This formula is expressed as Y = β0 + β1X1 + β2X2 + ... + β</w:t>
                            </w:r>
                            <w:proofErr w:type="spellStart"/>
                            <w:r w:rsidRPr="008B50EB">
                              <w:rPr>
                                <w:rFonts w:ascii="Arial" w:hAnsi="Arial" w:cs="Arial"/>
                              </w:rPr>
                              <w:t>kXk</w:t>
                            </w:r>
                            <w:proofErr w:type="spellEnd"/>
                            <w:r w:rsidRPr="008B50EB">
                              <w:rPr>
                                <w:rFonts w:ascii="Arial" w:hAnsi="Arial" w:cs="Arial"/>
                              </w:rPr>
                              <w:t xml:space="preserve"> + ε, Y is the dependent variable being predicted, β0 is the intercept, and β1 through βk are the coefficients of the independent variables X1 through </w:t>
                            </w:r>
                            <w:proofErr w:type="spellStart"/>
                            <w:r w:rsidRPr="008B50EB">
                              <w:rPr>
                                <w:rFonts w:ascii="Arial" w:hAnsi="Arial" w:cs="Arial"/>
                              </w:rPr>
                              <w:t>Xk</w:t>
                            </w:r>
                            <w:proofErr w:type="spellEnd"/>
                            <w:r w:rsidRPr="008B50EB">
                              <w:rPr>
                                <w:rFonts w:ascii="Arial" w:hAnsi="Arial" w:cs="Arial"/>
                              </w:rPr>
                              <w:t xml:space="preserve"> respectively.</w:t>
                            </w:r>
                            <w:r w:rsidR="005A2F0C">
                              <w:rPr>
                                <w:rFonts w:ascii="Arial" w:hAnsi="Arial" w:cs="Arial"/>
                              </w:rPr>
                              <w:t xml:space="preserve"> [2]</w:t>
                            </w:r>
                          </w:p>
                          <w:p w14:paraId="6CBF5A96" w14:textId="11D01414" w:rsidR="00BC610B" w:rsidRPr="002043E9" w:rsidRDefault="00BC610B" w:rsidP="002043E9">
                            <w:pPr>
                              <w:spacing w:line="276" w:lineRule="auto"/>
                              <w:rPr>
                                <w:rFonts w:ascii="Arial" w:hAnsi="Arial" w:cs="Arial"/>
                              </w:rPr>
                            </w:pPr>
                            <w:r w:rsidRPr="00BC610B">
                              <w:rPr>
                                <w:rFonts w:ascii="Arial" w:hAnsi="Arial" w:cs="Arial"/>
                              </w:rPr>
                              <w:t>Multiple linear regression assumes that there is a linear relationship between the dependent variable and the independent variables, and that the independent variables are not highly correlated with each other. The observations being used in the analysis should also be selected randomly and independently from the population, the residuals should be normally distributed with a mean of 0 and a variance of σ.</w:t>
                            </w:r>
                            <w:r w:rsidR="005A2F0C">
                              <w:rPr>
                                <w:rFonts w:ascii="Arial" w:hAnsi="Arial" w:cs="Arial"/>
                              </w:rPr>
                              <w:t xml:space="preserve"> [2]</w:t>
                            </w:r>
                          </w:p>
                          <w:p w14:paraId="6BE3F8D0" w14:textId="4F15BE89" w:rsidR="00FD5572" w:rsidRDefault="00FD5572" w:rsidP="002043E9">
                            <w:pPr>
                              <w:spacing w:line="276" w:lineRule="auto"/>
                              <w:rPr>
                                <w:rFonts w:ascii="Arial" w:hAnsi="Arial" w:cs="Arial"/>
                              </w:rPr>
                            </w:pPr>
                            <w:r w:rsidRPr="00FD5572">
                              <w:rPr>
                                <w:rFonts w:ascii="Arial" w:hAnsi="Arial" w:cs="Arial"/>
                              </w:rPr>
                              <w:t>The coefficient of determination(R-squared) is a statistical metric used to measure the variation in the outcome variable, this can be explained by the variation in the independent variables. R-squared values range from 0 to 1, 0 indicates that the outcome cannot be predicted by the independent variables, 1 indicates that the outcome can be predicted without error from the independent variables. R-squared by it-self cannot be used to determine which predictors should be used in the model and which should be excluded.</w:t>
                            </w:r>
                            <w:r w:rsidR="005A2F0C">
                              <w:rPr>
                                <w:rFonts w:ascii="Arial" w:hAnsi="Arial" w:cs="Arial"/>
                              </w:rPr>
                              <w:t xml:space="preserve"> [2]</w:t>
                            </w:r>
                          </w:p>
                          <w:p w14:paraId="328E9784" w14:textId="70E0F36D" w:rsidR="008E0FE2" w:rsidRDefault="004D460E" w:rsidP="004D460E">
                            <w:pPr>
                              <w:pStyle w:val="Heading3"/>
                              <w:jc w:val="center"/>
                            </w:pPr>
                            <w:bookmarkStart w:id="12" w:name="_Hlk133253382"/>
                            <w:r w:rsidRPr="004D460E">
                              <w:t>Outlier, Leverage, and Influential Points</w:t>
                            </w:r>
                          </w:p>
                          <w:bookmarkEnd w:id="12"/>
                          <w:p w14:paraId="4C487727" w14:textId="1C3C7F84" w:rsidR="00DD65A0" w:rsidRPr="007663AC" w:rsidRDefault="00DD65A0" w:rsidP="00613756">
                            <w:pPr>
                              <w:rPr>
                                <w:rFonts w:ascii="Arial" w:hAnsi="Arial" w:cs="Arial"/>
                              </w:rPr>
                            </w:pPr>
                            <w:r w:rsidRPr="00DD65A0">
                              <w:rPr>
                                <w:rFonts w:ascii="Arial" w:hAnsi="Arial" w:cs="Arial"/>
                                <w:lang w:val="en-ZA"/>
                              </w:rPr>
                              <w:t>The Outliers, leverage points, and influential points affect the outcomes of the regression analysis. An outlier is an observation that is unusual with respect to the other y and x values. If there is an x-outlier, it can make the scope of the regression too broad, leading to less accurate results. X-outliers can seriously affect the regression outcomes. If the data is not processed or cleaned, there is a high possibility that x-outliers are present. Y-outliers are very common, by removing them, you can get a better linear relationship.</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017DC977" w14:textId="3720F73A" w:rsidR="00AC78EC" w:rsidRPr="007663AC" w:rsidRDefault="00AC78EC" w:rsidP="00613756">
                            <w:pPr>
                              <w:rPr>
                                <w:rFonts w:ascii="Arial" w:hAnsi="Arial" w:cs="Arial"/>
                              </w:rPr>
                            </w:pPr>
                            <w:r w:rsidRPr="00AC78EC">
                              <w:rPr>
                                <w:rFonts w:ascii="Arial" w:hAnsi="Arial" w:cs="Arial"/>
                                <w:lang w:val="en-ZA"/>
                              </w:rPr>
                              <w:t xml:space="preserve">A leverage point is a data point whose x-value is unusual, its y-value follows the predicted regression line. A leverage point looks okay as it sits on the predicted regression </w:t>
                            </w:r>
                            <w:proofErr w:type="gramStart"/>
                            <w:r w:rsidRPr="00AC78EC">
                              <w:rPr>
                                <w:rFonts w:ascii="Arial" w:hAnsi="Arial" w:cs="Arial"/>
                                <w:lang w:val="en-ZA"/>
                              </w:rPr>
                              <w:t>line</w:t>
                            </w:r>
                            <w:proofErr w:type="gramEnd"/>
                            <w:r w:rsidRPr="00AC78EC">
                              <w:rPr>
                                <w:rFonts w:ascii="Arial" w:hAnsi="Arial" w:cs="Arial"/>
                                <w:lang w:val="en-ZA"/>
                              </w:rPr>
                              <w:t xml:space="preserve"> but it can inflate the strength of the regression relationship by reducing the p-value, increasing </w:t>
                            </w:r>
                            <w:r w:rsidR="0061783E" w:rsidRPr="00AC78EC">
                              <w:rPr>
                                <w:rFonts w:ascii="Arial" w:hAnsi="Arial" w:cs="Arial"/>
                                <w:lang w:val="en-ZA"/>
                              </w:rPr>
                              <w:t>the significant</w:t>
                            </w:r>
                            <w:r w:rsidRPr="00AC78EC">
                              <w:rPr>
                                <w:rFonts w:ascii="Arial" w:hAnsi="Arial" w:cs="Arial"/>
                                <w:lang w:val="en-ZA"/>
                              </w:rPr>
                              <w:t xml:space="preserve"> relationship, and increasing r-square, it will then influence the regression analysis outputs.</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42BB3C14" w14:textId="78B6BB22" w:rsidR="00616C04" w:rsidRPr="007663AC" w:rsidRDefault="00616C04" w:rsidP="00613756">
                            <w:pPr>
                              <w:rPr>
                                <w:rFonts w:ascii="Arial" w:hAnsi="Arial" w:cs="Arial"/>
                              </w:rPr>
                            </w:pPr>
                            <w:r w:rsidRPr="00616C04">
                              <w:rPr>
                                <w:rFonts w:ascii="Arial" w:hAnsi="Arial" w:cs="Arial"/>
                                <w:lang w:val="en-ZA"/>
                              </w:rPr>
                              <w:t>An influential point is a data point that depending on the location of the point, it may affect all statistics, including the p-value, r-square, coefficients, and intercept. A data point is considered influential if its exclusion causes there to be major changes to the fitted regression model. An influential point can influence the regression analysis outputs.</w:t>
                            </w:r>
                            <w:r w:rsidR="00075E51">
                              <w:rPr>
                                <w:rFonts w:ascii="Arial" w:hAnsi="Arial" w:cs="Arial"/>
                                <w:lang w:val="en-ZA"/>
                              </w:rPr>
                              <w:t xml:space="preserve"> </w:t>
                            </w:r>
                            <w:r w:rsidR="00075E51">
                              <w:rPr>
                                <w:rFonts w:ascii="Arial" w:hAnsi="Arial" w:cs="Arial"/>
                              </w:rPr>
                              <w:t>[3]</w:t>
                            </w:r>
                            <w:r w:rsidR="007663AC">
                              <w:rPr>
                                <w:rFonts w:ascii="Arial" w:hAnsi="Arial" w:cs="Arial"/>
                              </w:rPr>
                              <w:t xml:space="preserve"> [4]</w:t>
                            </w:r>
                          </w:p>
                          <w:p w14:paraId="0C5BAD4C" w14:textId="0D4CB970" w:rsidR="00613756" w:rsidRDefault="00D578DF" w:rsidP="00D578DF">
                            <w:pPr>
                              <w:pStyle w:val="Heading3"/>
                              <w:jc w:val="center"/>
                            </w:pPr>
                            <w:bookmarkStart w:id="13" w:name="_Hlk133253419"/>
                            <w:r w:rsidRPr="00D578DF">
                              <w:t>Bias/Variance Trade-off</w:t>
                            </w:r>
                          </w:p>
                          <w:bookmarkEnd w:id="13"/>
                          <w:p w14:paraId="0304D5C8" w14:textId="77777777" w:rsidR="007663AC" w:rsidRDefault="00985A86" w:rsidP="007663AC">
                            <w:pPr>
                              <w:rPr>
                                <w:rFonts w:ascii="Arial" w:hAnsi="Arial" w:cs="Arial"/>
                              </w:rPr>
                            </w:pPr>
                            <w:r w:rsidRPr="00985A86">
                              <w:rPr>
                                <w:rFonts w:ascii="Arial" w:hAnsi="Arial" w:cs="Arial"/>
                              </w:rPr>
                              <w:t xml:space="preserve">To build an effective machine learning model, there is a crucial tradeoff of minimizing bias and variance. Bias refers to the difference between the model’s average prediction and the value it aims to predict. If the model has too high of a </w:t>
                            </w:r>
                            <w:proofErr w:type="gramStart"/>
                            <w:r w:rsidRPr="00985A86">
                              <w:rPr>
                                <w:rFonts w:ascii="Arial" w:hAnsi="Arial" w:cs="Arial"/>
                              </w:rPr>
                              <w:t>bias</w:t>
                            </w:r>
                            <w:proofErr w:type="gramEnd"/>
                            <w:r w:rsidRPr="00985A86">
                              <w:rPr>
                                <w:rFonts w:ascii="Arial" w:hAnsi="Arial" w:cs="Arial"/>
                              </w:rPr>
                              <w:t xml:space="preserve"> then the data will be oversimplified and the training data is paid too little attention </w:t>
                            </w:r>
                            <w:r w:rsidR="00962F4A">
                              <w:rPr>
                                <w:rFonts w:ascii="Arial" w:hAnsi="Arial" w:cs="Arial"/>
                              </w:rPr>
                              <w:t>to</w:t>
                            </w:r>
                            <w:r w:rsidRPr="00985A86">
                              <w:rPr>
                                <w:rFonts w:ascii="Arial" w:hAnsi="Arial" w:cs="Arial"/>
                              </w:rPr>
                              <w:t>, resulting in a model that produces high error rates on both the training and test data.</w:t>
                            </w:r>
                            <w:r w:rsidR="007663AC">
                              <w:rPr>
                                <w:rFonts w:ascii="Arial" w:hAnsi="Arial" w:cs="Arial"/>
                              </w:rPr>
                              <w:t xml:space="preserve"> [5]</w:t>
                            </w:r>
                          </w:p>
                          <w:p w14:paraId="4E43CF91" w14:textId="6B8A08C9" w:rsidR="004D460E" w:rsidRPr="004D460E" w:rsidRDefault="004D460E" w:rsidP="004D460E">
                            <w:pPr>
                              <w:rPr>
                                <w:rFonts w:ascii="Arial" w:hAnsi="Arial" w:cs="Arial"/>
                              </w:rPr>
                            </w:pPr>
                          </w:p>
                        </w:txbxContent>
                      </v:textbox>
                      <w10:wrap type="square" anchorx="margin"/>
                    </v:shape>
                  </w:pict>
                </mc:Fallback>
              </mc:AlternateContent>
            </w:r>
          </w:p>
        </w:tc>
        <w:tc>
          <w:tcPr>
            <w:tcW w:w="6090" w:type="dxa"/>
          </w:tcPr>
          <w:p w14:paraId="020B7147" w14:textId="71C9B12D" w:rsidR="00515218" w:rsidRDefault="00515218" w:rsidP="000B4502"/>
        </w:tc>
      </w:tr>
      <w:tr w:rsidR="001A787E" w14:paraId="7025E91A" w14:textId="77777777" w:rsidTr="00515218">
        <w:trPr>
          <w:trHeight w:val="8604"/>
        </w:trPr>
        <w:tc>
          <w:tcPr>
            <w:tcW w:w="3635" w:type="dxa"/>
          </w:tcPr>
          <w:p w14:paraId="46FE3011" w14:textId="50319AB8" w:rsidR="000B4502" w:rsidRDefault="00CC5879">
            <w:r>
              <w:rPr>
                <w:noProof/>
              </w:rPr>
              <w:lastRenderedPageBreak/>
              <mc:AlternateContent>
                <mc:Choice Requires="wps">
                  <w:drawing>
                    <wp:anchor distT="45720" distB="45720" distL="114300" distR="114300" simplePos="0" relativeHeight="251670528" behindDoc="0" locked="0" layoutInCell="1" allowOverlap="1" wp14:anchorId="1A09570B" wp14:editId="7AAD76C5">
                      <wp:simplePos x="0" y="0"/>
                      <wp:positionH relativeFrom="margin">
                        <wp:posOffset>-13335</wp:posOffset>
                      </wp:positionH>
                      <wp:positionV relativeFrom="paragraph">
                        <wp:posOffset>233045</wp:posOffset>
                      </wp:positionV>
                      <wp:extent cx="7086600" cy="9010650"/>
                      <wp:effectExtent l="0" t="0" r="19050" b="19050"/>
                      <wp:wrapSquare wrapText="bothSides"/>
                      <wp:docPr id="1895619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10650"/>
                              </a:xfrm>
                              <a:prstGeom prst="rect">
                                <a:avLst/>
                              </a:prstGeom>
                              <a:solidFill>
                                <a:srgbClr val="FFFFFF"/>
                              </a:solidFill>
                              <a:ln w="9525">
                                <a:solidFill>
                                  <a:sysClr val="window" lastClr="FFFFFF"/>
                                </a:solidFill>
                                <a:miter lim="800000"/>
                                <a:headEnd/>
                                <a:tailEnd/>
                              </a:ln>
                            </wps:spPr>
                            <wps:txbx>
                              <w:txbxContent>
                                <w:p w14:paraId="31CEED74" w14:textId="4CFB264F" w:rsidR="00767A13" w:rsidRPr="007663AC" w:rsidRDefault="00767A13" w:rsidP="00AF2997">
                                  <w:pPr>
                                    <w:rPr>
                                      <w:rFonts w:ascii="Arial" w:hAnsi="Arial" w:cs="Arial"/>
                                    </w:rPr>
                                  </w:pPr>
                                  <w:r w:rsidRPr="00767A13">
                                    <w:rPr>
                                      <w:rFonts w:ascii="Arial" w:hAnsi="Arial" w:cs="Arial"/>
                                      <w:lang w:val="en-ZA"/>
                                    </w:rPr>
                                    <w:t>Variance refers to the variability of model predictions for a given data point value, it represents the spread of our data. A model does not generalize well to data it has not seen before if the model has a high variance, as it pays too much attention to the training data. The models perform well on training data but has high error rates on the test data.</w:t>
                                  </w:r>
                                  <w:r w:rsidR="007663AC">
                                    <w:rPr>
                                      <w:rFonts w:ascii="Arial" w:hAnsi="Arial" w:cs="Arial"/>
                                      <w:lang w:val="en-ZA"/>
                                    </w:rPr>
                                    <w:t xml:space="preserve"> </w:t>
                                  </w:r>
                                  <w:r w:rsidR="007663AC">
                                    <w:rPr>
                                      <w:rFonts w:ascii="Arial" w:hAnsi="Arial" w:cs="Arial"/>
                                    </w:rPr>
                                    <w:t>[5]</w:t>
                                  </w:r>
                                </w:p>
                                <w:p w14:paraId="29A845AC" w14:textId="4815D758" w:rsidR="00BF732E" w:rsidRPr="007663AC" w:rsidRDefault="00BF732E" w:rsidP="00AF2997">
                                  <w:pPr>
                                    <w:rPr>
                                      <w:rFonts w:ascii="Arial" w:hAnsi="Arial" w:cs="Arial"/>
                                    </w:rPr>
                                  </w:pPr>
                                  <w:r w:rsidRPr="00BF732E">
                                    <w:rPr>
                                      <w:rFonts w:ascii="Arial" w:hAnsi="Arial" w:cs="Arial"/>
                                      <w:lang w:val="en-ZA"/>
                                    </w:rPr>
                                    <w:t xml:space="preserve">To build a good model, there needs to be a right balance between bias and variance without overfitting or underfitting the data. If the model has few parameters, it is highly likely that the model has high bias and low variance, while a model with </w:t>
                                  </w:r>
                                  <w:proofErr w:type="gramStart"/>
                                  <w:r w:rsidRPr="00BF732E">
                                    <w:rPr>
                                      <w:rFonts w:ascii="Arial" w:hAnsi="Arial" w:cs="Arial"/>
                                      <w:lang w:val="en-ZA"/>
                                    </w:rPr>
                                    <w:t>a large number of</w:t>
                                  </w:r>
                                  <w:proofErr w:type="gramEnd"/>
                                  <w:r w:rsidRPr="00BF732E">
                                    <w:rPr>
                                      <w:rFonts w:ascii="Arial" w:hAnsi="Arial" w:cs="Arial"/>
                                      <w:lang w:val="en-ZA"/>
                                    </w:rPr>
                                    <w:t xml:space="preserve"> parameters will have high variance and low bias. We </w:t>
                                  </w:r>
                                  <w:proofErr w:type="gramStart"/>
                                  <w:r w:rsidRPr="00BF732E">
                                    <w:rPr>
                                      <w:rFonts w:ascii="Arial" w:hAnsi="Arial" w:cs="Arial"/>
                                      <w:lang w:val="en-ZA"/>
                                    </w:rPr>
                                    <w:t>have to</w:t>
                                  </w:r>
                                  <w:proofErr w:type="gramEnd"/>
                                  <w:r w:rsidRPr="00BF732E">
                                    <w:rPr>
                                      <w:rFonts w:ascii="Arial" w:hAnsi="Arial" w:cs="Arial"/>
                                      <w:lang w:val="en-ZA"/>
                                    </w:rPr>
                                    <w:t xml:space="preserve"> find the right balance between bias and variance so that we can get the lowest total error score possible.</w:t>
                                  </w:r>
                                  <w:r w:rsidR="007663AC">
                                    <w:rPr>
                                      <w:rFonts w:ascii="Arial" w:hAnsi="Arial" w:cs="Arial"/>
                                      <w:lang w:val="en-ZA"/>
                                    </w:rPr>
                                    <w:t xml:space="preserve"> </w:t>
                                  </w:r>
                                  <w:r w:rsidR="007663AC">
                                    <w:rPr>
                                      <w:rFonts w:ascii="Arial" w:hAnsi="Arial" w:cs="Arial"/>
                                    </w:rPr>
                                    <w:t>[5]</w:t>
                                  </w:r>
                                </w:p>
                                <w:p w14:paraId="188A080A" w14:textId="2286ED84" w:rsidR="009C2EC9" w:rsidRDefault="006959EF" w:rsidP="00562712">
                                  <w:pPr>
                                    <w:pStyle w:val="Heading3"/>
                                    <w:jc w:val="center"/>
                                  </w:pPr>
                                  <w:bookmarkStart w:id="14" w:name="_Hlk133253447"/>
                                  <w:r w:rsidRPr="006959EF">
                                    <w:t>Overfitting and Underfitting</w:t>
                                  </w:r>
                                </w:p>
                                <w:bookmarkEnd w:id="14"/>
                                <w:p w14:paraId="4030CF64" w14:textId="02D32402" w:rsidR="0074658E" w:rsidRPr="007663AC" w:rsidRDefault="007C3898" w:rsidP="007663AC">
                                  <w:pPr>
                                    <w:rPr>
                                      <w:rFonts w:ascii="Arial" w:hAnsi="Arial" w:cs="Arial"/>
                                    </w:rPr>
                                  </w:pPr>
                                  <w:r w:rsidRPr="007C3898">
                                    <w:rPr>
                                      <w:rFonts w:ascii="Arial" w:hAnsi="Arial" w:cs="Arial"/>
                                      <w:lang w:val="en-ZA"/>
                                    </w:rPr>
                                    <w:t xml:space="preserve">Underfitting and overfitting are two common problems that data analysts are faced with while training models. If the data that is provided is too </w:t>
                                  </w:r>
                                  <w:proofErr w:type="gramStart"/>
                                  <w:r w:rsidRPr="007C3898">
                                    <w:rPr>
                                      <w:rFonts w:ascii="Arial" w:hAnsi="Arial" w:cs="Arial"/>
                                      <w:lang w:val="en-ZA"/>
                                    </w:rPr>
                                    <w:t>simple</w:t>
                                  </w:r>
                                  <w:proofErr w:type="gramEnd"/>
                                  <w:r w:rsidRPr="007C3898">
                                    <w:rPr>
                                      <w:rFonts w:ascii="Arial" w:hAnsi="Arial" w:cs="Arial"/>
                                      <w:lang w:val="en-ZA"/>
                                    </w:rPr>
                                    <w:t xml:space="preserve"> then underfitting is occurring in the model. The hypothesis is that the data distribution is too simple, the complexity in the data cannot be captured by the model. For an example, if the data has a quadratic relationship, and the model is linear, it will not be able to fit the data correctly. In this scenario we can say that there is high bias in the data.</w:t>
                                  </w:r>
                                  <w:r w:rsidR="007663AC">
                                    <w:rPr>
                                      <w:rFonts w:ascii="Arial" w:hAnsi="Arial" w:cs="Arial"/>
                                      <w:lang w:val="en-ZA"/>
                                    </w:rPr>
                                    <w:t xml:space="preserve"> </w:t>
                                  </w:r>
                                  <w:r w:rsidR="007663AC">
                                    <w:rPr>
                                      <w:rFonts w:ascii="Arial" w:hAnsi="Arial" w:cs="Arial"/>
                                    </w:rPr>
                                    <w:t>[6]</w:t>
                                  </w:r>
                                </w:p>
                                <w:p w14:paraId="5C56130E" w14:textId="5A2EC6D5" w:rsidR="004E7232" w:rsidRPr="007663AC" w:rsidRDefault="0093480C" w:rsidP="007663AC">
                                  <w:pPr>
                                    <w:rPr>
                                      <w:rFonts w:ascii="Arial" w:hAnsi="Arial" w:cs="Arial"/>
                                    </w:rPr>
                                  </w:pPr>
                                  <w:r w:rsidRPr="0093480C">
                                    <w:rPr>
                                      <w:rFonts w:ascii="Arial" w:hAnsi="Arial" w:cs="Arial"/>
                                      <w:lang w:val="en-ZA"/>
                                    </w:rPr>
                                    <w:t>Underfitting can cause for a model to give inaccurate predictions, but the model is still useful in the analysis. The model will then make predictions based on assumptions, which is not entirely correct. The model will then have significant train and test error scores. The model will then perform poorly for the training and test sets.</w:t>
                                  </w:r>
                                  <w:r w:rsidR="007663AC">
                                    <w:rPr>
                                      <w:rFonts w:ascii="Arial" w:hAnsi="Arial" w:cs="Arial"/>
                                      <w:lang w:val="en-ZA"/>
                                    </w:rPr>
                                    <w:t xml:space="preserve"> </w:t>
                                  </w:r>
                                  <w:r w:rsidR="007663AC">
                                    <w:rPr>
                                      <w:rFonts w:ascii="Arial" w:hAnsi="Arial" w:cs="Arial"/>
                                    </w:rPr>
                                    <w:t>[6]</w:t>
                                  </w:r>
                                </w:p>
                                <w:p w14:paraId="6FF04F91" w14:textId="066F1D50" w:rsidR="004A77C2" w:rsidRPr="007663AC" w:rsidRDefault="004A77C2" w:rsidP="007663AC">
                                  <w:pPr>
                                    <w:rPr>
                                      <w:rFonts w:ascii="Arial" w:hAnsi="Arial" w:cs="Arial"/>
                                    </w:rPr>
                                  </w:pPr>
                                  <w:r w:rsidRPr="004A77C2">
                                    <w:rPr>
                                      <w:rFonts w:ascii="Arial" w:hAnsi="Arial" w:cs="Arial"/>
                                      <w:lang w:val="en-ZA"/>
                                    </w:rPr>
                                    <w:t>If the data that is provided is too complex, then overfitting is occurring in the model. The hypothesis is that the data distribution is too complex. For an example, if the data is linear, and the model is of a high-degree polynomial, it will fit the data perfectly but will not generalize well. In this scenario we can say that there is high variance in the data.</w:t>
                                  </w:r>
                                  <w:r w:rsidR="007663AC">
                                    <w:rPr>
                                      <w:rFonts w:ascii="Arial" w:hAnsi="Arial" w:cs="Arial"/>
                                      <w:lang w:val="en-ZA"/>
                                    </w:rPr>
                                    <w:t xml:space="preserve"> </w:t>
                                  </w:r>
                                  <w:r w:rsidR="007663AC">
                                    <w:rPr>
                                      <w:rFonts w:ascii="Arial" w:hAnsi="Arial" w:cs="Arial"/>
                                    </w:rPr>
                                    <w:t>[6]</w:t>
                                  </w:r>
                                </w:p>
                                <w:p w14:paraId="2FA1A139" w14:textId="7E4D2DB2" w:rsidR="00F329D6" w:rsidRPr="007663AC" w:rsidRDefault="00F329D6" w:rsidP="007663AC">
                                  <w:pPr>
                                    <w:rPr>
                                      <w:rFonts w:ascii="Arial" w:hAnsi="Arial" w:cs="Arial"/>
                                    </w:rPr>
                                  </w:pPr>
                                  <w:r w:rsidRPr="00F329D6">
                                    <w:rPr>
                                      <w:rFonts w:ascii="Arial" w:hAnsi="Arial" w:cs="Arial"/>
                                      <w:lang w:val="en-ZA"/>
                                    </w:rPr>
                                    <w:t xml:space="preserve">For overfitting, we can get highly accurate predictions on the training set but a poorly performing test set. Because the model is too complex, the model will not be able to generalize well. In this scenario, the train error score will be </w:t>
                                  </w:r>
                                  <w:proofErr w:type="gramStart"/>
                                  <w:r w:rsidRPr="00F329D6">
                                    <w:rPr>
                                      <w:rFonts w:ascii="Arial" w:hAnsi="Arial" w:cs="Arial"/>
                                      <w:lang w:val="en-ZA"/>
                                    </w:rPr>
                                    <w:t>small</w:t>
                                  </w:r>
                                  <w:proofErr w:type="gramEnd"/>
                                  <w:r w:rsidRPr="00F329D6">
                                    <w:rPr>
                                      <w:rFonts w:ascii="Arial" w:hAnsi="Arial" w:cs="Arial"/>
                                      <w:lang w:val="en-ZA"/>
                                    </w:rPr>
                                    <w:t xml:space="preserve"> but the test error will be significant.</w:t>
                                  </w:r>
                                  <w:r w:rsidR="007663AC">
                                    <w:rPr>
                                      <w:rFonts w:ascii="Arial" w:hAnsi="Arial" w:cs="Arial"/>
                                      <w:lang w:val="en-ZA"/>
                                    </w:rPr>
                                    <w:t xml:space="preserve"> </w:t>
                                  </w:r>
                                  <w:r w:rsidR="007663AC">
                                    <w:rPr>
                                      <w:rFonts w:ascii="Arial" w:hAnsi="Arial" w:cs="Arial"/>
                                    </w:rPr>
                                    <w:t>[6]</w:t>
                                  </w:r>
                                </w:p>
                                <w:p w14:paraId="757E52C1" w14:textId="45AE7D08" w:rsidR="00B11D9E" w:rsidRPr="007663AC" w:rsidRDefault="00B11D9E" w:rsidP="007663AC">
                                  <w:pPr>
                                    <w:rPr>
                                      <w:rFonts w:ascii="Arial" w:hAnsi="Arial" w:cs="Arial"/>
                                    </w:rPr>
                                  </w:pPr>
                                  <w:r w:rsidRPr="00B11D9E">
                                    <w:rPr>
                                      <w:rFonts w:ascii="Arial" w:hAnsi="Arial" w:cs="Arial"/>
                                      <w:lang w:val="en-ZA"/>
                                    </w:rPr>
                                    <w:t>To address the issue of underfitting, we can increase the complexity of the model by adding features and increasing the model's capacity. To address the issue of overfitting, we can reduce the complexity of the model by removing features and using regularization techniques.</w:t>
                                  </w:r>
                                  <w:r w:rsidR="007663AC">
                                    <w:rPr>
                                      <w:rFonts w:ascii="Arial" w:hAnsi="Arial" w:cs="Arial"/>
                                      <w:lang w:val="en-ZA"/>
                                    </w:rPr>
                                    <w:t xml:space="preserve"> </w:t>
                                  </w:r>
                                  <w:r w:rsidR="007663AC">
                                    <w:rPr>
                                      <w:rFonts w:ascii="Arial" w:hAnsi="Arial" w:cs="Arial"/>
                                    </w:rPr>
                                    <w:t>[6]</w:t>
                                  </w:r>
                                </w:p>
                                <w:p w14:paraId="54CD095B" w14:textId="4CAAE563" w:rsidR="006959EF" w:rsidRDefault="003859AC" w:rsidP="002D779E">
                                  <w:pPr>
                                    <w:pStyle w:val="Heading1"/>
                                    <w:jc w:val="center"/>
                                  </w:pPr>
                                  <w:r w:rsidRPr="003859AC">
                                    <w:t xml:space="preserve">Analysis done on data set for linear regression and how </w:t>
                                  </w:r>
                                  <w:r w:rsidR="00161A13" w:rsidRPr="003859AC">
                                    <w:t>it’s</w:t>
                                  </w:r>
                                  <w:r w:rsidRPr="003859AC">
                                    <w:t xml:space="preserve"> </w:t>
                                  </w:r>
                                  <w:proofErr w:type="gramStart"/>
                                  <w:r w:rsidRPr="003859AC">
                                    <w:t>appropriate</w:t>
                                  </w:r>
                                  <w:proofErr w:type="gramEnd"/>
                                </w:p>
                                <w:p w14:paraId="5E7D24E9" w14:textId="77777777" w:rsidR="003859AC" w:rsidRDefault="003859AC" w:rsidP="00E1003A">
                                  <w:pPr>
                                    <w:pStyle w:val="Heading3"/>
                                    <w:jc w:val="center"/>
                                  </w:pPr>
                                </w:p>
                                <w:p w14:paraId="1EABA3B7" w14:textId="394620AF" w:rsidR="00E1003A" w:rsidRDefault="00161A13" w:rsidP="00E1003A">
                                  <w:pPr>
                                    <w:pStyle w:val="Heading3"/>
                                    <w:jc w:val="center"/>
                                  </w:pPr>
                                  <w:bookmarkStart w:id="15" w:name="_Hlk133253485"/>
                                  <w:r w:rsidRPr="00161A13">
                                    <w:t>Linearity</w:t>
                                  </w:r>
                                </w:p>
                                <w:bookmarkEnd w:id="15"/>
                                <w:p w14:paraId="470003A1" w14:textId="77777777" w:rsidR="007663AC" w:rsidRDefault="00E04317" w:rsidP="007663AC">
                                  <w:pPr>
                                    <w:rPr>
                                      <w:rFonts w:ascii="Arial" w:hAnsi="Arial" w:cs="Arial"/>
                                    </w:rPr>
                                  </w:pPr>
                                  <w:r w:rsidRPr="00E04317">
                                    <w:rPr>
                                      <w:rFonts w:ascii="Arial" w:hAnsi="Arial" w:cs="Arial"/>
                                      <w:lang w:val="en-ZA"/>
                                    </w:rPr>
                                    <w:t xml:space="preserve">In our data analysis, the </w:t>
                                  </w:r>
                                  <w:proofErr w:type="spellStart"/>
                                  <w:r w:rsidRPr="00E04317">
                                    <w:rPr>
                                      <w:rFonts w:ascii="Arial" w:hAnsi="Arial" w:cs="Arial"/>
                                      <w:lang w:val="en-ZA"/>
                                    </w:rPr>
                                    <w:t>ChanceOfAdmit</w:t>
                                  </w:r>
                                  <w:proofErr w:type="spellEnd"/>
                                  <w:r w:rsidRPr="00E04317">
                                    <w:rPr>
                                      <w:rFonts w:ascii="Arial" w:hAnsi="Arial" w:cs="Arial"/>
                                      <w:lang w:val="en-ZA"/>
                                    </w:rPr>
                                    <w:t xml:space="preserve"> feature serves as the dependent variable, as it is the outcome variable that we want to predict or explain. The independent variables, on the other hand, are </w:t>
                                  </w:r>
                                  <w:proofErr w:type="spellStart"/>
                                  <w:r w:rsidRPr="00E04317">
                                    <w:rPr>
                                      <w:rFonts w:ascii="Arial" w:hAnsi="Arial" w:cs="Arial"/>
                                      <w:lang w:val="en-ZA"/>
                                    </w:rPr>
                                    <w:t>GREScore</w:t>
                                  </w:r>
                                  <w:proofErr w:type="spellEnd"/>
                                  <w:r w:rsidRPr="00E04317">
                                    <w:rPr>
                                      <w:rFonts w:ascii="Arial" w:hAnsi="Arial" w:cs="Arial"/>
                                      <w:lang w:val="en-ZA"/>
                                    </w:rPr>
                                    <w:t xml:space="preserve">, </w:t>
                                  </w:r>
                                  <w:proofErr w:type="spellStart"/>
                                  <w:r w:rsidRPr="00E04317">
                                    <w:rPr>
                                      <w:rFonts w:ascii="Arial" w:hAnsi="Arial" w:cs="Arial"/>
                                      <w:lang w:val="en-ZA"/>
                                    </w:rPr>
                                    <w:t>TOEFLScore</w:t>
                                  </w:r>
                                  <w:proofErr w:type="spellEnd"/>
                                  <w:r w:rsidRPr="00E04317">
                                    <w:rPr>
                                      <w:rFonts w:ascii="Arial" w:hAnsi="Arial" w:cs="Arial"/>
                                      <w:lang w:val="en-ZA"/>
                                    </w:rPr>
                                    <w:t xml:space="preserve">, and CGPA, which are highly correlated with </w:t>
                                  </w:r>
                                  <w:proofErr w:type="spellStart"/>
                                  <w:r w:rsidRPr="00E04317">
                                    <w:rPr>
                                      <w:rFonts w:ascii="Arial" w:hAnsi="Arial" w:cs="Arial"/>
                                      <w:lang w:val="en-ZA"/>
                                    </w:rPr>
                                    <w:t>ChanceOfAdmit</w:t>
                                  </w:r>
                                  <w:proofErr w:type="spellEnd"/>
                                  <w:r w:rsidRPr="00E04317">
                                    <w:rPr>
                                      <w:rFonts w:ascii="Arial" w:hAnsi="Arial" w:cs="Arial"/>
                                      <w:lang w:val="en-ZA"/>
                                    </w:rPr>
                                    <w:t xml:space="preserve">. This positive correlation is reflected in </w:t>
                                  </w:r>
                                  <w:r w:rsidR="005E0C94">
                                    <w:rPr>
                                      <w:rFonts w:ascii="Arial" w:hAnsi="Arial" w:cs="Arial"/>
                                      <w:lang w:val="en-ZA"/>
                                    </w:rPr>
                                    <w:t>multiple</w:t>
                                  </w:r>
                                  <w:r w:rsidRPr="00E04317">
                                    <w:rPr>
                                      <w:rFonts w:ascii="Arial" w:hAnsi="Arial" w:cs="Arial"/>
                                      <w:lang w:val="en-ZA"/>
                                    </w:rPr>
                                    <w:t xml:space="preserve"> linear regression scatter plot</w:t>
                                  </w:r>
                                  <w:r w:rsidR="005E0C94">
                                    <w:rPr>
                                      <w:rFonts w:ascii="Arial" w:hAnsi="Arial" w:cs="Arial"/>
                                      <w:lang w:val="en-ZA"/>
                                    </w:rPr>
                                    <w:t>s</w:t>
                                  </w:r>
                                  <w:r w:rsidRPr="00E04317">
                                    <w:rPr>
                                      <w:rFonts w:ascii="Arial" w:hAnsi="Arial" w:cs="Arial"/>
                                      <w:lang w:val="en-ZA"/>
                                    </w:rPr>
                                    <w:t xml:space="preserve">, </w:t>
                                  </w:r>
                                  <w:r w:rsidR="00EA0EBE">
                                    <w:rPr>
                                      <w:rFonts w:ascii="Arial" w:hAnsi="Arial" w:cs="Arial"/>
                                      <w:lang w:val="en-ZA"/>
                                    </w:rPr>
                                    <w:t>this will</w:t>
                                  </w:r>
                                  <w:r w:rsidRPr="00E04317">
                                    <w:rPr>
                                      <w:rFonts w:ascii="Arial" w:hAnsi="Arial" w:cs="Arial"/>
                                      <w:lang w:val="en-ZA"/>
                                    </w:rPr>
                                    <w:t xml:space="preserve"> allow us to draw a line through the data points to create a linear model.</w:t>
                                  </w:r>
                                  <w:r w:rsidR="007663AC">
                                    <w:rPr>
                                      <w:rFonts w:ascii="Arial" w:hAnsi="Arial" w:cs="Arial"/>
                                      <w:lang w:val="en-ZA"/>
                                    </w:rPr>
                                    <w:t xml:space="preserve"> </w:t>
                                  </w:r>
                                  <w:r w:rsidR="007663AC">
                                    <w:rPr>
                                      <w:rFonts w:ascii="Arial" w:hAnsi="Arial" w:cs="Arial"/>
                                    </w:rPr>
                                    <w:t>[7]</w:t>
                                  </w:r>
                                </w:p>
                                <w:p w14:paraId="593BBE86" w14:textId="669820FC" w:rsidR="00E04317" w:rsidRPr="00E04317" w:rsidRDefault="007663AC" w:rsidP="00E04317">
                                  <w:pPr>
                                    <w:spacing w:line="276" w:lineRule="auto"/>
                                    <w:rPr>
                                      <w:rFonts w:ascii="Arial" w:hAnsi="Arial" w:cs="Arial"/>
                                      <w:lang w:val="en-ZA"/>
                                    </w:rPr>
                                  </w:pPr>
                                  <w:r>
                                    <w:rPr>
                                      <w:rFonts w:ascii="Arial" w:hAnsi="Arial" w:cs="Arial"/>
                                      <w:lang w:val="en-ZA"/>
                                    </w:rPr>
                                    <w:t xml:space="preserve"> </w:t>
                                  </w:r>
                                </w:p>
                                <w:p w14:paraId="0E38ACC6" w14:textId="77777777" w:rsidR="007663AC" w:rsidRDefault="002741EF" w:rsidP="007663AC">
                                  <w:pPr>
                                    <w:rPr>
                                      <w:rFonts w:ascii="Arial" w:hAnsi="Arial" w:cs="Arial"/>
                                    </w:rPr>
                                  </w:pPr>
                                  <w:r w:rsidRPr="002741EF">
                                    <w:rPr>
                                      <w:rFonts w:ascii="Arial" w:hAnsi="Arial" w:cs="Arial"/>
                                      <w:lang w:val="en-ZA"/>
                                    </w:rPr>
                                    <w:t xml:space="preserve">For the training of our model, we will use the Linear regression algorithm. The algorithm works by finding the best-fit line, this will minimize the distance between the data points and the predicted values. Once the model is trained, we will use the independent values to predict the </w:t>
                                  </w:r>
                                  <w:proofErr w:type="spellStart"/>
                                  <w:r w:rsidRPr="002741EF">
                                    <w:rPr>
                                      <w:rFonts w:ascii="Arial" w:hAnsi="Arial" w:cs="Arial"/>
                                      <w:lang w:val="en-ZA"/>
                                    </w:rPr>
                                    <w:t>ChanceofAdmit</w:t>
                                  </w:r>
                                  <w:proofErr w:type="spellEnd"/>
                                  <w:r w:rsidRPr="002741EF">
                                    <w:rPr>
                                      <w:rFonts w:ascii="Arial" w:hAnsi="Arial" w:cs="Arial"/>
                                      <w:lang w:val="en-ZA"/>
                                    </w:rPr>
                                    <w:t xml:space="preserve"> value.</w:t>
                                  </w:r>
                                  <w:r w:rsidR="007663AC">
                                    <w:rPr>
                                      <w:rFonts w:ascii="Arial" w:hAnsi="Arial" w:cs="Arial"/>
                                      <w:lang w:val="en-ZA"/>
                                    </w:rPr>
                                    <w:t xml:space="preserve"> </w:t>
                                  </w:r>
                                  <w:r w:rsidR="007663AC">
                                    <w:rPr>
                                      <w:rFonts w:ascii="Arial" w:hAnsi="Arial" w:cs="Arial"/>
                                    </w:rPr>
                                    <w:t>[7]</w:t>
                                  </w:r>
                                </w:p>
                                <w:p w14:paraId="68A87835" w14:textId="2F48D424" w:rsidR="00161A13" w:rsidRPr="00161A13" w:rsidRDefault="00161A13" w:rsidP="00161A13">
                                  <w:pPr>
                                    <w:spacing w:line="276" w:lineRule="auto"/>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9570B" id="_x0000_s1032" type="#_x0000_t202" style="position:absolute;margin-left:-1.05pt;margin-top:18.35pt;width:558pt;height:70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" strokecolor="window">
                      <v:textbox>
                        <w:txbxContent>
                          <w:p w14:paraId="31CEED74" w14:textId="4CFB264F" w:rsidR="00767A13" w:rsidRPr="007663AC" w:rsidRDefault="00767A13" w:rsidP="00AF2997">
                            <w:pPr>
                              <w:rPr>
                                <w:rFonts w:ascii="Arial" w:hAnsi="Arial" w:cs="Arial"/>
                              </w:rPr>
                            </w:pPr>
                            <w:r w:rsidRPr="00767A13">
                              <w:rPr>
                                <w:rFonts w:ascii="Arial" w:hAnsi="Arial" w:cs="Arial"/>
                                <w:lang w:val="en-ZA"/>
                              </w:rPr>
                              <w:t>Variance refers to the variability of model predictions for a given data point value, it represents the spread of our data. A model does not generalize well to data it has not seen before if the model has a high variance, as it pays too much attention to the training data. The models perform well on training data but has high error rates on the test data.</w:t>
                            </w:r>
                            <w:r w:rsidR="007663AC">
                              <w:rPr>
                                <w:rFonts w:ascii="Arial" w:hAnsi="Arial" w:cs="Arial"/>
                                <w:lang w:val="en-ZA"/>
                              </w:rPr>
                              <w:t xml:space="preserve"> </w:t>
                            </w:r>
                            <w:r w:rsidR="007663AC">
                              <w:rPr>
                                <w:rFonts w:ascii="Arial" w:hAnsi="Arial" w:cs="Arial"/>
                              </w:rPr>
                              <w:t>[5]</w:t>
                            </w:r>
                          </w:p>
                          <w:p w14:paraId="29A845AC" w14:textId="4815D758" w:rsidR="00BF732E" w:rsidRPr="007663AC" w:rsidRDefault="00BF732E" w:rsidP="00AF2997">
                            <w:pPr>
                              <w:rPr>
                                <w:rFonts w:ascii="Arial" w:hAnsi="Arial" w:cs="Arial"/>
                              </w:rPr>
                            </w:pPr>
                            <w:r w:rsidRPr="00BF732E">
                              <w:rPr>
                                <w:rFonts w:ascii="Arial" w:hAnsi="Arial" w:cs="Arial"/>
                                <w:lang w:val="en-ZA"/>
                              </w:rPr>
                              <w:t xml:space="preserve">To build a good model, there needs to be a right balance between bias and variance without overfitting or underfitting the data. If the model has few parameters, it is highly likely that the model has high bias and low variance, while a model with </w:t>
                            </w:r>
                            <w:proofErr w:type="gramStart"/>
                            <w:r w:rsidRPr="00BF732E">
                              <w:rPr>
                                <w:rFonts w:ascii="Arial" w:hAnsi="Arial" w:cs="Arial"/>
                                <w:lang w:val="en-ZA"/>
                              </w:rPr>
                              <w:t>a large number of</w:t>
                            </w:r>
                            <w:proofErr w:type="gramEnd"/>
                            <w:r w:rsidRPr="00BF732E">
                              <w:rPr>
                                <w:rFonts w:ascii="Arial" w:hAnsi="Arial" w:cs="Arial"/>
                                <w:lang w:val="en-ZA"/>
                              </w:rPr>
                              <w:t xml:space="preserve"> parameters will have high variance and low bias. We </w:t>
                            </w:r>
                            <w:proofErr w:type="gramStart"/>
                            <w:r w:rsidRPr="00BF732E">
                              <w:rPr>
                                <w:rFonts w:ascii="Arial" w:hAnsi="Arial" w:cs="Arial"/>
                                <w:lang w:val="en-ZA"/>
                              </w:rPr>
                              <w:t>have to</w:t>
                            </w:r>
                            <w:proofErr w:type="gramEnd"/>
                            <w:r w:rsidRPr="00BF732E">
                              <w:rPr>
                                <w:rFonts w:ascii="Arial" w:hAnsi="Arial" w:cs="Arial"/>
                                <w:lang w:val="en-ZA"/>
                              </w:rPr>
                              <w:t xml:space="preserve"> find the right balance between bias and variance so that we can get the lowest total error score possible.</w:t>
                            </w:r>
                            <w:r w:rsidR="007663AC">
                              <w:rPr>
                                <w:rFonts w:ascii="Arial" w:hAnsi="Arial" w:cs="Arial"/>
                                <w:lang w:val="en-ZA"/>
                              </w:rPr>
                              <w:t xml:space="preserve"> </w:t>
                            </w:r>
                            <w:r w:rsidR="007663AC">
                              <w:rPr>
                                <w:rFonts w:ascii="Arial" w:hAnsi="Arial" w:cs="Arial"/>
                              </w:rPr>
                              <w:t>[5]</w:t>
                            </w:r>
                          </w:p>
                          <w:p w14:paraId="188A080A" w14:textId="2286ED84" w:rsidR="009C2EC9" w:rsidRDefault="006959EF" w:rsidP="00562712">
                            <w:pPr>
                              <w:pStyle w:val="Heading3"/>
                              <w:jc w:val="center"/>
                            </w:pPr>
                            <w:bookmarkStart w:id="16" w:name="_Hlk133253447"/>
                            <w:r w:rsidRPr="006959EF">
                              <w:t>Overfitting and Underfitting</w:t>
                            </w:r>
                          </w:p>
                          <w:bookmarkEnd w:id="16"/>
                          <w:p w14:paraId="4030CF64" w14:textId="02D32402" w:rsidR="0074658E" w:rsidRPr="007663AC" w:rsidRDefault="007C3898" w:rsidP="007663AC">
                            <w:pPr>
                              <w:rPr>
                                <w:rFonts w:ascii="Arial" w:hAnsi="Arial" w:cs="Arial"/>
                              </w:rPr>
                            </w:pPr>
                            <w:r w:rsidRPr="007C3898">
                              <w:rPr>
                                <w:rFonts w:ascii="Arial" w:hAnsi="Arial" w:cs="Arial"/>
                                <w:lang w:val="en-ZA"/>
                              </w:rPr>
                              <w:t xml:space="preserve">Underfitting and overfitting are two common problems that data analysts are faced with while training models. If the data that is provided is too </w:t>
                            </w:r>
                            <w:proofErr w:type="gramStart"/>
                            <w:r w:rsidRPr="007C3898">
                              <w:rPr>
                                <w:rFonts w:ascii="Arial" w:hAnsi="Arial" w:cs="Arial"/>
                                <w:lang w:val="en-ZA"/>
                              </w:rPr>
                              <w:t>simple</w:t>
                            </w:r>
                            <w:proofErr w:type="gramEnd"/>
                            <w:r w:rsidRPr="007C3898">
                              <w:rPr>
                                <w:rFonts w:ascii="Arial" w:hAnsi="Arial" w:cs="Arial"/>
                                <w:lang w:val="en-ZA"/>
                              </w:rPr>
                              <w:t xml:space="preserve"> then underfitting is occurring in the model. The hypothesis is that the data distribution is too simple, the complexity in the data cannot be captured by the model. For an example, if the data has a quadratic relationship, and the model is linear, it will not be able to fit the data correctly. In this scenario we can say that there is high bias in the data.</w:t>
                            </w:r>
                            <w:r w:rsidR="007663AC">
                              <w:rPr>
                                <w:rFonts w:ascii="Arial" w:hAnsi="Arial" w:cs="Arial"/>
                                <w:lang w:val="en-ZA"/>
                              </w:rPr>
                              <w:t xml:space="preserve"> </w:t>
                            </w:r>
                            <w:r w:rsidR="007663AC">
                              <w:rPr>
                                <w:rFonts w:ascii="Arial" w:hAnsi="Arial" w:cs="Arial"/>
                              </w:rPr>
                              <w:t>[6]</w:t>
                            </w:r>
                          </w:p>
                          <w:p w14:paraId="5C56130E" w14:textId="5A2EC6D5" w:rsidR="004E7232" w:rsidRPr="007663AC" w:rsidRDefault="0093480C" w:rsidP="007663AC">
                            <w:pPr>
                              <w:rPr>
                                <w:rFonts w:ascii="Arial" w:hAnsi="Arial" w:cs="Arial"/>
                              </w:rPr>
                            </w:pPr>
                            <w:r w:rsidRPr="0093480C">
                              <w:rPr>
                                <w:rFonts w:ascii="Arial" w:hAnsi="Arial" w:cs="Arial"/>
                                <w:lang w:val="en-ZA"/>
                              </w:rPr>
                              <w:t>Underfitting can cause for a model to give inaccurate predictions, but the model is still useful in the analysis. The model will then make predictions based on assumptions, which is not entirely correct. The model will then have significant train and test error scores. The model will then perform poorly for the training and test sets.</w:t>
                            </w:r>
                            <w:r w:rsidR="007663AC">
                              <w:rPr>
                                <w:rFonts w:ascii="Arial" w:hAnsi="Arial" w:cs="Arial"/>
                                <w:lang w:val="en-ZA"/>
                              </w:rPr>
                              <w:t xml:space="preserve"> </w:t>
                            </w:r>
                            <w:r w:rsidR="007663AC">
                              <w:rPr>
                                <w:rFonts w:ascii="Arial" w:hAnsi="Arial" w:cs="Arial"/>
                              </w:rPr>
                              <w:t>[6]</w:t>
                            </w:r>
                          </w:p>
                          <w:p w14:paraId="6FF04F91" w14:textId="066F1D50" w:rsidR="004A77C2" w:rsidRPr="007663AC" w:rsidRDefault="004A77C2" w:rsidP="007663AC">
                            <w:pPr>
                              <w:rPr>
                                <w:rFonts w:ascii="Arial" w:hAnsi="Arial" w:cs="Arial"/>
                              </w:rPr>
                            </w:pPr>
                            <w:r w:rsidRPr="004A77C2">
                              <w:rPr>
                                <w:rFonts w:ascii="Arial" w:hAnsi="Arial" w:cs="Arial"/>
                                <w:lang w:val="en-ZA"/>
                              </w:rPr>
                              <w:t>If the data that is provided is too complex, then overfitting is occurring in the model. The hypothesis is that the data distribution is too complex. For an example, if the data is linear, and the model is of a high-degree polynomial, it will fit the data perfectly but will not generalize well. In this scenario we can say that there is high variance in the data.</w:t>
                            </w:r>
                            <w:r w:rsidR="007663AC">
                              <w:rPr>
                                <w:rFonts w:ascii="Arial" w:hAnsi="Arial" w:cs="Arial"/>
                                <w:lang w:val="en-ZA"/>
                              </w:rPr>
                              <w:t xml:space="preserve"> </w:t>
                            </w:r>
                            <w:r w:rsidR="007663AC">
                              <w:rPr>
                                <w:rFonts w:ascii="Arial" w:hAnsi="Arial" w:cs="Arial"/>
                              </w:rPr>
                              <w:t>[6]</w:t>
                            </w:r>
                          </w:p>
                          <w:p w14:paraId="2FA1A139" w14:textId="7E4D2DB2" w:rsidR="00F329D6" w:rsidRPr="007663AC" w:rsidRDefault="00F329D6" w:rsidP="007663AC">
                            <w:pPr>
                              <w:rPr>
                                <w:rFonts w:ascii="Arial" w:hAnsi="Arial" w:cs="Arial"/>
                              </w:rPr>
                            </w:pPr>
                            <w:r w:rsidRPr="00F329D6">
                              <w:rPr>
                                <w:rFonts w:ascii="Arial" w:hAnsi="Arial" w:cs="Arial"/>
                                <w:lang w:val="en-ZA"/>
                              </w:rPr>
                              <w:t xml:space="preserve">For overfitting, we can get highly accurate predictions on the training set but a poorly performing test set. Because the model is too complex, the model will not be able to generalize well. In this scenario, the train error score will be </w:t>
                            </w:r>
                            <w:proofErr w:type="gramStart"/>
                            <w:r w:rsidRPr="00F329D6">
                              <w:rPr>
                                <w:rFonts w:ascii="Arial" w:hAnsi="Arial" w:cs="Arial"/>
                                <w:lang w:val="en-ZA"/>
                              </w:rPr>
                              <w:t>small</w:t>
                            </w:r>
                            <w:proofErr w:type="gramEnd"/>
                            <w:r w:rsidRPr="00F329D6">
                              <w:rPr>
                                <w:rFonts w:ascii="Arial" w:hAnsi="Arial" w:cs="Arial"/>
                                <w:lang w:val="en-ZA"/>
                              </w:rPr>
                              <w:t xml:space="preserve"> but the test error will be significant.</w:t>
                            </w:r>
                            <w:r w:rsidR="007663AC">
                              <w:rPr>
                                <w:rFonts w:ascii="Arial" w:hAnsi="Arial" w:cs="Arial"/>
                                <w:lang w:val="en-ZA"/>
                              </w:rPr>
                              <w:t xml:space="preserve"> </w:t>
                            </w:r>
                            <w:r w:rsidR="007663AC">
                              <w:rPr>
                                <w:rFonts w:ascii="Arial" w:hAnsi="Arial" w:cs="Arial"/>
                              </w:rPr>
                              <w:t>[6]</w:t>
                            </w:r>
                          </w:p>
                          <w:p w14:paraId="757E52C1" w14:textId="45AE7D08" w:rsidR="00B11D9E" w:rsidRPr="007663AC" w:rsidRDefault="00B11D9E" w:rsidP="007663AC">
                            <w:pPr>
                              <w:rPr>
                                <w:rFonts w:ascii="Arial" w:hAnsi="Arial" w:cs="Arial"/>
                              </w:rPr>
                            </w:pPr>
                            <w:r w:rsidRPr="00B11D9E">
                              <w:rPr>
                                <w:rFonts w:ascii="Arial" w:hAnsi="Arial" w:cs="Arial"/>
                                <w:lang w:val="en-ZA"/>
                              </w:rPr>
                              <w:t>To address the issue of underfitting, we can increase the complexity of the model by adding features and increasing the model's capacity. To address the issue of overfitting, we can reduce the complexity of the model by removing features and using regularization techniques.</w:t>
                            </w:r>
                            <w:r w:rsidR="007663AC">
                              <w:rPr>
                                <w:rFonts w:ascii="Arial" w:hAnsi="Arial" w:cs="Arial"/>
                                <w:lang w:val="en-ZA"/>
                              </w:rPr>
                              <w:t xml:space="preserve"> </w:t>
                            </w:r>
                            <w:r w:rsidR="007663AC">
                              <w:rPr>
                                <w:rFonts w:ascii="Arial" w:hAnsi="Arial" w:cs="Arial"/>
                              </w:rPr>
                              <w:t>[6]</w:t>
                            </w:r>
                          </w:p>
                          <w:p w14:paraId="54CD095B" w14:textId="4CAAE563" w:rsidR="006959EF" w:rsidRDefault="003859AC" w:rsidP="002D779E">
                            <w:pPr>
                              <w:pStyle w:val="Heading1"/>
                              <w:jc w:val="center"/>
                            </w:pPr>
                            <w:r w:rsidRPr="003859AC">
                              <w:t xml:space="preserve">Analysis done on data set for linear regression and how </w:t>
                            </w:r>
                            <w:r w:rsidR="00161A13" w:rsidRPr="003859AC">
                              <w:t>it’s</w:t>
                            </w:r>
                            <w:r w:rsidRPr="003859AC">
                              <w:t xml:space="preserve"> </w:t>
                            </w:r>
                            <w:proofErr w:type="gramStart"/>
                            <w:r w:rsidRPr="003859AC">
                              <w:t>appropriate</w:t>
                            </w:r>
                            <w:proofErr w:type="gramEnd"/>
                          </w:p>
                          <w:p w14:paraId="5E7D24E9" w14:textId="77777777" w:rsidR="003859AC" w:rsidRDefault="003859AC" w:rsidP="00E1003A">
                            <w:pPr>
                              <w:pStyle w:val="Heading3"/>
                              <w:jc w:val="center"/>
                            </w:pPr>
                          </w:p>
                          <w:p w14:paraId="1EABA3B7" w14:textId="394620AF" w:rsidR="00E1003A" w:rsidRDefault="00161A13" w:rsidP="00E1003A">
                            <w:pPr>
                              <w:pStyle w:val="Heading3"/>
                              <w:jc w:val="center"/>
                            </w:pPr>
                            <w:bookmarkStart w:id="17" w:name="_Hlk133253485"/>
                            <w:r w:rsidRPr="00161A13">
                              <w:t>Linearity</w:t>
                            </w:r>
                          </w:p>
                          <w:bookmarkEnd w:id="17"/>
                          <w:p w14:paraId="470003A1" w14:textId="77777777" w:rsidR="007663AC" w:rsidRDefault="00E04317" w:rsidP="007663AC">
                            <w:pPr>
                              <w:rPr>
                                <w:rFonts w:ascii="Arial" w:hAnsi="Arial" w:cs="Arial"/>
                              </w:rPr>
                            </w:pPr>
                            <w:r w:rsidRPr="00E04317">
                              <w:rPr>
                                <w:rFonts w:ascii="Arial" w:hAnsi="Arial" w:cs="Arial"/>
                                <w:lang w:val="en-ZA"/>
                              </w:rPr>
                              <w:t xml:space="preserve">In our data analysis, the </w:t>
                            </w:r>
                            <w:proofErr w:type="spellStart"/>
                            <w:r w:rsidRPr="00E04317">
                              <w:rPr>
                                <w:rFonts w:ascii="Arial" w:hAnsi="Arial" w:cs="Arial"/>
                                <w:lang w:val="en-ZA"/>
                              </w:rPr>
                              <w:t>ChanceOfAdmit</w:t>
                            </w:r>
                            <w:proofErr w:type="spellEnd"/>
                            <w:r w:rsidRPr="00E04317">
                              <w:rPr>
                                <w:rFonts w:ascii="Arial" w:hAnsi="Arial" w:cs="Arial"/>
                                <w:lang w:val="en-ZA"/>
                              </w:rPr>
                              <w:t xml:space="preserve"> feature serves as the dependent variable, as it is the outcome variable that we want to predict or explain. The independent variables, on the other hand, are </w:t>
                            </w:r>
                            <w:proofErr w:type="spellStart"/>
                            <w:r w:rsidRPr="00E04317">
                              <w:rPr>
                                <w:rFonts w:ascii="Arial" w:hAnsi="Arial" w:cs="Arial"/>
                                <w:lang w:val="en-ZA"/>
                              </w:rPr>
                              <w:t>GREScore</w:t>
                            </w:r>
                            <w:proofErr w:type="spellEnd"/>
                            <w:r w:rsidRPr="00E04317">
                              <w:rPr>
                                <w:rFonts w:ascii="Arial" w:hAnsi="Arial" w:cs="Arial"/>
                                <w:lang w:val="en-ZA"/>
                              </w:rPr>
                              <w:t xml:space="preserve">, </w:t>
                            </w:r>
                            <w:proofErr w:type="spellStart"/>
                            <w:r w:rsidRPr="00E04317">
                              <w:rPr>
                                <w:rFonts w:ascii="Arial" w:hAnsi="Arial" w:cs="Arial"/>
                                <w:lang w:val="en-ZA"/>
                              </w:rPr>
                              <w:t>TOEFLScore</w:t>
                            </w:r>
                            <w:proofErr w:type="spellEnd"/>
                            <w:r w:rsidRPr="00E04317">
                              <w:rPr>
                                <w:rFonts w:ascii="Arial" w:hAnsi="Arial" w:cs="Arial"/>
                                <w:lang w:val="en-ZA"/>
                              </w:rPr>
                              <w:t xml:space="preserve">, and CGPA, which are highly correlated with </w:t>
                            </w:r>
                            <w:proofErr w:type="spellStart"/>
                            <w:r w:rsidRPr="00E04317">
                              <w:rPr>
                                <w:rFonts w:ascii="Arial" w:hAnsi="Arial" w:cs="Arial"/>
                                <w:lang w:val="en-ZA"/>
                              </w:rPr>
                              <w:t>ChanceOfAdmit</w:t>
                            </w:r>
                            <w:proofErr w:type="spellEnd"/>
                            <w:r w:rsidRPr="00E04317">
                              <w:rPr>
                                <w:rFonts w:ascii="Arial" w:hAnsi="Arial" w:cs="Arial"/>
                                <w:lang w:val="en-ZA"/>
                              </w:rPr>
                              <w:t xml:space="preserve">. This positive correlation is reflected in </w:t>
                            </w:r>
                            <w:r w:rsidR="005E0C94">
                              <w:rPr>
                                <w:rFonts w:ascii="Arial" w:hAnsi="Arial" w:cs="Arial"/>
                                <w:lang w:val="en-ZA"/>
                              </w:rPr>
                              <w:t>multiple</w:t>
                            </w:r>
                            <w:r w:rsidRPr="00E04317">
                              <w:rPr>
                                <w:rFonts w:ascii="Arial" w:hAnsi="Arial" w:cs="Arial"/>
                                <w:lang w:val="en-ZA"/>
                              </w:rPr>
                              <w:t xml:space="preserve"> linear regression scatter plot</w:t>
                            </w:r>
                            <w:r w:rsidR="005E0C94">
                              <w:rPr>
                                <w:rFonts w:ascii="Arial" w:hAnsi="Arial" w:cs="Arial"/>
                                <w:lang w:val="en-ZA"/>
                              </w:rPr>
                              <w:t>s</w:t>
                            </w:r>
                            <w:r w:rsidRPr="00E04317">
                              <w:rPr>
                                <w:rFonts w:ascii="Arial" w:hAnsi="Arial" w:cs="Arial"/>
                                <w:lang w:val="en-ZA"/>
                              </w:rPr>
                              <w:t xml:space="preserve">, </w:t>
                            </w:r>
                            <w:r w:rsidR="00EA0EBE">
                              <w:rPr>
                                <w:rFonts w:ascii="Arial" w:hAnsi="Arial" w:cs="Arial"/>
                                <w:lang w:val="en-ZA"/>
                              </w:rPr>
                              <w:t>this will</w:t>
                            </w:r>
                            <w:r w:rsidRPr="00E04317">
                              <w:rPr>
                                <w:rFonts w:ascii="Arial" w:hAnsi="Arial" w:cs="Arial"/>
                                <w:lang w:val="en-ZA"/>
                              </w:rPr>
                              <w:t xml:space="preserve"> allow us to draw a line through the data points to create a linear model.</w:t>
                            </w:r>
                            <w:r w:rsidR="007663AC">
                              <w:rPr>
                                <w:rFonts w:ascii="Arial" w:hAnsi="Arial" w:cs="Arial"/>
                                <w:lang w:val="en-ZA"/>
                              </w:rPr>
                              <w:t xml:space="preserve"> </w:t>
                            </w:r>
                            <w:r w:rsidR="007663AC">
                              <w:rPr>
                                <w:rFonts w:ascii="Arial" w:hAnsi="Arial" w:cs="Arial"/>
                              </w:rPr>
                              <w:t>[7]</w:t>
                            </w:r>
                          </w:p>
                          <w:p w14:paraId="593BBE86" w14:textId="669820FC" w:rsidR="00E04317" w:rsidRPr="00E04317" w:rsidRDefault="007663AC" w:rsidP="00E04317">
                            <w:pPr>
                              <w:spacing w:line="276" w:lineRule="auto"/>
                              <w:rPr>
                                <w:rFonts w:ascii="Arial" w:hAnsi="Arial" w:cs="Arial"/>
                                <w:lang w:val="en-ZA"/>
                              </w:rPr>
                            </w:pPr>
                            <w:r>
                              <w:rPr>
                                <w:rFonts w:ascii="Arial" w:hAnsi="Arial" w:cs="Arial"/>
                                <w:lang w:val="en-ZA"/>
                              </w:rPr>
                              <w:t xml:space="preserve"> </w:t>
                            </w:r>
                          </w:p>
                          <w:p w14:paraId="0E38ACC6" w14:textId="77777777" w:rsidR="007663AC" w:rsidRDefault="002741EF" w:rsidP="007663AC">
                            <w:pPr>
                              <w:rPr>
                                <w:rFonts w:ascii="Arial" w:hAnsi="Arial" w:cs="Arial"/>
                              </w:rPr>
                            </w:pPr>
                            <w:r w:rsidRPr="002741EF">
                              <w:rPr>
                                <w:rFonts w:ascii="Arial" w:hAnsi="Arial" w:cs="Arial"/>
                                <w:lang w:val="en-ZA"/>
                              </w:rPr>
                              <w:t xml:space="preserve">For the training of our model, we will use the Linear regression algorithm. The algorithm works by finding the best-fit line, this will minimize the distance between the data points and the predicted values. Once the model is trained, we will use the independent values to predict the </w:t>
                            </w:r>
                            <w:proofErr w:type="spellStart"/>
                            <w:r w:rsidRPr="002741EF">
                              <w:rPr>
                                <w:rFonts w:ascii="Arial" w:hAnsi="Arial" w:cs="Arial"/>
                                <w:lang w:val="en-ZA"/>
                              </w:rPr>
                              <w:t>ChanceofAdmit</w:t>
                            </w:r>
                            <w:proofErr w:type="spellEnd"/>
                            <w:r w:rsidRPr="002741EF">
                              <w:rPr>
                                <w:rFonts w:ascii="Arial" w:hAnsi="Arial" w:cs="Arial"/>
                                <w:lang w:val="en-ZA"/>
                              </w:rPr>
                              <w:t xml:space="preserve"> value.</w:t>
                            </w:r>
                            <w:r w:rsidR="007663AC">
                              <w:rPr>
                                <w:rFonts w:ascii="Arial" w:hAnsi="Arial" w:cs="Arial"/>
                                <w:lang w:val="en-ZA"/>
                              </w:rPr>
                              <w:t xml:space="preserve"> </w:t>
                            </w:r>
                            <w:r w:rsidR="007663AC">
                              <w:rPr>
                                <w:rFonts w:ascii="Arial" w:hAnsi="Arial" w:cs="Arial"/>
                              </w:rPr>
                              <w:t>[7]</w:t>
                            </w:r>
                          </w:p>
                          <w:p w14:paraId="68A87835" w14:textId="2F48D424" w:rsidR="00161A13" w:rsidRPr="00161A13" w:rsidRDefault="00161A13" w:rsidP="00161A13">
                            <w:pPr>
                              <w:spacing w:line="276" w:lineRule="auto"/>
                              <w:rPr>
                                <w:rFonts w:ascii="Arial" w:hAnsi="Arial" w:cs="Arial"/>
                              </w:rPr>
                            </w:pPr>
                          </w:p>
                        </w:txbxContent>
                      </v:textbox>
                      <w10:wrap type="square" anchorx="margin"/>
                    </v:shape>
                  </w:pict>
                </mc:Fallback>
              </mc:AlternateContent>
            </w:r>
          </w:p>
        </w:tc>
        <w:tc>
          <w:tcPr>
            <w:tcW w:w="8545" w:type="dxa"/>
            <w:gridSpan w:val="2"/>
          </w:tcPr>
          <w:p w14:paraId="2086D855" w14:textId="35CD1A1F" w:rsidR="000B4502" w:rsidRDefault="000B4502"/>
        </w:tc>
      </w:tr>
      <w:tr w:rsidR="000B4502" w14:paraId="51C84E3B" w14:textId="77777777" w:rsidTr="00515218">
        <w:trPr>
          <w:trHeight w:val="2727"/>
        </w:trPr>
        <w:tc>
          <w:tcPr>
            <w:tcW w:w="12180" w:type="dxa"/>
            <w:gridSpan w:val="3"/>
            <w:vAlign w:val="center"/>
          </w:tcPr>
          <w:p w14:paraId="0199AD8D" w14:textId="77777777" w:rsidR="007746AA" w:rsidRDefault="007746AA" w:rsidP="007746AA">
            <w:pPr>
              <w:spacing w:line="276" w:lineRule="auto"/>
              <w:ind w:left="720"/>
              <w:rPr>
                <w:rFonts w:ascii="Arial" w:hAnsi="Arial" w:cs="Arial"/>
                <w:lang w:val="en-ZA"/>
              </w:rPr>
            </w:pPr>
          </w:p>
          <w:p w14:paraId="0E9755B0" w14:textId="0C53F8FC" w:rsidR="0001224D" w:rsidRPr="005143D0" w:rsidRDefault="006423B2" w:rsidP="005143D0">
            <w:pPr>
              <w:rPr>
                <w:rFonts w:ascii="Arial" w:hAnsi="Arial" w:cs="Arial"/>
              </w:rPr>
            </w:pPr>
            <w:r w:rsidRPr="006423B2">
              <w:rPr>
                <w:rFonts w:ascii="Arial" w:hAnsi="Arial" w:cs="Arial"/>
                <w:lang w:val="en-ZA"/>
              </w:rPr>
              <w:t>Linear regression helps us to identify trends and patterns in the data using the relationships between the variables, thus its very useful for prediction analysis. Linear regression is a model that is easy to be understood by experts and non-experts alike.</w:t>
            </w:r>
            <w:r w:rsidR="005143D0">
              <w:rPr>
                <w:rFonts w:ascii="Arial" w:hAnsi="Arial" w:cs="Arial"/>
                <w:lang w:val="en-ZA"/>
              </w:rPr>
              <w:t xml:space="preserve"> </w:t>
            </w:r>
            <w:r w:rsidR="005143D0">
              <w:rPr>
                <w:rFonts w:ascii="Arial" w:hAnsi="Arial" w:cs="Arial"/>
              </w:rPr>
              <w:t>[7]</w:t>
            </w:r>
          </w:p>
          <w:p w14:paraId="2604C711" w14:textId="77777777" w:rsidR="000B4502" w:rsidRDefault="00A9117C" w:rsidP="0065335B">
            <w:pPr>
              <w:pStyle w:val="Heading3"/>
              <w:jc w:val="center"/>
            </w:pPr>
            <w:bookmarkStart w:id="18" w:name="_Hlk133253525"/>
            <w:r w:rsidRPr="00A9117C">
              <w:t>Independence</w:t>
            </w:r>
          </w:p>
          <w:bookmarkEnd w:id="18"/>
          <w:p w14:paraId="3394AD70" w14:textId="573BB734" w:rsidR="00A9117C" w:rsidRDefault="00EB6466" w:rsidP="00A9117C">
            <w:pPr>
              <w:rPr>
                <w:rFonts w:ascii="Arial" w:hAnsi="Arial" w:cs="Arial"/>
              </w:rPr>
            </w:pPr>
            <w:r w:rsidRPr="00EB6466">
              <w:rPr>
                <w:rFonts w:ascii="Arial" w:hAnsi="Arial" w:cs="Arial"/>
              </w:rPr>
              <w:t>The observations should be independent of each other. In other words, the value of one observation should not depend on the value of another observation.</w:t>
            </w:r>
            <w:r w:rsidR="005143D0">
              <w:rPr>
                <w:rFonts w:ascii="Arial" w:hAnsi="Arial" w:cs="Arial"/>
              </w:rPr>
              <w:t xml:space="preserve"> [8]</w:t>
            </w:r>
          </w:p>
          <w:p w14:paraId="21A0A740" w14:textId="77777777" w:rsidR="0001224D" w:rsidRDefault="0001224D" w:rsidP="00A9117C">
            <w:pPr>
              <w:rPr>
                <w:rFonts w:ascii="Arial" w:hAnsi="Arial" w:cs="Arial"/>
              </w:rPr>
            </w:pPr>
          </w:p>
          <w:p w14:paraId="24B9006F" w14:textId="77777777" w:rsidR="009821AC" w:rsidRDefault="003771CB" w:rsidP="003771CB">
            <w:pPr>
              <w:pStyle w:val="Heading3"/>
              <w:jc w:val="center"/>
            </w:pPr>
            <w:r w:rsidRPr="003771CB">
              <w:t>Homoscedasticity</w:t>
            </w:r>
          </w:p>
          <w:p w14:paraId="177660FD" w14:textId="4C2A13BE" w:rsidR="00EA3355" w:rsidRPr="005143D0" w:rsidRDefault="00EA3355" w:rsidP="005143D0">
            <w:pPr>
              <w:rPr>
                <w:rFonts w:ascii="Arial" w:hAnsi="Arial" w:cs="Arial"/>
              </w:rPr>
            </w:pPr>
            <w:r w:rsidRPr="00EA3355">
              <w:rPr>
                <w:rFonts w:ascii="Arial" w:hAnsi="Arial" w:cs="Arial"/>
                <w:lang w:val="en-ZA"/>
              </w:rPr>
              <w:t xml:space="preserve">Homoscedasticity, which also means "same variance," plays a vital role in linear regression models. It's a situation where the error term in the relationship between independent variables and the dependent variable, is the same across all values of the independent variables. </w:t>
            </w:r>
            <w:proofErr w:type="gramStart"/>
            <w:r w:rsidRPr="00EA3355">
              <w:rPr>
                <w:rFonts w:ascii="Arial" w:hAnsi="Arial" w:cs="Arial"/>
                <w:lang w:val="en-ZA"/>
              </w:rPr>
              <w:t>The violation of homoscedasticity,</w:t>
            </w:r>
            <w:proofErr w:type="gramEnd"/>
            <w:r w:rsidRPr="00EA3355">
              <w:rPr>
                <w:rFonts w:ascii="Arial" w:hAnsi="Arial" w:cs="Arial"/>
                <w:lang w:val="en-ZA"/>
              </w:rPr>
              <w:t xml:space="preserve"> is evident when the size of the error term differs across values of an independent variable.</w:t>
            </w:r>
            <w:r w:rsidR="005143D0">
              <w:rPr>
                <w:rFonts w:ascii="Arial" w:hAnsi="Arial" w:cs="Arial"/>
                <w:lang w:val="en-ZA"/>
              </w:rPr>
              <w:t xml:space="preserve"> </w:t>
            </w:r>
            <w:r w:rsidR="005143D0">
              <w:rPr>
                <w:rFonts w:ascii="Arial" w:hAnsi="Arial" w:cs="Arial"/>
              </w:rPr>
              <w:t>[9]</w:t>
            </w:r>
          </w:p>
          <w:p w14:paraId="76BC95BB" w14:textId="3749578B" w:rsidR="00703DD8" w:rsidRPr="005143D0" w:rsidRDefault="00703DD8" w:rsidP="005143D0">
            <w:pPr>
              <w:rPr>
                <w:rFonts w:ascii="Arial" w:hAnsi="Arial" w:cs="Arial"/>
              </w:rPr>
            </w:pPr>
            <w:r w:rsidRPr="00703DD8">
              <w:rPr>
                <w:rFonts w:ascii="Arial" w:hAnsi="Arial" w:cs="Arial"/>
                <w:lang w:val="en-ZA"/>
              </w:rPr>
              <w:t>Heteroscedasticity creates a problem because the standard errors become biased. Standard error is important as significant tests need to be conducted and confidence intervals need to be calculated. Biased standard errors lead to incorrect conclusions about the significance of the regression coefficients.</w:t>
            </w:r>
            <w:r w:rsidR="005143D0">
              <w:rPr>
                <w:rFonts w:ascii="Arial" w:hAnsi="Arial" w:cs="Arial"/>
                <w:lang w:val="en-ZA"/>
              </w:rPr>
              <w:t xml:space="preserve"> </w:t>
            </w:r>
            <w:r w:rsidR="005143D0">
              <w:rPr>
                <w:rFonts w:ascii="Arial" w:hAnsi="Arial" w:cs="Arial"/>
              </w:rPr>
              <w:t>[9]</w:t>
            </w:r>
          </w:p>
          <w:p w14:paraId="7C1C7640" w14:textId="2064A415" w:rsidR="00205CD9" w:rsidRPr="005143D0" w:rsidRDefault="00205CD9" w:rsidP="005143D0">
            <w:pPr>
              <w:rPr>
                <w:rFonts w:ascii="Arial" w:hAnsi="Arial" w:cs="Arial"/>
              </w:rPr>
            </w:pPr>
            <w:r w:rsidRPr="00205CD9">
              <w:rPr>
                <w:rFonts w:ascii="Arial" w:hAnsi="Arial" w:cs="Arial"/>
                <w:lang w:val="en-ZA"/>
              </w:rPr>
              <w:t>To correct high bias, we can make use of multiple statistical programs that provide options of robust standard errors. The errors allow for the possibility of heteroscedasticity and so the standard errors can be adjusted accordingly.</w:t>
            </w:r>
            <w:r w:rsidR="005143D0">
              <w:rPr>
                <w:rFonts w:ascii="Arial" w:hAnsi="Arial" w:cs="Arial"/>
                <w:lang w:val="en-ZA"/>
              </w:rPr>
              <w:t xml:space="preserve"> </w:t>
            </w:r>
            <w:r w:rsidR="005143D0">
              <w:rPr>
                <w:rFonts w:ascii="Arial" w:hAnsi="Arial" w:cs="Arial"/>
              </w:rPr>
              <w:t>[9]</w:t>
            </w:r>
          </w:p>
          <w:p w14:paraId="318121FC" w14:textId="77777777" w:rsidR="0001224D" w:rsidRDefault="0001224D" w:rsidP="004E3BE8">
            <w:pPr>
              <w:spacing w:line="276" w:lineRule="auto"/>
              <w:rPr>
                <w:rFonts w:ascii="Arial" w:hAnsi="Arial" w:cs="Arial"/>
                <w:lang w:val="en-ZA"/>
              </w:rPr>
            </w:pPr>
          </w:p>
          <w:p w14:paraId="0C9E82CB" w14:textId="0E396E15" w:rsidR="004E3BE8" w:rsidRDefault="00225CFD" w:rsidP="004E3BE8">
            <w:pPr>
              <w:pStyle w:val="Heading3"/>
              <w:jc w:val="center"/>
              <w:rPr>
                <w:lang w:val="en-ZA"/>
              </w:rPr>
            </w:pPr>
            <w:bookmarkStart w:id="19" w:name="_Hlk133253592"/>
            <w:r w:rsidRPr="00225CFD">
              <w:rPr>
                <w:lang w:val="en-ZA"/>
              </w:rPr>
              <w:t>Normality</w:t>
            </w:r>
          </w:p>
          <w:bookmarkEnd w:id="19"/>
          <w:p w14:paraId="777391BF" w14:textId="753499B9" w:rsidR="00274B8F" w:rsidRPr="005143D0" w:rsidRDefault="00274B8F" w:rsidP="005143D0">
            <w:r w:rsidRPr="00274B8F">
              <w:rPr>
                <w:rFonts w:ascii="Arial" w:hAnsi="Arial" w:cs="Arial"/>
                <w:lang w:val="en-ZA"/>
              </w:rPr>
              <w:t xml:space="preserve">The normality assumption is a fundamental principle in statistics, it is believed that the assumption applies to the independent variables in a regression model, but this is not entirely true. The normality assumption applies to the residuals, the residuals </w:t>
            </w:r>
            <w:proofErr w:type="gramStart"/>
            <w:r w:rsidRPr="00274B8F">
              <w:rPr>
                <w:rFonts w:ascii="Arial" w:hAnsi="Arial" w:cs="Arial"/>
                <w:lang w:val="en-ZA"/>
              </w:rPr>
              <w:t>represents</w:t>
            </w:r>
            <w:proofErr w:type="gramEnd"/>
            <w:r w:rsidRPr="00274B8F">
              <w:rPr>
                <w:rFonts w:ascii="Arial" w:hAnsi="Arial" w:cs="Arial"/>
                <w:lang w:val="en-ZA"/>
              </w:rPr>
              <w:t xml:space="preserve"> the errors in the relationship between the independent variables and the dependent variable.</w:t>
            </w:r>
            <w:r w:rsidR="005143D0">
              <w:rPr>
                <w:rFonts w:ascii="Arial" w:hAnsi="Arial" w:cs="Arial"/>
                <w:lang w:val="en-ZA"/>
              </w:rPr>
              <w:t xml:space="preserve"> </w:t>
            </w:r>
            <w:r w:rsidR="005143D0">
              <w:t>[10]</w:t>
            </w:r>
          </w:p>
          <w:p w14:paraId="5620D673" w14:textId="4C9816FB" w:rsidR="0009075D" w:rsidRPr="005143D0" w:rsidRDefault="0009075D" w:rsidP="005143D0">
            <w:r w:rsidRPr="0009075D">
              <w:rPr>
                <w:rFonts w:ascii="Arial" w:hAnsi="Arial" w:cs="Arial"/>
                <w:lang w:val="en-ZA"/>
              </w:rPr>
              <w:t>In a regression model, the sample has a residual value, this represents the difference between the observed and predicted values. The distribution in the residuals in the sample needs to be normally distributed. Violation of the normality assumption can negatively impact the calculations of the p values for the significance testing, this should only be considered if the sample size is very small.</w:t>
            </w:r>
            <w:r w:rsidR="005143D0">
              <w:rPr>
                <w:rFonts w:ascii="Arial" w:hAnsi="Arial" w:cs="Arial"/>
                <w:lang w:val="en-ZA"/>
              </w:rPr>
              <w:t xml:space="preserve"> </w:t>
            </w:r>
            <w:r w:rsidR="005143D0">
              <w:t>[10]</w:t>
            </w:r>
          </w:p>
          <w:p w14:paraId="1F0CD9D6" w14:textId="1A838366" w:rsidR="00A54E7D" w:rsidRPr="005143D0" w:rsidRDefault="00A54E7D" w:rsidP="005143D0">
            <w:r w:rsidRPr="00A54E7D">
              <w:rPr>
                <w:rFonts w:ascii="Arial" w:hAnsi="Arial" w:cs="Arial"/>
                <w:lang w:val="en-ZA"/>
              </w:rPr>
              <w:t xml:space="preserve">Examination of the normality of the variables, there is multiple statistics available which may include skewness and kurtosis. Skewness measures the asymmetry of a </w:t>
            </w:r>
            <w:proofErr w:type="gramStart"/>
            <w:r w:rsidRPr="00A54E7D">
              <w:rPr>
                <w:rFonts w:ascii="Arial" w:hAnsi="Arial" w:cs="Arial"/>
                <w:lang w:val="en-ZA"/>
              </w:rPr>
              <w:t>distribution,</w:t>
            </w:r>
            <w:proofErr w:type="gramEnd"/>
            <w:r w:rsidRPr="00A54E7D">
              <w:rPr>
                <w:rFonts w:ascii="Arial" w:hAnsi="Arial" w:cs="Arial"/>
                <w:lang w:val="en-ZA"/>
              </w:rPr>
              <w:t xml:space="preserve"> kurtosis measures the degree of </w:t>
            </w:r>
            <w:proofErr w:type="spellStart"/>
            <w:r w:rsidRPr="00A54E7D">
              <w:rPr>
                <w:rFonts w:ascii="Arial" w:hAnsi="Arial" w:cs="Arial"/>
                <w:lang w:val="en-ZA"/>
              </w:rPr>
              <w:t>peakedness</w:t>
            </w:r>
            <w:proofErr w:type="spellEnd"/>
            <w:r w:rsidRPr="00A54E7D">
              <w:rPr>
                <w:rFonts w:ascii="Arial" w:hAnsi="Arial" w:cs="Arial"/>
                <w:lang w:val="en-ZA"/>
              </w:rPr>
              <w:t xml:space="preserve"> or flatness.</w:t>
            </w:r>
            <w:r w:rsidR="005143D0">
              <w:rPr>
                <w:rFonts w:ascii="Arial" w:hAnsi="Arial" w:cs="Arial"/>
                <w:lang w:val="en-ZA"/>
              </w:rPr>
              <w:t xml:space="preserve"> </w:t>
            </w:r>
            <w:r w:rsidR="005143D0">
              <w:t>[10]</w:t>
            </w:r>
          </w:p>
          <w:p w14:paraId="53BF7DFF" w14:textId="77777777" w:rsidR="001F7815" w:rsidRPr="00B709C6" w:rsidRDefault="001F7815" w:rsidP="00B709C6">
            <w:pPr>
              <w:spacing w:line="276" w:lineRule="auto"/>
              <w:rPr>
                <w:rFonts w:ascii="Arial" w:hAnsi="Arial" w:cs="Arial"/>
                <w:lang w:val="en-ZA"/>
              </w:rPr>
            </w:pPr>
          </w:p>
          <w:p w14:paraId="6B566780" w14:textId="76E95E07" w:rsidR="00225CFD" w:rsidRDefault="00D9055B" w:rsidP="00F55413">
            <w:pPr>
              <w:pStyle w:val="Heading3"/>
              <w:jc w:val="center"/>
              <w:rPr>
                <w:lang w:val="en-ZA"/>
              </w:rPr>
            </w:pPr>
            <w:r w:rsidRPr="00D9055B">
              <w:rPr>
                <w:lang w:val="en-ZA"/>
              </w:rPr>
              <w:t>Sample Size</w:t>
            </w:r>
          </w:p>
          <w:p w14:paraId="796C7B6F" w14:textId="6FE7E634" w:rsidR="003771CB" w:rsidRPr="003A24F2" w:rsidRDefault="007F5087" w:rsidP="003A24F2">
            <w:r w:rsidRPr="007F5087">
              <w:rPr>
                <w:rFonts w:ascii="Arial" w:hAnsi="Arial" w:cs="Arial"/>
              </w:rPr>
              <w:t xml:space="preserve">Sample size </w:t>
            </w:r>
            <w:proofErr w:type="gramStart"/>
            <w:r w:rsidRPr="007F5087">
              <w:rPr>
                <w:rFonts w:ascii="Arial" w:hAnsi="Arial" w:cs="Arial"/>
              </w:rPr>
              <w:t>by definition is</w:t>
            </w:r>
            <w:proofErr w:type="gramEnd"/>
            <w:r w:rsidRPr="007F5087">
              <w:rPr>
                <w:rFonts w:ascii="Arial" w:hAnsi="Arial" w:cs="Arial"/>
              </w:rPr>
              <w:t xml:space="preserve"> a research term used for defining the number of individuals included in a research study to represent a population. For statistical analysis, determining the correct sample size is one of the most important factors. A sample size that is too small will give valid but also invalid </w:t>
            </w:r>
            <w:proofErr w:type="gramStart"/>
            <w:r w:rsidRPr="007F5087">
              <w:rPr>
                <w:rFonts w:ascii="Arial" w:hAnsi="Arial" w:cs="Arial"/>
              </w:rPr>
              <w:t>results,</w:t>
            </w:r>
            <w:proofErr w:type="gramEnd"/>
            <w:r w:rsidRPr="007F5087">
              <w:rPr>
                <w:rFonts w:ascii="Arial" w:hAnsi="Arial" w:cs="Arial"/>
              </w:rPr>
              <w:t xml:space="preserve"> the population being studied will not be represented adequately.</w:t>
            </w:r>
            <w:r w:rsidR="003A24F2">
              <w:rPr>
                <w:rFonts w:ascii="Arial" w:hAnsi="Arial" w:cs="Arial"/>
              </w:rPr>
              <w:t xml:space="preserve"> </w:t>
            </w:r>
            <w:r w:rsidR="003A24F2">
              <w:t>[11]</w:t>
            </w:r>
          </w:p>
        </w:tc>
      </w:tr>
      <w:tr w:rsidR="00A1111B" w14:paraId="72EEE78C" w14:textId="77777777" w:rsidTr="00A1111B">
        <w:trPr>
          <w:trHeight w:val="630"/>
        </w:trPr>
        <w:tc>
          <w:tcPr>
            <w:tcW w:w="12180" w:type="dxa"/>
            <w:gridSpan w:val="3"/>
            <w:vAlign w:val="bottom"/>
          </w:tcPr>
          <w:p w14:paraId="0C6DFF7C" w14:textId="6B902BD7" w:rsidR="00A1111B" w:rsidRDefault="003F4FD5" w:rsidP="00A1111B">
            <w:pPr>
              <w:ind w:left="720"/>
              <w:jc w:val="right"/>
              <w:rPr>
                <w:noProof/>
              </w:rPr>
            </w:pPr>
            <w:r>
              <w:rPr>
                <w:noProof/>
              </w:rPr>
              <w:lastRenderedPageBreak/>
              <mc:AlternateContent>
                <mc:Choice Requires="wps">
                  <w:drawing>
                    <wp:anchor distT="45720" distB="45720" distL="114300" distR="114300" simplePos="0" relativeHeight="251666432" behindDoc="0" locked="0" layoutInCell="1" allowOverlap="1" wp14:anchorId="14EED37D" wp14:editId="701027DC">
                      <wp:simplePos x="0" y="0"/>
                      <wp:positionH relativeFrom="margin">
                        <wp:posOffset>288925</wp:posOffset>
                      </wp:positionH>
                      <wp:positionV relativeFrom="paragraph">
                        <wp:posOffset>233680</wp:posOffset>
                      </wp:positionV>
                      <wp:extent cx="7086600" cy="9010650"/>
                      <wp:effectExtent l="0" t="0" r="19050" b="19050"/>
                      <wp:wrapSquare wrapText="bothSides"/>
                      <wp:docPr id="1050429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10650"/>
                              </a:xfrm>
                              <a:prstGeom prst="rect">
                                <a:avLst/>
                              </a:prstGeom>
                              <a:solidFill>
                                <a:srgbClr val="FFFFFF"/>
                              </a:solidFill>
                              <a:ln w="9525">
                                <a:solidFill>
                                  <a:sysClr val="window" lastClr="FFFFFF"/>
                                </a:solidFill>
                                <a:miter lim="800000"/>
                                <a:headEnd/>
                                <a:tailEnd/>
                              </a:ln>
                            </wps:spPr>
                            <wps:txbx>
                              <w:txbxContent>
                                <w:p w14:paraId="380C9D57" w14:textId="07053389" w:rsidR="006C3557" w:rsidRPr="003A24F2" w:rsidRDefault="006C3557" w:rsidP="003A24F2">
                                  <w:r w:rsidRPr="006C3557">
                                    <w:rPr>
                                      <w:rFonts w:ascii="Arial" w:hAnsi="Arial" w:cs="Arial"/>
                                      <w:lang w:val="en-ZA"/>
                                    </w:rPr>
                                    <w:t>If the sample size is large, there will be smaller margins of error and the data will be more representative but if the sample size is too large then it might cost time and money to conducting research on the data. There needs to be a balance in the sample size, that is appropriate for the study.</w:t>
                                  </w:r>
                                  <w:r w:rsidR="003A24F2">
                                    <w:rPr>
                                      <w:rFonts w:ascii="Arial" w:hAnsi="Arial" w:cs="Arial"/>
                                      <w:lang w:val="en-ZA"/>
                                    </w:rPr>
                                    <w:t xml:space="preserve"> </w:t>
                                  </w:r>
                                  <w:r w:rsidR="003A24F2">
                                    <w:t>[11]</w:t>
                                  </w:r>
                                </w:p>
                                <w:p w14:paraId="50B28621" w14:textId="30ECE5EF" w:rsidR="006871AF" w:rsidRPr="003A24F2" w:rsidRDefault="006871AF" w:rsidP="003A24F2">
                                  <w:r w:rsidRPr="006871AF">
                                    <w:rPr>
                                      <w:rFonts w:ascii="Arial" w:hAnsi="Arial" w:cs="Arial"/>
                                      <w:lang w:val="en-ZA"/>
                                    </w:rPr>
                                    <w:t xml:space="preserve">There needs to be a great careful consideration in the sample size chosen and various other factors such as: the nature of the research question, characteristics of the population and the resources available for the research. The sample size needs to be </w:t>
                                  </w:r>
                                  <w:proofErr w:type="gramStart"/>
                                  <w:r w:rsidRPr="006871AF">
                                    <w:rPr>
                                      <w:rFonts w:ascii="Arial" w:hAnsi="Arial" w:cs="Arial"/>
                                      <w:lang w:val="en-ZA"/>
                                    </w:rPr>
                                    <w:t>sufficient enough</w:t>
                                  </w:r>
                                  <w:proofErr w:type="gramEnd"/>
                                  <w:r w:rsidRPr="006871AF">
                                    <w:rPr>
                                      <w:rFonts w:ascii="Arial" w:hAnsi="Arial" w:cs="Arial"/>
                                      <w:lang w:val="en-ZA"/>
                                    </w:rPr>
                                    <w:t xml:space="preserve"> to provide reliable results while also reducing the cost and time that it takes to conduct the research.</w:t>
                                  </w:r>
                                  <w:r w:rsidR="003A24F2">
                                    <w:rPr>
                                      <w:rFonts w:ascii="Arial" w:hAnsi="Arial" w:cs="Arial"/>
                                      <w:lang w:val="en-ZA"/>
                                    </w:rPr>
                                    <w:t xml:space="preserve"> </w:t>
                                  </w:r>
                                  <w:r w:rsidR="003A24F2">
                                    <w:t>[11]</w:t>
                                  </w:r>
                                </w:p>
                                <w:p w14:paraId="3AF97733" w14:textId="262B33DE" w:rsidR="00425115" w:rsidRPr="003A24F2" w:rsidRDefault="000F06E5" w:rsidP="003A24F2">
                                  <w:r w:rsidRPr="000F06E5">
                                    <w:rPr>
                                      <w:rFonts w:ascii="Arial" w:hAnsi="Arial" w:cs="Arial"/>
                                      <w:lang w:val="en-ZA"/>
                                    </w:rPr>
                                    <w:t xml:space="preserve">Sample size is very important in statistical analysis, so that the results are not misleading or incorrect. Increasing the sample </w:t>
                                  </w:r>
                                  <w:proofErr w:type="gramStart"/>
                                  <w:r w:rsidRPr="000F06E5">
                                    <w:rPr>
                                      <w:rFonts w:ascii="Arial" w:hAnsi="Arial" w:cs="Arial"/>
                                      <w:lang w:val="en-ZA"/>
                                    </w:rPr>
                                    <w:t>size</w:t>
                                  </w:r>
                                  <w:proofErr w:type="gramEnd"/>
                                  <w:r w:rsidRPr="000F06E5">
                                    <w:rPr>
                                      <w:rFonts w:ascii="Arial" w:hAnsi="Arial" w:cs="Arial"/>
                                      <w:lang w:val="en-ZA"/>
                                    </w:rPr>
                                    <w:t xml:space="preserve"> you run the risk that the research will become too costly and time consuming although you might get accurate and precise estimations of the population parameters.</w:t>
                                  </w:r>
                                  <w:r w:rsidR="003A24F2">
                                    <w:rPr>
                                      <w:rFonts w:ascii="Arial" w:hAnsi="Arial" w:cs="Arial"/>
                                      <w:lang w:val="en-ZA"/>
                                    </w:rPr>
                                    <w:t xml:space="preserve"> </w:t>
                                  </w:r>
                                  <w:r w:rsidR="003A24F2">
                                    <w:t>[11]</w:t>
                                  </w:r>
                                </w:p>
                                <w:p w14:paraId="03FEF5B2" w14:textId="3B3C3500" w:rsidR="00072F25" w:rsidRDefault="00DD7165" w:rsidP="00072F25">
                                  <w:pPr>
                                    <w:pStyle w:val="Heading3"/>
                                    <w:jc w:val="center"/>
                                    <w:rPr>
                                      <w:lang w:val="en-ZA"/>
                                    </w:rPr>
                                  </w:pPr>
                                  <w:r w:rsidRPr="00DD7165">
                                    <w:rPr>
                                      <w:lang w:val="en-ZA"/>
                                    </w:rPr>
                                    <w:t>Multicollinearity</w:t>
                                  </w:r>
                                </w:p>
                                <w:p w14:paraId="7C8F4314" w14:textId="7F6D4A8B" w:rsidR="00E30AA4" w:rsidRPr="003A24F2" w:rsidRDefault="00E30AA4" w:rsidP="003A24F2">
                                  <w:r w:rsidRPr="00E30AA4">
                                    <w:rPr>
                                      <w:rFonts w:ascii="Arial" w:hAnsi="Arial" w:cs="Arial"/>
                                      <w:lang w:val="en-ZA"/>
                                    </w:rPr>
                                    <w:t xml:space="preserve">Multicollinearity is a statistical </w:t>
                                  </w:r>
                                  <w:r w:rsidR="003A24F2" w:rsidRPr="00E30AA4">
                                    <w:rPr>
                                      <w:rFonts w:ascii="Arial" w:hAnsi="Arial" w:cs="Arial"/>
                                      <w:lang w:val="en-ZA"/>
                                    </w:rPr>
                                    <w:t>occurrence</w:t>
                                  </w:r>
                                  <w:r w:rsidRPr="00E30AA4">
                                    <w:rPr>
                                      <w:rFonts w:ascii="Arial" w:hAnsi="Arial" w:cs="Arial"/>
                                      <w:lang w:val="en-ZA"/>
                                    </w:rPr>
                                    <w:t xml:space="preserve"> when independent variables in a regression model are correlated. The correlation is problematic as the independent variables should be independent from one another. If the correlation between the variables is high enough, it can cause problems when fitting the model and interpreting the results.</w:t>
                                  </w:r>
                                  <w:r w:rsidR="003A24F2">
                                    <w:rPr>
                                      <w:rFonts w:ascii="Arial" w:hAnsi="Arial" w:cs="Arial"/>
                                      <w:lang w:val="en-ZA"/>
                                    </w:rPr>
                                    <w:t xml:space="preserve"> </w:t>
                                  </w:r>
                                  <w:r w:rsidR="003A24F2">
                                    <w:t>[12]</w:t>
                                  </w:r>
                                </w:p>
                                <w:p w14:paraId="5A4B77D1" w14:textId="7B545A4D" w:rsidR="00E923E0" w:rsidRPr="003A24F2" w:rsidRDefault="00E923E0" w:rsidP="003A24F2">
                                  <w:r w:rsidRPr="00E923E0">
                                    <w:rPr>
                                      <w:rFonts w:ascii="Arial" w:hAnsi="Arial" w:cs="Arial"/>
                                      <w:lang w:val="en-ZA"/>
                                    </w:rPr>
                                    <w:t xml:space="preserve">The interpretation of a regression coefficient is that it represents the mean change in the dependent variable for each unit change in an independent variable, the other independent variables will be kept constant. </w:t>
                                  </w:r>
                                  <w:proofErr w:type="gramStart"/>
                                  <w:r w:rsidRPr="00E923E0">
                                    <w:rPr>
                                      <w:rFonts w:ascii="Arial" w:hAnsi="Arial" w:cs="Arial"/>
                                      <w:lang w:val="en-ZA"/>
                                    </w:rPr>
                                    <w:t>So</w:t>
                                  </w:r>
                                  <w:proofErr w:type="gramEnd"/>
                                  <w:r w:rsidRPr="00E923E0">
                                    <w:rPr>
                                      <w:rFonts w:ascii="Arial" w:hAnsi="Arial" w:cs="Arial"/>
                                      <w:lang w:val="en-ZA"/>
                                    </w:rPr>
                                    <w:t xml:space="preserve"> you can change one of the independent variables without affecting other independent variables.  When the independent variables are correlated, if one variable is changed there will be a shift in another variable. Stronger the correlation, the more difficult it is to change one variable without affecting another variable.</w:t>
                                  </w:r>
                                  <w:r w:rsidR="003A24F2">
                                    <w:rPr>
                                      <w:rFonts w:ascii="Arial" w:hAnsi="Arial" w:cs="Arial"/>
                                      <w:lang w:val="en-ZA"/>
                                    </w:rPr>
                                    <w:t xml:space="preserve"> </w:t>
                                  </w:r>
                                  <w:r w:rsidR="003A24F2">
                                    <w:t>[12]</w:t>
                                  </w:r>
                                </w:p>
                                <w:p w14:paraId="61B61B6B" w14:textId="0E0E0823" w:rsidR="00BF67AE" w:rsidRPr="003A24F2" w:rsidRDefault="00BF67AE" w:rsidP="003A24F2">
                                  <w:r w:rsidRPr="00BF67AE">
                                    <w:rPr>
                                      <w:rFonts w:ascii="Arial" w:hAnsi="Arial" w:cs="Arial"/>
                                      <w:lang w:val="en-ZA"/>
                                    </w:rPr>
                                    <w:t>This will make it difficult for the model to estimate the relationship between every independent variable and the dependent variable independently, the independent variables tend to change. This may lead to inflation in the standard errors, making it difficult to determine the significance of the independent variables. It can cause for unreliable estimates of the regression coefficients.</w:t>
                                  </w:r>
                                  <w:r w:rsidR="003A24F2">
                                    <w:rPr>
                                      <w:rFonts w:ascii="Arial" w:hAnsi="Arial" w:cs="Arial"/>
                                      <w:lang w:val="en-ZA"/>
                                    </w:rPr>
                                    <w:t xml:space="preserve"> </w:t>
                                  </w:r>
                                  <w:r w:rsidR="003A24F2">
                                    <w:t>[12]</w:t>
                                  </w:r>
                                </w:p>
                                <w:p w14:paraId="03F9D063" w14:textId="625451DE" w:rsidR="00AB5D0B" w:rsidRPr="003A24F2" w:rsidRDefault="00AB5D0B" w:rsidP="003A24F2">
                                  <w:r w:rsidRPr="00AB5D0B">
                                    <w:rPr>
                                      <w:rFonts w:ascii="Arial" w:hAnsi="Arial" w:cs="Arial"/>
                                      <w:lang w:val="en-ZA"/>
                                    </w:rPr>
                                    <w:t>Multicollinearity can cause misleading interpretations of the coefficients, changes in one variable may be caused by another variable. We will then get incorrect conclusions and recommendations based on the model.</w:t>
                                  </w:r>
                                  <w:r w:rsidR="003A24F2">
                                    <w:rPr>
                                      <w:rFonts w:ascii="Arial" w:hAnsi="Arial" w:cs="Arial"/>
                                      <w:lang w:val="en-ZA"/>
                                    </w:rPr>
                                    <w:t xml:space="preserve"> </w:t>
                                  </w:r>
                                  <w:r w:rsidR="003A24F2">
                                    <w:t>[12]</w:t>
                                  </w:r>
                                </w:p>
                                <w:p w14:paraId="28CA4AAF" w14:textId="07C1724D" w:rsidR="00201900" w:rsidRPr="003A24F2" w:rsidRDefault="00201900" w:rsidP="003A24F2">
                                  <w:r w:rsidRPr="00201900">
                                    <w:rPr>
                                      <w:rFonts w:ascii="Arial" w:hAnsi="Arial" w:cs="Arial"/>
                                      <w:lang w:val="en-ZA"/>
                                    </w:rPr>
                                    <w:t xml:space="preserve">There are multiple ways of detecting multicollinearity in regression analysis, these include: examination of correlation matrices, variance inflation factors (VIFs). If there is an </w:t>
                                  </w:r>
                                  <w:r w:rsidR="00660984" w:rsidRPr="00201900">
                                    <w:rPr>
                                      <w:rFonts w:ascii="Arial" w:hAnsi="Arial" w:cs="Arial"/>
                                      <w:lang w:val="en-ZA"/>
                                    </w:rPr>
                                    <w:t>occurrence</w:t>
                                  </w:r>
                                  <w:r w:rsidRPr="00201900">
                                    <w:rPr>
                                      <w:rFonts w:ascii="Arial" w:hAnsi="Arial" w:cs="Arial"/>
                                      <w:lang w:val="en-ZA"/>
                                    </w:rPr>
                                    <w:t xml:space="preserve"> in multicollinearity you may remove one of the correlated variables or use principal component analysis (PCA) to reduce the dimensionality of the data.</w:t>
                                  </w:r>
                                  <w:r w:rsidR="003A24F2">
                                    <w:rPr>
                                      <w:rFonts w:ascii="Arial" w:hAnsi="Arial" w:cs="Arial"/>
                                      <w:lang w:val="en-ZA"/>
                                    </w:rPr>
                                    <w:t xml:space="preserve"> </w:t>
                                  </w:r>
                                  <w:r w:rsidR="003A24F2">
                                    <w:t>[12]</w:t>
                                  </w:r>
                                </w:p>
                                <w:p w14:paraId="5865F0EA" w14:textId="7E457519" w:rsidR="00DD7165" w:rsidRDefault="00883EF2" w:rsidP="00FD49BF">
                                  <w:pPr>
                                    <w:pStyle w:val="Heading3"/>
                                    <w:jc w:val="center"/>
                                    <w:rPr>
                                      <w:lang w:val="en-ZA"/>
                                    </w:rPr>
                                  </w:pPr>
                                  <w:r w:rsidRPr="00883EF2">
                                    <w:rPr>
                                      <w:lang w:val="en-ZA"/>
                                    </w:rPr>
                                    <w:t>Outliers in Statistics</w:t>
                                  </w:r>
                                </w:p>
                                <w:p w14:paraId="39BD59D8" w14:textId="384734A6" w:rsidR="003B14F0" w:rsidRPr="003A24F2" w:rsidRDefault="00883EEC" w:rsidP="003A24F2">
                                  <w:r w:rsidRPr="00883EEC">
                                    <w:rPr>
                                      <w:rFonts w:ascii="Arial" w:hAnsi="Arial" w:cs="Arial"/>
                                    </w:rPr>
                                    <w:t>An outlier is an extremely high or extremely low data point relative to the rest of the neighboring values in a data graph or dataset. Outliers can be observed in various fields such as statistics and data science. They occur when there are measurement errors, data entry errors, or variability in the data.</w:t>
                                  </w:r>
                                  <w:r w:rsidR="003A24F2">
                                    <w:rPr>
                                      <w:rFonts w:ascii="Arial" w:hAnsi="Arial" w:cs="Arial"/>
                                    </w:rPr>
                                    <w:t xml:space="preserve"> </w:t>
                                  </w:r>
                                  <w:r w:rsidR="003A24F2">
                                    <w:t>[13]</w:t>
                                  </w:r>
                                </w:p>
                                <w:p w14:paraId="6BE5B682" w14:textId="45B4A18C" w:rsidR="00883EEC" w:rsidRPr="003A24F2" w:rsidRDefault="003B39F3" w:rsidP="003A24F2">
                                  <w:r w:rsidRPr="003B39F3">
                                    <w:rPr>
                                      <w:rFonts w:ascii="Arial" w:hAnsi="Arial" w:cs="Arial"/>
                                      <w:lang w:val="en-ZA"/>
                                    </w:rPr>
                                    <w:t>Outliers stand out greatly from the patterns of the datapoints observed in the dataset or graph. The outliers can significantly impact the results of the linear regression. Outliers can skew the results of linear regression; it makes it difficult to determine the relationship between the variables of the study. It’s important to identify and address the outliers before conducting the analysis on the dataset.</w:t>
                                  </w:r>
                                  <w:r w:rsidR="003A24F2">
                                    <w:rPr>
                                      <w:rFonts w:ascii="Arial" w:hAnsi="Arial" w:cs="Arial"/>
                                      <w:lang w:val="en-ZA"/>
                                    </w:rPr>
                                    <w:t xml:space="preserve"> </w:t>
                                  </w:r>
                                  <w:r w:rsidR="003A24F2">
                                    <w:t>[13]</w:t>
                                  </w:r>
                                </w:p>
                                <w:p w14:paraId="60E9BA6D" w14:textId="77777777" w:rsidR="006B0144" w:rsidRDefault="006B0144" w:rsidP="006B01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ED37D" id="_x0000_s1033" type="#_x0000_t202" style="position:absolute;left:0;text-align:left;margin-left:22.75pt;margin-top:18.4pt;width:558pt;height:709.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" strokecolor="window">
                      <v:textbox>
                        <w:txbxContent>
                          <w:p w14:paraId="380C9D57" w14:textId="07053389" w:rsidR="006C3557" w:rsidRPr="003A24F2" w:rsidRDefault="006C3557" w:rsidP="003A24F2">
                            <w:r w:rsidRPr="006C3557">
                              <w:rPr>
                                <w:rFonts w:ascii="Arial" w:hAnsi="Arial" w:cs="Arial"/>
                                <w:lang w:val="en-ZA"/>
                              </w:rPr>
                              <w:t>If the sample size is large, there will be smaller margins of error and the data will be more representative but if the sample size is too large then it might cost time and money to conducting research on the data. There needs to be a balance in the sample size, that is appropriate for the study.</w:t>
                            </w:r>
                            <w:r w:rsidR="003A24F2">
                              <w:rPr>
                                <w:rFonts w:ascii="Arial" w:hAnsi="Arial" w:cs="Arial"/>
                                <w:lang w:val="en-ZA"/>
                              </w:rPr>
                              <w:t xml:space="preserve"> </w:t>
                            </w:r>
                            <w:r w:rsidR="003A24F2">
                              <w:t>[11]</w:t>
                            </w:r>
                          </w:p>
                          <w:p w14:paraId="50B28621" w14:textId="30ECE5EF" w:rsidR="006871AF" w:rsidRPr="003A24F2" w:rsidRDefault="006871AF" w:rsidP="003A24F2">
                            <w:r w:rsidRPr="006871AF">
                              <w:rPr>
                                <w:rFonts w:ascii="Arial" w:hAnsi="Arial" w:cs="Arial"/>
                                <w:lang w:val="en-ZA"/>
                              </w:rPr>
                              <w:t xml:space="preserve">There needs to be a great careful consideration in the sample size chosen and various other factors such as: the nature of the research question, characteristics of the population and the resources available for the research. The sample size needs to be </w:t>
                            </w:r>
                            <w:proofErr w:type="gramStart"/>
                            <w:r w:rsidRPr="006871AF">
                              <w:rPr>
                                <w:rFonts w:ascii="Arial" w:hAnsi="Arial" w:cs="Arial"/>
                                <w:lang w:val="en-ZA"/>
                              </w:rPr>
                              <w:t>sufficient enough</w:t>
                            </w:r>
                            <w:proofErr w:type="gramEnd"/>
                            <w:r w:rsidRPr="006871AF">
                              <w:rPr>
                                <w:rFonts w:ascii="Arial" w:hAnsi="Arial" w:cs="Arial"/>
                                <w:lang w:val="en-ZA"/>
                              </w:rPr>
                              <w:t xml:space="preserve"> to provide reliable results while also reducing the cost and time that it takes to conduct the research.</w:t>
                            </w:r>
                            <w:r w:rsidR="003A24F2">
                              <w:rPr>
                                <w:rFonts w:ascii="Arial" w:hAnsi="Arial" w:cs="Arial"/>
                                <w:lang w:val="en-ZA"/>
                              </w:rPr>
                              <w:t xml:space="preserve"> </w:t>
                            </w:r>
                            <w:r w:rsidR="003A24F2">
                              <w:t>[11]</w:t>
                            </w:r>
                          </w:p>
                          <w:p w14:paraId="3AF97733" w14:textId="262B33DE" w:rsidR="00425115" w:rsidRPr="003A24F2" w:rsidRDefault="000F06E5" w:rsidP="003A24F2">
                            <w:r w:rsidRPr="000F06E5">
                              <w:rPr>
                                <w:rFonts w:ascii="Arial" w:hAnsi="Arial" w:cs="Arial"/>
                                <w:lang w:val="en-ZA"/>
                              </w:rPr>
                              <w:t xml:space="preserve">Sample size is very important in statistical analysis, so that the results are not misleading or incorrect. Increasing the sample </w:t>
                            </w:r>
                            <w:proofErr w:type="gramStart"/>
                            <w:r w:rsidRPr="000F06E5">
                              <w:rPr>
                                <w:rFonts w:ascii="Arial" w:hAnsi="Arial" w:cs="Arial"/>
                                <w:lang w:val="en-ZA"/>
                              </w:rPr>
                              <w:t>size</w:t>
                            </w:r>
                            <w:proofErr w:type="gramEnd"/>
                            <w:r w:rsidRPr="000F06E5">
                              <w:rPr>
                                <w:rFonts w:ascii="Arial" w:hAnsi="Arial" w:cs="Arial"/>
                                <w:lang w:val="en-ZA"/>
                              </w:rPr>
                              <w:t xml:space="preserve"> you run the risk that the research will become too costly and time consuming although you might get accurate and precise estimations of the population parameters.</w:t>
                            </w:r>
                            <w:r w:rsidR="003A24F2">
                              <w:rPr>
                                <w:rFonts w:ascii="Arial" w:hAnsi="Arial" w:cs="Arial"/>
                                <w:lang w:val="en-ZA"/>
                              </w:rPr>
                              <w:t xml:space="preserve"> </w:t>
                            </w:r>
                            <w:r w:rsidR="003A24F2">
                              <w:t>[11]</w:t>
                            </w:r>
                          </w:p>
                          <w:p w14:paraId="03FEF5B2" w14:textId="3B3C3500" w:rsidR="00072F25" w:rsidRDefault="00DD7165" w:rsidP="00072F25">
                            <w:pPr>
                              <w:pStyle w:val="Heading3"/>
                              <w:jc w:val="center"/>
                              <w:rPr>
                                <w:lang w:val="en-ZA"/>
                              </w:rPr>
                            </w:pPr>
                            <w:r w:rsidRPr="00DD7165">
                              <w:rPr>
                                <w:lang w:val="en-ZA"/>
                              </w:rPr>
                              <w:t>Multicollinearity</w:t>
                            </w:r>
                          </w:p>
                          <w:p w14:paraId="7C8F4314" w14:textId="7F6D4A8B" w:rsidR="00E30AA4" w:rsidRPr="003A24F2" w:rsidRDefault="00E30AA4" w:rsidP="003A24F2">
                            <w:r w:rsidRPr="00E30AA4">
                              <w:rPr>
                                <w:rFonts w:ascii="Arial" w:hAnsi="Arial" w:cs="Arial"/>
                                <w:lang w:val="en-ZA"/>
                              </w:rPr>
                              <w:t xml:space="preserve">Multicollinearity is a statistical </w:t>
                            </w:r>
                            <w:r w:rsidR="003A24F2" w:rsidRPr="00E30AA4">
                              <w:rPr>
                                <w:rFonts w:ascii="Arial" w:hAnsi="Arial" w:cs="Arial"/>
                                <w:lang w:val="en-ZA"/>
                              </w:rPr>
                              <w:t>occurrence</w:t>
                            </w:r>
                            <w:r w:rsidRPr="00E30AA4">
                              <w:rPr>
                                <w:rFonts w:ascii="Arial" w:hAnsi="Arial" w:cs="Arial"/>
                                <w:lang w:val="en-ZA"/>
                              </w:rPr>
                              <w:t xml:space="preserve"> when independent variables in a regression model are correlated. The correlation is problematic as the independent variables should be independent from one another. If the correlation between the variables is high enough, it can cause problems when fitting the model and interpreting the results.</w:t>
                            </w:r>
                            <w:r w:rsidR="003A24F2">
                              <w:rPr>
                                <w:rFonts w:ascii="Arial" w:hAnsi="Arial" w:cs="Arial"/>
                                <w:lang w:val="en-ZA"/>
                              </w:rPr>
                              <w:t xml:space="preserve"> </w:t>
                            </w:r>
                            <w:r w:rsidR="003A24F2">
                              <w:t>[12]</w:t>
                            </w:r>
                          </w:p>
                          <w:p w14:paraId="5A4B77D1" w14:textId="7B545A4D" w:rsidR="00E923E0" w:rsidRPr="003A24F2" w:rsidRDefault="00E923E0" w:rsidP="003A24F2">
                            <w:r w:rsidRPr="00E923E0">
                              <w:rPr>
                                <w:rFonts w:ascii="Arial" w:hAnsi="Arial" w:cs="Arial"/>
                                <w:lang w:val="en-ZA"/>
                              </w:rPr>
                              <w:t xml:space="preserve">The interpretation of a regression coefficient is that it represents the mean change in the dependent variable for each unit change in an independent variable, the other independent variables will be kept constant. </w:t>
                            </w:r>
                            <w:proofErr w:type="gramStart"/>
                            <w:r w:rsidRPr="00E923E0">
                              <w:rPr>
                                <w:rFonts w:ascii="Arial" w:hAnsi="Arial" w:cs="Arial"/>
                                <w:lang w:val="en-ZA"/>
                              </w:rPr>
                              <w:t>So</w:t>
                            </w:r>
                            <w:proofErr w:type="gramEnd"/>
                            <w:r w:rsidRPr="00E923E0">
                              <w:rPr>
                                <w:rFonts w:ascii="Arial" w:hAnsi="Arial" w:cs="Arial"/>
                                <w:lang w:val="en-ZA"/>
                              </w:rPr>
                              <w:t xml:space="preserve"> you can change one of the independent variables without affecting other independent variables.  When the independent variables are correlated, if one variable is changed there will be a shift in another variable. Stronger the correlation, the more difficult it is to change one variable without affecting another variable.</w:t>
                            </w:r>
                            <w:r w:rsidR="003A24F2">
                              <w:rPr>
                                <w:rFonts w:ascii="Arial" w:hAnsi="Arial" w:cs="Arial"/>
                                <w:lang w:val="en-ZA"/>
                              </w:rPr>
                              <w:t xml:space="preserve"> </w:t>
                            </w:r>
                            <w:r w:rsidR="003A24F2">
                              <w:t>[12]</w:t>
                            </w:r>
                          </w:p>
                          <w:p w14:paraId="61B61B6B" w14:textId="0E0E0823" w:rsidR="00BF67AE" w:rsidRPr="003A24F2" w:rsidRDefault="00BF67AE" w:rsidP="003A24F2">
                            <w:r w:rsidRPr="00BF67AE">
                              <w:rPr>
                                <w:rFonts w:ascii="Arial" w:hAnsi="Arial" w:cs="Arial"/>
                                <w:lang w:val="en-ZA"/>
                              </w:rPr>
                              <w:t>This will make it difficult for the model to estimate the relationship between every independent variable and the dependent variable independently, the independent variables tend to change. This may lead to inflation in the standard errors, making it difficult to determine the significance of the independent variables. It can cause for unreliable estimates of the regression coefficients.</w:t>
                            </w:r>
                            <w:r w:rsidR="003A24F2">
                              <w:rPr>
                                <w:rFonts w:ascii="Arial" w:hAnsi="Arial" w:cs="Arial"/>
                                <w:lang w:val="en-ZA"/>
                              </w:rPr>
                              <w:t xml:space="preserve"> </w:t>
                            </w:r>
                            <w:r w:rsidR="003A24F2">
                              <w:t>[12]</w:t>
                            </w:r>
                          </w:p>
                          <w:p w14:paraId="03F9D063" w14:textId="625451DE" w:rsidR="00AB5D0B" w:rsidRPr="003A24F2" w:rsidRDefault="00AB5D0B" w:rsidP="003A24F2">
                            <w:r w:rsidRPr="00AB5D0B">
                              <w:rPr>
                                <w:rFonts w:ascii="Arial" w:hAnsi="Arial" w:cs="Arial"/>
                                <w:lang w:val="en-ZA"/>
                              </w:rPr>
                              <w:t>Multicollinearity can cause misleading interpretations of the coefficients, changes in one variable may be caused by another variable. We will then get incorrect conclusions and recommendations based on the model.</w:t>
                            </w:r>
                            <w:r w:rsidR="003A24F2">
                              <w:rPr>
                                <w:rFonts w:ascii="Arial" w:hAnsi="Arial" w:cs="Arial"/>
                                <w:lang w:val="en-ZA"/>
                              </w:rPr>
                              <w:t xml:space="preserve"> </w:t>
                            </w:r>
                            <w:r w:rsidR="003A24F2">
                              <w:t>[12]</w:t>
                            </w:r>
                          </w:p>
                          <w:p w14:paraId="28CA4AAF" w14:textId="07C1724D" w:rsidR="00201900" w:rsidRPr="003A24F2" w:rsidRDefault="00201900" w:rsidP="003A24F2">
                            <w:r w:rsidRPr="00201900">
                              <w:rPr>
                                <w:rFonts w:ascii="Arial" w:hAnsi="Arial" w:cs="Arial"/>
                                <w:lang w:val="en-ZA"/>
                              </w:rPr>
                              <w:t xml:space="preserve">There are multiple ways of detecting multicollinearity in regression analysis, these include: examination of correlation matrices, variance inflation factors (VIFs). If there is an </w:t>
                            </w:r>
                            <w:r w:rsidR="00660984" w:rsidRPr="00201900">
                              <w:rPr>
                                <w:rFonts w:ascii="Arial" w:hAnsi="Arial" w:cs="Arial"/>
                                <w:lang w:val="en-ZA"/>
                              </w:rPr>
                              <w:t>occurrence</w:t>
                            </w:r>
                            <w:r w:rsidRPr="00201900">
                              <w:rPr>
                                <w:rFonts w:ascii="Arial" w:hAnsi="Arial" w:cs="Arial"/>
                                <w:lang w:val="en-ZA"/>
                              </w:rPr>
                              <w:t xml:space="preserve"> in multicollinearity you may remove one of the correlated variables or use principal component analysis (PCA) to reduce the dimensionality of the data.</w:t>
                            </w:r>
                            <w:r w:rsidR="003A24F2">
                              <w:rPr>
                                <w:rFonts w:ascii="Arial" w:hAnsi="Arial" w:cs="Arial"/>
                                <w:lang w:val="en-ZA"/>
                              </w:rPr>
                              <w:t xml:space="preserve"> </w:t>
                            </w:r>
                            <w:r w:rsidR="003A24F2">
                              <w:t>[12]</w:t>
                            </w:r>
                          </w:p>
                          <w:p w14:paraId="5865F0EA" w14:textId="7E457519" w:rsidR="00DD7165" w:rsidRDefault="00883EF2" w:rsidP="00FD49BF">
                            <w:pPr>
                              <w:pStyle w:val="Heading3"/>
                              <w:jc w:val="center"/>
                              <w:rPr>
                                <w:lang w:val="en-ZA"/>
                              </w:rPr>
                            </w:pPr>
                            <w:r w:rsidRPr="00883EF2">
                              <w:rPr>
                                <w:lang w:val="en-ZA"/>
                              </w:rPr>
                              <w:t>Outliers in Statistics</w:t>
                            </w:r>
                          </w:p>
                          <w:p w14:paraId="39BD59D8" w14:textId="384734A6" w:rsidR="003B14F0" w:rsidRPr="003A24F2" w:rsidRDefault="00883EEC" w:rsidP="003A24F2">
                            <w:r w:rsidRPr="00883EEC">
                              <w:rPr>
                                <w:rFonts w:ascii="Arial" w:hAnsi="Arial" w:cs="Arial"/>
                              </w:rPr>
                              <w:t>An outlier is an extremely high or extremely low data point relative to the rest of the neighboring values in a data graph or dataset. Outliers can be observed in various fields such as statistics and data science. They occur when there are measurement errors, data entry errors, or variability in the data.</w:t>
                            </w:r>
                            <w:r w:rsidR="003A24F2">
                              <w:rPr>
                                <w:rFonts w:ascii="Arial" w:hAnsi="Arial" w:cs="Arial"/>
                              </w:rPr>
                              <w:t xml:space="preserve"> </w:t>
                            </w:r>
                            <w:r w:rsidR="003A24F2">
                              <w:t>[13]</w:t>
                            </w:r>
                          </w:p>
                          <w:p w14:paraId="6BE5B682" w14:textId="45B4A18C" w:rsidR="00883EEC" w:rsidRPr="003A24F2" w:rsidRDefault="003B39F3" w:rsidP="003A24F2">
                            <w:r w:rsidRPr="003B39F3">
                              <w:rPr>
                                <w:rFonts w:ascii="Arial" w:hAnsi="Arial" w:cs="Arial"/>
                                <w:lang w:val="en-ZA"/>
                              </w:rPr>
                              <w:t>Outliers stand out greatly from the patterns of the datapoints observed in the dataset or graph. The outliers can significantly impact the results of the linear regression. Outliers can skew the results of linear regression; it makes it difficult to determine the relationship between the variables of the study. It’s important to identify and address the outliers before conducting the analysis on the dataset.</w:t>
                            </w:r>
                            <w:r w:rsidR="003A24F2">
                              <w:rPr>
                                <w:rFonts w:ascii="Arial" w:hAnsi="Arial" w:cs="Arial"/>
                                <w:lang w:val="en-ZA"/>
                              </w:rPr>
                              <w:t xml:space="preserve"> </w:t>
                            </w:r>
                            <w:r w:rsidR="003A24F2">
                              <w:t>[13]</w:t>
                            </w:r>
                          </w:p>
                          <w:p w14:paraId="60E9BA6D" w14:textId="77777777" w:rsidR="006B0144" w:rsidRDefault="006B0144" w:rsidP="006B0144"/>
                        </w:txbxContent>
                      </v:textbox>
                      <w10:wrap type="square" anchorx="margin"/>
                    </v:shape>
                  </w:pict>
                </mc:Fallback>
              </mc:AlternateContent>
            </w:r>
          </w:p>
        </w:tc>
      </w:tr>
    </w:tbl>
    <w:p w14:paraId="2FDDFC70" w14:textId="64E7CBAD" w:rsidR="0057769C" w:rsidRDefault="0057769C">
      <w:r w:rsidRPr="0057769C">
        <w:rPr>
          <w:noProof/>
        </w:rPr>
        <w:lastRenderedPageBreak/>
        <mc:AlternateContent>
          <mc:Choice Requires="wps">
            <w:drawing>
              <wp:anchor distT="45720" distB="45720" distL="114300" distR="114300" simplePos="0" relativeHeight="251672576" behindDoc="0" locked="0" layoutInCell="1" allowOverlap="1" wp14:anchorId="26273AA1" wp14:editId="2B7D86BD">
                <wp:simplePos x="0" y="0"/>
                <wp:positionH relativeFrom="margin">
                  <wp:align>center</wp:align>
                </wp:positionH>
                <wp:positionV relativeFrom="paragraph">
                  <wp:posOffset>194945</wp:posOffset>
                </wp:positionV>
                <wp:extent cx="7086600" cy="9039225"/>
                <wp:effectExtent l="0" t="0" r="19050" b="28575"/>
                <wp:wrapSquare wrapText="bothSides"/>
                <wp:docPr id="627981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3C5CAC8B" w14:textId="4B303769" w:rsidR="00DF37C3" w:rsidRPr="003A24F2" w:rsidRDefault="00DF37C3" w:rsidP="003A24F2">
                            <w:r w:rsidRPr="00DF37C3">
                              <w:rPr>
                                <w:rFonts w:ascii="Arial" w:hAnsi="Arial" w:cs="Arial"/>
                                <w:lang w:val="en-ZA"/>
                              </w:rPr>
                              <w:t xml:space="preserve">Identifying outliers is an essential step in the analysis of a dataset. Multiple methods can be used to identify outliers such as box plots, scatter plots, and z-scores. Box plots are </w:t>
                            </w:r>
                            <w:proofErr w:type="gramStart"/>
                            <w:r w:rsidRPr="00DF37C3">
                              <w:rPr>
                                <w:rFonts w:ascii="Arial" w:hAnsi="Arial" w:cs="Arial"/>
                                <w:lang w:val="en-ZA"/>
                              </w:rPr>
                              <w:t>most commonly used</w:t>
                            </w:r>
                            <w:proofErr w:type="gramEnd"/>
                            <w:r w:rsidRPr="00DF37C3">
                              <w:rPr>
                                <w:rFonts w:ascii="Arial" w:hAnsi="Arial" w:cs="Arial"/>
                                <w:lang w:val="en-ZA"/>
                              </w:rPr>
                              <w:t xml:space="preserve"> to identify the outliers as it provides a graphical representation of the distribution of the data. The scatter plot identifies outliers by inspecting the values of the plot that deviates significantly from the overall pattern of the data. Z-scores identifies outliers by calculating the number of standard deviations a data point is from the mean.</w:t>
                            </w:r>
                            <w:r w:rsidR="003A24F2">
                              <w:rPr>
                                <w:rFonts w:ascii="Arial" w:hAnsi="Arial" w:cs="Arial"/>
                                <w:lang w:val="en-ZA"/>
                              </w:rPr>
                              <w:t xml:space="preserve"> </w:t>
                            </w:r>
                            <w:r w:rsidR="003A24F2">
                              <w:t>[13]</w:t>
                            </w:r>
                          </w:p>
                          <w:p w14:paraId="3470D682" w14:textId="0F899B2E" w:rsidR="00DB7EAC" w:rsidRPr="003A24F2" w:rsidRDefault="00DB7EAC" w:rsidP="003A24F2">
                            <w:r w:rsidRPr="00DB7EAC">
                              <w:rPr>
                                <w:rFonts w:ascii="Arial" w:hAnsi="Arial" w:cs="Arial"/>
                              </w:rPr>
                              <w:t>Once any outlier has been identified, we should determine whether the outlier is a legitimate data point or an error. If the outlier is a legitimate data point, we must understand why it is an outlier and if we should include it in our analysis. If the outlier is an error, we need to correct it or remove it from the dataset.</w:t>
                            </w:r>
                            <w:r w:rsidR="003A24F2">
                              <w:rPr>
                                <w:rFonts w:ascii="Arial" w:hAnsi="Arial" w:cs="Arial"/>
                              </w:rPr>
                              <w:t xml:space="preserve"> </w:t>
                            </w:r>
                            <w:r w:rsidR="003A24F2">
                              <w:t>[13]</w:t>
                            </w:r>
                          </w:p>
                          <w:p w14:paraId="46366540" w14:textId="136CA26D" w:rsidR="0057769C" w:rsidRDefault="0057769C" w:rsidP="00E27081">
                            <w:pPr>
                              <w:pStyle w:val="Heading1"/>
                              <w:jc w:val="center"/>
                            </w:pPr>
                            <w:r w:rsidRPr="00834770">
                              <w:t xml:space="preserve">Data analysis performed on the </w:t>
                            </w:r>
                            <w:proofErr w:type="gramStart"/>
                            <w:r w:rsidRPr="00834770">
                              <w:t>dataset</w:t>
                            </w:r>
                            <w:proofErr w:type="gramEnd"/>
                          </w:p>
                          <w:p w14:paraId="43A4CF4C" w14:textId="17C8C404" w:rsidR="0057769C" w:rsidRDefault="00256AC3" w:rsidP="00E27081">
                            <w:pPr>
                              <w:pStyle w:val="Heading3"/>
                              <w:jc w:val="center"/>
                            </w:pPr>
                            <w:r w:rsidRPr="00256AC3">
                              <w:t>Dataset</w:t>
                            </w:r>
                          </w:p>
                          <w:p w14:paraId="0C889AC5" w14:textId="2E52F2D1" w:rsidR="00256AC3" w:rsidRDefault="00CB0EFF" w:rsidP="00256AC3">
                            <w:pPr>
                              <w:spacing w:line="276" w:lineRule="auto"/>
                              <w:rPr>
                                <w:rFonts w:ascii="Arial" w:hAnsi="Arial" w:cs="Arial"/>
                                <w:lang w:val="en-ZA"/>
                              </w:rPr>
                            </w:pPr>
                            <w:r>
                              <w:rPr>
                                <w:rFonts w:ascii="Arial" w:hAnsi="Arial" w:cs="Arial"/>
                              </w:rPr>
                              <w:t xml:space="preserve">The dataset used in this analysis is the </w:t>
                            </w:r>
                            <w:r w:rsidRPr="009D573F">
                              <w:rPr>
                                <w:rFonts w:ascii="Arial" w:hAnsi="Arial" w:cs="Arial"/>
                                <w:lang w:val="en-ZA"/>
                              </w:rPr>
                              <w:t>UCLA Graduate</w:t>
                            </w:r>
                            <w:r w:rsidR="00767CE1">
                              <w:rPr>
                                <w:rFonts w:ascii="Arial" w:hAnsi="Arial" w:cs="Arial"/>
                                <w:lang w:val="en-ZA"/>
                              </w:rPr>
                              <w:t xml:space="preserve"> open</w:t>
                            </w:r>
                            <w:r w:rsidRPr="009D573F">
                              <w:rPr>
                                <w:rFonts w:ascii="Arial" w:hAnsi="Arial" w:cs="Arial"/>
                                <w:lang w:val="en-ZA"/>
                              </w:rPr>
                              <w:t xml:space="preserve"> Dataset</w:t>
                            </w:r>
                            <w:r w:rsidR="00767CE1">
                              <w:rPr>
                                <w:rFonts w:ascii="Arial" w:hAnsi="Arial" w:cs="Arial"/>
                                <w:lang w:val="en-ZA"/>
                              </w:rPr>
                              <w:t xml:space="preserve"> found on Kaggle.</w:t>
                            </w:r>
                            <w:r w:rsidR="005D12B1">
                              <w:rPr>
                                <w:rFonts w:ascii="Arial" w:hAnsi="Arial" w:cs="Arial"/>
                                <w:lang w:val="en-ZA"/>
                              </w:rPr>
                              <w:t xml:space="preserve"> </w:t>
                            </w:r>
                            <w:r w:rsidR="00EE65C3">
                              <w:rPr>
                                <w:rFonts w:ascii="Arial" w:hAnsi="Arial" w:cs="Arial"/>
                                <w:lang w:val="en-ZA"/>
                              </w:rPr>
                              <w:t>G</w:t>
                            </w:r>
                            <w:r w:rsidR="005D12B1" w:rsidRPr="009D573F">
                              <w:rPr>
                                <w:rFonts w:ascii="Arial" w:hAnsi="Arial" w:cs="Arial"/>
                                <w:lang w:val="en-ZA"/>
                              </w:rPr>
                              <w:t>raduate admission</w:t>
                            </w:r>
                            <w:r w:rsidR="005D12B1">
                              <w:rPr>
                                <w:rFonts w:ascii="Arial" w:hAnsi="Arial" w:cs="Arial"/>
                                <w:lang w:val="en-ZA"/>
                              </w:rPr>
                              <w:t xml:space="preserve"> acceptance</w:t>
                            </w:r>
                            <w:r w:rsidR="00E71A72">
                              <w:rPr>
                                <w:rFonts w:ascii="Arial" w:hAnsi="Arial" w:cs="Arial"/>
                                <w:lang w:val="en-ZA"/>
                              </w:rPr>
                              <w:t xml:space="preserve"> uses related factors to </w:t>
                            </w:r>
                            <w:r w:rsidR="005D12B1" w:rsidRPr="009D573F">
                              <w:rPr>
                                <w:rFonts w:ascii="Arial" w:hAnsi="Arial" w:cs="Arial"/>
                                <w:lang w:val="en-ZA"/>
                              </w:rPr>
                              <w:t>predict a student's chances of admission into a university, given the</w:t>
                            </w:r>
                            <w:r w:rsidR="005D12B1">
                              <w:rPr>
                                <w:rFonts w:ascii="Arial" w:hAnsi="Arial" w:cs="Arial"/>
                                <w:lang w:val="en-ZA"/>
                              </w:rPr>
                              <w:t xml:space="preserve"> student’s marks</w:t>
                            </w:r>
                            <w:r w:rsidR="005D12B1" w:rsidRPr="009D573F">
                              <w:rPr>
                                <w:rFonts w:ascii="Arial" w:hAnsi="Arial" w:cs="Arial"/>
                                <w:lang w:val="en-ZA"/>
                              </w:rPr>
                              <w:t>.</w:t>
                            </w:r>
                          </w:p>
                          <w:p w14:paraId="49C796DA" w14:textId="3F48A0F1" w:rsidR="00984BAB" w:rsidRDefault="00984BAB" w:rsidP="00984BAB">
                            <w:pPr>
                              <w:spacing w:line="276" w:lineRule="auto"/>
                              <w:rPr>
                                <w:rFonts w:ascii="Arial" w:hAnsi="Arial" w:cs="Arial"/>
                                <w:lang w:val="en-ZA"/>
                              </w:rPr>
                            </w:pPr>
                            <w:r w:rsidRPr="009D573F">
                              <w:rPr>
                                <w:rFonts w:ascii="Arial" w:hAnsi="Arial" w:cs="Arial"/>
                                <w:lang w:val="en-ZA"/>
                              </w:rPr>
                              <w:t>The features</w:t>
                            </w:r>
                            <w:r>
                              <w:rPr>
                                <w:rFonts w:ascii="Arial" w:hAnsi="Arial" w:cs="Arial"/>
                                <w:lang w:val="en-ZA"/>
                              </w:rPr>
                              <w:t xml:space="preserve"> in the</w:t>
                            </w:r>
                            <w:r w:rsidR="00BB29EF">
                              <w:rPr>
                                <w:rFonts w:ascii="Arial" w:hAnsi="Arial" w:cs="Arial"/>
                                <w:lang w:val="en-ZA"/>
                              </w:rPr>
                              <w:t xml:space="preserve"> dataset</w:t>
                            </w:r>
                            <w:r w:rsidRPr="009D573F">
                              <w:rPr>
                                <w:rFonts w:ascii="Arial" w:hAnsi="Arial" w:cs="Arial"/>
                                <w:lang w:val="en-ZA"/>
                              </w:rPr>
                              <w:t xml:space="preserve"> that we will be looking at </w:t>
                            </w:r>
                            <w:r>
                              <w:rPr>
                                <w:rFonts w:ascii="Arial" w:hAnsi="Arial" w:cs="Arial"/>
                                <w:lang w:val="en-ZA"/>
                              </w:rPr>
                              <w:t>are:</w:t>
                            </w:r>
                            <w:r w:rsidRPr="009D573F">
                              <w:rPr>
                                <w:rFonts w:ascii="Arial" w:hAnsi="Arial" w:cs="Arial"/>
                                <w:lang w:val="en-ZA"/>
                              </w:rPr>
                              <w:t xml:space="preserve"> </w:t>
                            </w:r>
                          </w:p>
                          <w:p w14:paraId="08F30343" w14:textId="77777777" w:rsidR="00984BAB" w:rsidRPr="007D786A" w:rsidRDefault="00984BAB" w:rsidP="00984BAB">
                            <w:pPr>
                              <w:pStyle w:val="ListParagraph"/>
                              <w:numPr>
                                <w:ilvl w:val="0"/>
                                <w:numId w:val="3"/>
                              </w:numPr>
                              <w:spacing w:line="276" w:lineRule="auto"/>
                              <w:rPr>
                                <w:rFonts w:ascii="Arial" w:hAnsi="Arial" w:cs="Arial"/>
                                <w:lang w:val="en-ZA"/>
                              </w:rPr>
                            </w:pPr>
                            <w:r w:rsidRPr="007D786A">
                              <w:rPr>
                                <w:rFonts w:ascii="Arial" w:hAnsi="Arial" w:cs="Arial"/>
                                <w:lang w:val="en-ZA"/>
                              </w:rPr>
                              <w:t>student's serial number.</w:t>
                            </w:r>
                          </w:p>
                          <w:p w14:paraId="6DD0E18D" w14:textId="77777777" w:rsidR="00984BAB" w:rsidRDefault="00984BAB" w:rsidP="00984BAB">
                            <w:pPr>
                              <w:pStyle w:val="ListParagraph"/>
                              <w:numPr>
                                <w:ilvl w:val="0"/>
                                <w:numId w:val="3"/>
                              </w:numPr>
                              <w:spacing w:line="276" w:lineRule="auto"/>
                              <w:rPr>
                                <w:rFonts w:ascii="Arial" w:hAnsi="Arial" w:cs="Arial"/>
                                <w:lang w:val="en-ZA"/>
                              </w:rPr>
                            </w:pPr>
                            <w:r w:rsidRPr="007D786A">
                              <w:rPr>
                                <w:rFonts w:ascii="Arial" w:hAnsi="Arial" w:cs="Arial"/>
                                <w:lang w:val="en-ZA"/>
                              </w:rPr>
                              <w:t>GRE (Graduate Record Examinations) scores (out of 340)</w:t>
                            </w:r>
                            <w:r>
                              <w:rPr>
                                <w:rFonts w:ascii="Arial" w:hAnsi="Arial" w:cs="Arial"/>
                                <w:lang w:val="en-ZA"/>
                              </w:rPr>
                              <w:t>.</w:t>
                            </w:r>
                          </w:p>
                          <w:p w14:paraId="0169D19E" w14:textId="77777777" w:rsidR="00984BAB" w:rsidRDefault="00984BAB" w:rsidP="00984BAB">
                            <w:pPr>
                              <w:pStyle w:val="ListParagraph"/>
                              <w:numPr>
                                <w:ilvl w:val="0"/>
                                <w:numId w:val="3"/>
                              </w:numPr>
                              <w:spacing w:line="276" w:lineRule="auto"/>
                              <w:rPr>
                                <w:rFonts w:ascii="Arial" w:hAnsi="Arial" w:cs="Arial"/>
                                <w:lang w:val="en-ZA"/>
                              </w:rPr>
                            </w:pPr>
                            <w:bookmarkStart w:id="20" w:name="_Hlk133059605"/>
                            <w:r w:rsidRPr="007D786A">
                              <w:rPr>
                                <w:rFonts w:ascii="Arial" w:hAnsi="Arial" w:cs="Arial"/>
                                <w:lang w:val="en-ZA"/>
                              </w:rPr>
                              <w:t>TOEFL</w:t>
                            </w:r>
                            <w:bookmarkEnd w:id="20"/>
                            <w:r w:rsidRPr="007D786A">
                              <w:rPr>
                                <w:rFonts w:ascii="Arial" w:hAnsi="Arial" w:cs="Arial"/>
                                <w:lang w:val="en-ZA"/>
                              </w:rPr>
                              <w:t xml:space="preserve"> (Test of English as a Foreign Language) scores (out of 120)</w:t>
                            </w:r>
                            <w:r>
                              <w:rPr>
                                <w:rFonts w:ascii="Arial" w:hAnsi="Arial" w:cs="Arial"/>
                                <w:lang w:val="en-ZA"/>
                              </w:rPr>
                              <w:t>.</w:t>
                            </w:r>
                          </w:p>
                          <w:p w14:paraId="539B4362"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U</w:t>
                            </w:r>
                            <w:r w:rsidRPr="007D786A">
                              <w:rPr>
                                <w:rFonts w:ascii="Arial" w:hAnsi="Arial" w:cs="Arial"/>
                                <w:lang w:val="en-ZA"/>
                              </w:rPr>
                              <w:t>niversity rating (out of 5)</w:t>
                            </w:r>
                            <w:r>
                              <w:rPr>
                                <w:rFonts w:ascii="Arial" w:hAnsi="Arial" w:cs="Arial"/>
                                <w:lang w:val="en-ZA"/>
                              </w:rPr>
                              <w:t>.</w:t>
                            </w:r>
                          </w:p>
                          <w:p w14:paraId="0674EE28"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S</w:t>
                            </w:r>
                            <w:r w:rsidRPr="007D786A">
                              <w:rPr>
                                <w:rFonts w:ascii="Arial" w:hAnsi="Arial" w:cs="Arial"/>
                                <w:lang w:val="en-ZA"/>
                              </w:rPr>
                              <w:t>tatement of purpose (SOP)</w:t>
                            </w:r>
                            <w:r>
                              <w:rPr>
                                <w:rFonts w:ascii="Arial" w:hAnsi="Arial" w:cs="Arial"/>
                                <w:lang w:val="en-ZA"/>
                              </w:rPr>
                              <w:t>.</w:t>
                            </w:r>
                          </w:p>
                          <w:p w14:paraId="4EE13485"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L</w:t>
                            </w:r>
                            <w:r w:rsidRPr="007D786A">
                              <w:rPr>
                                <w:rFonts w:ascii="Arial" w:hAnsi="Arial" w:cs="Arial"/>
                                <w:lang w:val="en-ZA"/>
                              </w:rPr>
                              <w:t>etter of recommendation strength (LOR) (out of 5)</w:t>
                            </w:r>
                            <w:r>
                              <w:rPr>
                                <w:rFonts w:ascii="Arial" w:hAnsi="Arial" w:cs="Arial"/>
                                <w:lang w:val="en-ZA"/>
                              </w:rPr>
                              <w:t>.</w:t>
                            </w:r>
                          </w:p>
                          <w:p w14:paraId="30A8B0CD"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C</w:t>
                            </w:r>
                            <w:r w:rsidRPr="007D786A">
                              <w:rPr>
                                <w:rFonts w:ascii="Arial" w:hAnsi="Arial" w:cs="Arial"/>
                                <w:lang w:val="en-ZA"/>
                              </w:rPr>
                              <w:t>umulative grade points average (</w:t>
                            </w:r>
                            <w:bookmarkStart w:id="21" w:name="_Hlk133059640"/>
                            <w:r w:rsidRPr="007D786A">
                              <w:rPr>
                                <w:rFonts w:ascii="Arial" w:hAnsi="Arial" w:cs="Arial"/>
                                <w:lang w:val="en-ZA"/>
                              </w:rPr>
                              <w:t>CGPA</w:t>
                            </w:r>
                            <w:bookmarkEnd w:id="21"/>
                            <w:r w:rsidRPr="007D786A">
                              <w:rPr>
                                <w:rFonts w:ascii="Arial" w:hAnsi="Arial" w:cs="Arial"/>
                                <w:lang w:val="en-ZA"/>
                              </w:rPr>
                              <w:t>) (out of 10)</w:t>
                            </w:r>
                            <w:r>
                              <w:rPr>
                                <w:rFonts w:ascii="Arial" w:hAnsi="Arial" w:cs="Arial"/>
                                <w:lang w:val="en-ZA"/>
                              </w:rPr>
                              <w:t>.</w:t>
                            </w:r>
                          </w:p>
                          <w:p w14:paraId="5293842F"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R</w:t>
                            </w:r>
                            <w:r w:rsidRPr="007D786A">
                              <w:rPr>
                                <w:rFonts w:ascii="Arial" w:hAnsi="Arial" w:cs="Arial"/>
                                <w:lang w:val="en-ZA"/>
                              </w:rPr>
                              <w:t>esearch experience (either 0 or 1)</w:t>
                            </w:r>
                            <w:r>
                              <w:rPr>
                                <w:rFonts w:ascii="Arial" w:hAnsi="Arial" w:cs="Arial"/>
                                <w:lang w:val="en-ZA"/>
                              </w:rPr>
                              <w:t>.</w:t>
                            </w:r>
                          </w:p>
                          <w:p w14:paraId="68DEE36C" w14:textId="0042E581" w:rsidR="00984BAB" w:rsidRPr="00BB29EF" w:rsidRDefault="00984BAB" w:rsidP="00984BAB">
                            <w:pPr>
                              <w:pStyle w:val="ListParagraph"/>
                              <w:numPr>
                                <w:ilvl w:val="0"/>
                                <w:numId w:val="3"/>
                              </w:numPr>
                              <w:spacing w:line="276" w:lineRule="auto"/>
                              <w:rPr>
                                <w:rFonts w:ascii="Arial" w:hAnsi="Arial" w:cs="Arial"/>
                              </w:rPr>
                            </w:pPr>
                            <w:r w:rsidRPr="00984BAB">
                              <w:rPr>
                                <w:rFonts w:ascii="Arial" w:hAnsi="Arial" w:cs="Arial"/>
                                <w:lang w:val="en-ZA"/>
                              </w:rPr>
                              <w:t>Chance of admit (ranging from 0 to 1).</w:t>
                            </w:r>
                          </w:p>
                          <w:p w14:paraId="567181CC" w14:textId="7F05D838" w:rsidR="00BB29EF" w:rsidRDefault="00250C18" w:rsidP="00BB29EF">
                            <w:pPr>
                              <w:pStyle w:val="Heading3"/>
                              <w:jc w:val="center"/>
                            </w:pPr>
                            <w:r>
                              <w:t>Analysis</w:t>
                            </w:r>
                          </w:p>
                          <w:p w14:paraId="193B858C" w14:textId="37EF7CF6" w:rsidR="009C5F62" w:rsidRDefault="005F4044" w:rsidP="009C5F62">
                            <w:pPr>
                              <w:rPr>
                                <w:rFonts w:ascii="Arial" w:hAnsi="Arial" w:cs="Arial"/>
                              </w:rPr>
                            </w:pPr>
                            <w:r>
                              <w:rPr>
                                <w:rFonts w:ascii="Arial" w:hAnsi="Arial" w:cs="Arial"/>
                              </w:rPr>
                              <w:t xml:space="preserve">In the analysis we are seeking </w:t>
                            </w:r>
                            <w:r w:rsidR="006D041C">
                              <w:rPr>
                                <w:rFonts w:ascii="Arial" w:hAnsi="Arial" w:cs="Arial"/>
                              </w:rPr>
                              <w:t xml:space="preserve">to get insights from our </w:t>
                            </w:r>
                            <w:r w:rsidR="006D041C" w:rsidRPr="006D041C">
                              <w:rPr>
                                <w:rFonts w:ascii="Arial" w:hAnsi="Arial" w:cs="Arial"/>
                              </w:rPr>
                              <w:t>outcome variable</w:t>
                            </w:r>
                            <w:r w:rsidR="006D041C">
                              <w:rPr>
                                <w:rFonts w:ascii="Arial" w:hAnsi="Arial" w:cs="Arial"/>
                              </w:rPr>
                              <w:t xml:space="preserve"> “</w:t>
                            </w:r>
                            <w:proofErr w:type="spellStart"/>
                            <w:r w:rsidR="006D041C">
                              <w:rPr>
                                <w:rFonts w:ascii="Arial" w:hAnsi="Arial" w:cs="Arial"/>
                              </w:rPr>
                              <w:t>ChanceofAdmit</w:t>
                            </w:r>
                            <w:proofErr w:type="spellEnd"/>
                            <w:r w:rsidR="006D041C">
                              <w:rPr>
                                <w:rFonts w:ascii="Arial" w:hAnsi="Arial" w:cs="Arial"/>
                              </w:rPr>
                              <w:t>”</w:t>
                            </w:r>
                            <w:r w:rsidR="000C76EE">
                              <w:rPr>
                                <w:rFonts w:ascii="Arial" w:hAnsi="Arial" w:cs="Arial"/>
                              </w:rPr>
                              <w:t xml:space="preserve"> and using input variables to predict our outcome</w:t>
                            </w:r>
                            <w:r w:rsidR="0097570F">
                              <w:rPr>
                                <w:rFonts w:ascii="Arial" w:hAnsi="Arial" w:cs="Arial"/>
                              </w:rPr>
                              <w:t xml:space="preserve"> thus we are performing Prediction analysis</w:t>
                            </w:r>
                            <w:r w:rsidR="000C76EE">
                              <w:rPr>
                                <w:rFonts w:ascii="Arial" w:hAnsi="Arial" w:cs="Arial"/>
                              </w:rPr>
                              <w:t>.</w:t>
                            </w:r>
                            <w:r w:rsidR="00787F5C">
                              <w:rPr>
                                <w:rFonts w:ascii="Arial" w:hAnsi="Arial" w:cs="Arial"/>
                              </w:rPr>
                              <w:t xml:space="preserve"> As can be seen by the visualization</w:t>
                            </w:r>
                            <w:r w:rsidR="008E13B5">
                              <w:rPr>
                                <w:rFonts w:ascii="Arial" w:hAnsi="Arial" w:cs="Arial"/>
                              </w:rPr>
                              <w:t>s</w:t>
                            </w:r>
                            <w:r w:rsidR="00787F5C">
                              <w:rPr>
                                <w:rFonts w:ascii="Arial" w:hAnsi="Arial" w:cs="Arial"/>
                              </w:rPr>
                              <w:t xml:space="preserve"> we generated</w:t>
                            </w:r>
                            <w:r w:rsidR="008E13B5">
                              <w:rPr>
                                <w:rFonts w:ascii="Arial" w:hAnsi="Arial" w:cs="Arial"/>
                              </w:rPr>
                              <w:t>, we can see that</w:t>
                            </w:r>
                            <w:r w:rsidR="00293F51">
                              <w:rPr>
                                <w:rFonts w:ascii="Arial" w:hAnsi="Arial" w:cs="Arial"/>
                              </w:rPr>
                              <w:t>:</w:t>
                            </w:r>
                            <w:r w:rsidR="008E13B5">
                              <w:rPr>
                                <w:rFonts w:ascii="Arial" w:hAnsi="Arial" w:cs="Arial"/>
                              </w:rPr>
                              <w:t xml:space="preserve"> </w:t>
                            </w:r>
                            <w:r w:rsidR="00070649">
                              <w:rPr>
                                <w:rFonts w:ascii="Arial" w:hAnsi="Arial" w:cs="Arial"/>
                              </w:rPr>
                              <w:t>“</w:t>
                            </w:r>
                            <w:r w:rsidR="008E13B5" w:rsidRPr="007D786A">
                              <w:rPr>
                                <w:rFonts w:ascii="Arial" w:hAnsi="Arial" w:cs="Arial"/>
                                <w:lang w:val="en-ZA"/>
                              </w:rPr>
                              <w:t>GRE</w:t>
                            </w:r>
                            <w:r w:rsidR="00070649">
                              <w:rPr>
                                <w:rFonts w:ascii="Arial" w:hAnsi="Arial" w:cs="Arial"/>
                                <w:lang w:val="en-ZA"/>
                              </w:rPr>
                              <w:t>”</w:t>
                            </w:r>
                            <w:r w:rsidR="008E13B5">
                              <w:rPr>
                                <w:rFonts w:ascii="Arial" w:hAnsi="Arial" w:cs="Arial"/>
                                <w:lang w:val="en-ZA"/>
                              </w:rPr>
                              <w:t xml:space="preserve">, </w:t>
                            </w:r>
                            <w:r w:rsidR="00070649">
                              <w:rPr>
                                <w:rFonts w:ascii="Arial" w:hAnsi="Arial" w:cs="Arial"/>
                                <w:lang w:val="en-ZA"/>
                              </w:rPr>
                              <w:t>“</w:t>
                            </w:r>
                            <w:r w:rsidR="008E13B5" w:rsidRPr="008E13B5">
                              <w:rPr>
                                <w:rFonts w:ascii="Arial" w:hAnsi="Arial" w:cs="Arial"/>
                                <w:lang w:val="en-ZA"/>
                              </w:rPr>
                              <w:t>TOEFL</w:t>
                            </w:r>
                            <w:r w:rsidR="00070649">
                              <w:rPr>
                                <w:rFonts w:ascii="Arial" w:hAnsi="Arial" w:cs="Arial"/>
                                <w:lang w:val="en-ZA"/>
                              </w:rPr>
                              <w:t>”</w:t>
                            </w:r>
                            <w:r w:rsidR="008E13B5">
                              <w:rPr>
                                <w:rFonts w:ascii="Arial" w:hAnsi="Arial" w:cs="Arial"/>
                                <w:lang w:val="en-ZA"/>
                              </w:rPr>
                              <w:t xml:space="preserve"> and</w:t>
                            </w:r>
                            <w:r w:rsidR="00293F51">
                              <w:rPr>
                                <w:rFonts w:ascii="Arial" w:hAnsi="Arial" w:cs="Arial"/>
                                <w:lang w:val="en-ZA"/>
                              </w:rPr>
                              <w:t xml:space="preserve"> </w:t>
                            </w:r>
                            <w:r w:rsidR="00070649">
                              <w:rPr>
                                <w:rFonts w:ascii="Arial" w:hAnsi="Arial" w:cs="Arial"/>
                                <w:lang w:val="en-ZA"/>
                              </w:rPr>
                              <w:t>“</w:t>
                            </w:r>
                            <w:r w:rsidR="00293F51" w:rsidRPr="00293F51">
                              <w:rPr>
                                <w:rFonts w:ascii="Arial" w:hAnsi="Arial" w:cs="Arial"/>
                                <w:lang w:val="en-ZA"/>
                              </w:rPr>
                              <w:t>CGPA</w:t>
                            </w:r>
                            <w:r w:rsidR="00070649">
                              <w:rPr>
                                <w:rFonts w:ascii="Arial" w:hAnsi="Arial" w:cs="Arial"/>
                                <w:lang w:val="en-ZA"/>
                              </w:rPr>
                              <w:t>”</w:t>
                            </w:r>
                            <w:r w:rsidR="00293F51">
                              <w:rPr>
                                <w:rFonts w:ascii="Arial" w:hAnsi="Arial" w:cs="Arial"/>
                                <w:lang w:val="en-ZA"/>
                              </w:rPr>
                              <w:t xml:space="preserve"> has the highest correlations to our </w:t>
                            </w:r>
                            <w:r w:rsidR="00070649">
                              <w:rPr>
                                <w:rFonts w:ascii="Arial" w:hAnsi="Arial" w:cs="Arial"/>
                                <w:lang w:val="en-ZA"/>
                              </w:rPr>
                              <w:t xml:space="preserve">output </w:t>
                            </w:r>
                            <w:r w:rsidR="00070649">
                              <w:rPr>
                                <w:rFonts w:ascii="Arial" w:hAnsi="Arial" w:cs="Arial"/>
                              </w:rPr>
                              <w:t>“</w:t>
                            </w:r>
                            <w:proofErr w:type="spellStart"/>
                            <w:r w:rsidR="00070649">
                              <w:rPr>
                                <w:rFonts w:ascii="Arial" w:hAnsi="Arial" w:cs="Arial"/>
                              </w:rPr>
                              <w:t>ChanceofAdmit</w:t>
                            </w:r>
                            <w:proofErr w:type="spellEnd"/>
                            <w:r w:rsidR="00070649">
                              <w:rPr>
                                <w:rFonts w:ascii="Arial" w:hAnsi="Arial" w:cs="Arial"/>
                              </w:rPr>
                              <w:t>”.</w:t>
                            </w:r>
                            <w:r w:rsidR="00DA58A7">
                              <w:rPr>
                                <w:rFonts w:ascii="Arial" w:hAnsi="Arial" w:cs="Arial"/>
                              </w:rPr>
                              <w:t xml:space="preserve"> We can even draw positive </w:t>
                            </w:r>
                            <w:r w:rsidR="00D75E1D">
                              <w:rPr>
                                <w:rFonts w:ascii="Arial" w:hAnsi="Arial" w:cs="Arial"/>
                              </w:rPr>
                              <w:t xml:space="preserve">correlation </w:t>
                            </w:r>
                            <w:r w:rsidR="00DA58A7">
                              <w:rPr>
                                <w:rFonts w:ascii="Arial" w:hAnsi="Arial" w:cs="Arial"/>
                              </w:rPr>
                              <w:t>linear regressions</w:t>
                            </w:r>
                            <w:r w:rsidR="00D75E1D">
                              <w:rPr>
                                <w:rFonts w:ascii="Arial" w:hAnsi="Arial" w:cs="Arial"/>
                              </w:rPr>
                              <w:t xml:space="preserve"> from them. (Figure 1, </w:t>
                            </w:r>
                            <w:r w:rsidR="00F768E8">
                              <w:rPr>
                                <w:rFonts w:ascii="Arial" w:hAnsi="Arial" w:cs="Arial"/>
                              </w:rPr>
                              <w:t>2, 3 and 4)</w:t>
                            </w:r>
                          </w:p>
                          <w:p w14:paraId="6BEE943F" w14:textId="77777777" w:rsidR="00A126A0" w:rsidRDefault="00A126A0" w:rsidP="00806E8C">
                            <w:pPr>
                              <w:pStyle w:val="Heading3"/>
                              <w:jc w:val="center"/>
                            </w:pPr>
                          </w:p>
                          <w:p w14:paraId="3FD2C706" w14:textId="4B535FD2" w:rsidR="00CF152D" w:rsidRPr="005F4044" w:rsidRDefault="00CF152D" w:rsidP="009C5F62">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73AA1" id="_x0000_s1034" type="#_x0000_t202" style="position:absolute;margin-left:0;margin-top:15.35pt;width:558pt;height:711.7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w0HgIAADc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" strokecolor="window">
                <v:textbox>
                  <w:txbxContent>
                    <w:p w14:paraId="3C5CAC8B" w14:textId="4B303769" w:rsidR="00DF37C3" w:rsidRPr="003A24F2" w:rsidRDefault="00DF37C3" w:rsidP="003A24F2">
                      <w:r w:rsidRPr="00DF37C3">
                        <w:rPr>
                          <w:rFonts w:ascii="Arial" w:hAnsi="Arial" w:cs="Arial"/>
                          <w:lang w:val="en-ZA"/>
                        </w:rPr>
                        <w:t xml:space="preserve">Identifying outliers is an essential step in the analysis of a dataset. Multiple methods can be used to identify outliers such as box plots, scatter plots, and z-scores. Box plots are </w:t>
                      </w:r>
                      <w:proofErr w:type="gramStart"/>
                      <w:r w:rsidRPr="00DF37C3">
                        <w:rPr>
                          <w:rFonts w:ascii="Arial" w:hAnsi="Arial" w:cs="Arial"/>
                          <w:lang w:val="en-ZA"/>
                        </w:rPr>
                        <w:t>most commonly used</w:t>
                      </w:r>
                      <w:proofErr w:type="gramEnd"/>
                      <w:r w:rsidRPr="00DF37C3">
                        <w:rPr>
                          <w:rFonts w:ascii="Arial" w:hAnsi="Arial" w:cs="Arial"/>
                          <w:lang w:val="en-ZA"/>
                        </w:rPr>
                        <w:t xml:space="preserve"> to identify the outliers as it provides a graphical representation of the distribution of the data. The scatter plot identifies outliers by inspecting the values of the plot that deviates significantly from the overall pattern of the data. Z-scores identifies outliers by calculating the number of standard deviations a data point is from the mean.</w:t>
                      </w:r>
                      <w:r w:rsidR="003A24F2">
                        <w:rPr>
                          <w:rFonts w:ascii="Arial" w:hAnsi="Arial" w:cs="Arial"/>
                          <w:lang w:val="en-ZA"/>
                        </w:rPr>
                        <w:t xml:space="preserve"> </w:t>
                      </w:r>
                      <w:r w:rsidR="003A24F2">
                        <w:t>[13]</w:t>
                      </w:r>
                    </w:p>
                    <w:p w14:paraId="3470D682" w14:textId="0F899B2E" w:rsidR="00DB7EAC" w:rsidRPr="003A24F2" w:rsidRDefault="00DB7EAC" w:rsidP="003A24F2">
                      <w:r w:rsidRPr="00DB7EAC">
                        <w:rPr>
                          <w:rFonts w:ascii="Arial" w:hAnsi="Arial" w:cs="Arial"/>
                        </w:rPr>
                        <w:t>Once any outlier has been identified, we should determine whether the outlier is a legitimate data point or an error. If the outlier is a legitimate data point, we must understand why it is an outlier and if we should include it in our analysis. If the outlier is an error, we need to correct it or remove it from the dataset.</w:t>
                      </w:r>
                      <w:r w:rsidR="003A24F2">
                        <w:rPr>
                          <w:rFonts w:ascii="Arial" w:hAnsi="Arial" w:cs="Arial"/>
                        </w:rPr>
                        <w:t xml:space="preserve"> </w:t>
                      </w:r>
                      <w:r w:rsidR="003A24F2">
                        <w:t>[13]</w:t>
                      </w:r>
                    </w:p>
                    <w:p w14:paraId="46366540" w14:textId="136CA26D" w:rsidR="0057769C" w:rsidRDefault="0057769C" w:rsidP="00E27081">
                      <w:pPr>
                        <w:pStyle w:val="Heading1"/>
                        <w:jc w:val="center"/>
                      </w:pPr>
                      <w:r w:rsidRPr="00834770">
                        <w:t xml:space="preserve">Data analysis performed on the </w:t>
                      </w:r>
                      <w:proofErr w:type="gramStart"/>
                      <w:r w:rsidRPr="00834770">
                        <w:t>dataset</w:t>
                      </w:r>
                      <w:proofErr w:type="gramEnd"/>
                    </w:p>
                    <w:p w14:paraId="43A4CF4C" w14:textId="17C8C404" w:rsidR="0057769C" w:rsidRDefault="00256AC3" w:rsidP="00E27081">
                      <w:pPr>
                        <w:pStyle w:val="Heading3"/>
                        <w:jc w:val="center"/>
                      </w:pPr>
                      <w:r w:rsidRPr="00256AC3">
                        <w:t>Dataset</w:t>
                      </w:r>
                    </w:p>
                    <w:p w14:paraId="0C889AC5" w14:textId="2E52F2D1" w:rsidR="00256AC3" w:rsidRDefault="00CB0EFF" w:rsidP="00256AC3">
                      <w:pPr>
                        <w:spacing w:line="276" w:lineRule="auto"/>
                        <w:rPr>
                          <w:rFonts w:ascii="Arial" w:hAnsi="Arial" w:cs="Arial"/>
                          <w:lang w:val="en-ZA"/>
                        </w:rPr>
                      </w:pPr>
                      <w:r>
                        <w:rPr>
                          <w:rFonts w:ascii="Arial" w:hAnsi="Arial" w:cs="Arial"/>
                        </w:rPr>
                        <w:t xml:space="preserve">The dataset used in this analysis is the </w:t>
                      </w:r>
                      <w:r w:rsidRPr="009D573F">
                        <w:rPr>
                          <w:rFonts w:ascii="Arial" w:hAnsi="Arial" w:cs="Arial"/>
                          <w:lang w:val="en-ZA"/>
                        </w:rPr>
                        <w:t>UCLA Graduate</w:t>
                      </w:r>
                      <w:r w:rsidR="00767CE1">
                        <w:rPr>
                          <w:rFonts w:ascii="Arial" w:hAnsi="Arial" w:cs="Arial"/>
                          <w:lang w:val="en-ZA"/>
                        </w:rPr>
                        <w:t xml:space="preserve"> open</w:t>
                      </w:r>
                      <w:r w:rsidRPr="009D573F">
                        <w:rPr>
                          <w:rFonts w:ascii="Arial" w:hAnsi="Arial" w:cs="Arial"/>
                          <w:lang w:val="en-ZA"/>
                        </w:rPr>
                        <w:t xml:space="preserve"> Dataset</w:t>
                      </w:r>
                      <w:r w:rsidR="00767CE1">
                        <w:rPr>
                          <w:rFonts w:ascii="Arial" w:hAnsi="Arial" w:cs="Arial"/>
                          <w:lang w:val="en-ZA"/>
                        </w:rPr>
                        <w:t xml:space="preserve"> found on Kaggle.</w:t>
                      </w:r>
                      <w:r w:rsidR="005D12B1">
                        <w:rPr>
                          <w:rFonts w:ascii="Arial" w:hAnsi="Arial" w:cs="Arial"/>
                          <w:lang w:val="en-ZA"/>
                        </w:rPr>
                        <w:t xml:space="preserve"> </w:t>
                      </w:r>
                      <w:r w:rsidR="00EE65C3">
                        <w:rPr>
                          <w:rFonts w:ascii="Arial" w:hAnsi="Arial" w:cs="Arial"/>
                          <w:lang w:val="en-ZA"/>
                        </w:rPr>
                        <w:t>G</w:t>
                      </w:r>
                      <w:r w:rsidR="005D12B1" w:rsidRPr="009D573F">
                        <w:rPr>
                          <w:rFonts w:ascii="Arial" w:hAnsi="Arial" w:cs="Arial"/>
                          <w:lang w:val="en-ZA"/>
                        </w:rPr>
                        <w:t>raduate admission</w:t>
                      </w:r>
                      <w:r w:rsidR="005D12B1">
                        <w:rPr>
                          <w:rFonts w:ascii="Arial" w:hAnsi="Arial" w:cs="Arial"/>
                          <w:lang w:val="en-ZA"/>
                        </w:rPr>
                        <w:t xml:space="preserve"> acceptance</w:t>
                      </w:r>
                      <w:r w:rsidR="00E71A72">
                        <w:rPr>
                          <w:rFonts w:ascii="Arial" w:hAnsi="Arial" w:cs="Arial"/>
                          <w:lang w:val="en-ZA"/>
                        </w:rPr>
                        <w:t xml:space="preserve"> uses related factors to </w:t>
                      </w:r>
                      <w:r w:rsidR="005D12B1" w:rsidRPr="009D573F">
                        <w:rPr>
                          <w:rFonts w:ascii="Arial" w:hAnsi="Arial" w:cs="Arial"/>
                          <w:lang w:val="en-ZA"/>
                        </w:rPr>
                        <w:t>predict a student's chances of admission into a university, given the</w:t>
                      </w:r>
                      <w:r w:rsidR="005D12B1">
                        <w:rPr>
                          <w:rFonts w:ascii="Arial" w:hAnsi="Arial" w:cs="Arial"/>
                          <w:lang w:val="en-ZA"/>
                        </w:rPr>
                        <w:t xml:space="preserve"> student’s marks</w:t>
                      </w:r>
                      <w:r w:rsidR="005D12B1" w:rsidRPr="009D573F">
                        <w:rPr>
                          <w:rFonts w:ascii="Arial" w:hAnsi="Arial" w:cs="Arial"/>
                          <w:lang w:val="en-ZA"/>
                        </w:rPr>
                        <w:t>.</w:t>
                      </w:r>
                    </w:p>
                    <w:p w14:paraId="49C796DA" w14:textId="3F48A0F1" w:rsidR="00984BAB" w:rsidRDefault="00984BAB" w:rsidP="00984BAB">
                      <w:pPr>
                        <w:spacing w:line="276" w:lineRule="auto"/>
                        <w:rPr>
                          <w:rFonts w:ascii="Arial" w:hAnsi="Arial" w:cs="Arial"/>
                          <w:lang w:val="en-ZA"/>
                        </w:rPr>
                      </w:pPr>
                      <w:r w:rsidRPr="009D573F">
                        <w:rPr>
                          <w:rFonts w:ascii="Arial" w:hAnsi="Arial" w:cs="Arial"/>
                          <w:lang w:val="en-ZA"/>
                        </w:rPr>
                        <w:t>The features</w:t>
                      </w:r>
                      <w:r>
                        <w:rPr>
                          <w:rFonts w:ascii="Arial" w:hAnsi="Arial" w:cs="Arial"/>
                          <w:lang w:val="en-ZA"/>
                        </w:rPr>
                        <w:t xml:space="preserve"> in the</w:t>
                      </w:r>
                      <w:r w:rsidR="00BB29EF">
                        <w:rPr>
                          <w:rFonts w:ascii="Arial" w:hAnsi="Arial" w:cs="Arial"/>
                          <w:lang w:val="en-ZA"/>
                        </w:rPr>
                        <w:t xml:space="preserve"> dataset</w:t>
                      </w:r>
                      <w:r w:rsidRPr="009D573F">
                        <w:rPr>
                          <w:rFonts w:ascii="Arial" w:hAnsi="Arial" w:cs="Arial"/>
                          <w:lang w:val="en-ZA"/>
                        </w:rPr>
                        <w:t xml:space="preserve"> that we will be looking at </w:t>
                      </w:r>
                      <w:r>
                        <w:rPr>
                          <w:rFonts w:ascii="Arial" w:hAnsi="Arial" w:cs="Arial"/>
                          <w:lang w:val="en-ZA"/>
                        </w:rPr>
                        <w:t>are:</w:t>
                      </w:r>
                      <w:r w:rsidRPr="009D573F">
                        <w:rPr>
                          <w:rFonts w:ascii="Arial" w:hAnsi="Arial" w:cs="Arial"/>
                          <w:lang w:val="en-ZA"/>
                        </w:rPr>
                        <w:t xml:space="preserve"> </w:t>
                      </w:r>
                    </w:p>
                    <w:p w14:paraId="08F30343" w14:textId="77777777" w:rsidR="00984BAB" w:rsidRPr="007D786A" w:rsidRDefault="00984BAB" w:rsidP="00984BAB">
                      <w:pPr>
                        <w:pStyle w:val="ListParagraph"/>
                        <w:numPr>
                          <w:ilvl w:val="0"/>
                          <w:numId w:val="3"/>
                        </w:numPr>
                        <w:spacing w:line="276" w:lineRule="auto"/>
                        <w:rPr>
                          <w:rFonts w:ascii="Arial" w:hAnsi="Arial" w:cs="Arial"/>
                          <w:lang w:val="en-ZA"/>
                        </w:rPr>
                      </w:pPr>
                      <w:r w:rsidRPr="007D786A">
                        <w:rPr>
                          <w:rFonts w:ascii="Arial" w:hAnsi="Arial" w:cs="Arial"/>
                          <w:lang w:val="en-ZA"/>
                        </w:rPr>
                        <w:t>student's serial number.</w:t>
                      </w:r>
                    </w:p>
                    <w:p w14:paraId="6DD0E18D" w14:textId="77777777" w:rsidR="00984BAB" w:rsidRDefault="00984BAB" w:rsidP="00984BAB">
                      <w:pPr>
                        <w:pStyle w:val="ListParagraph"/>
                        <w:numPr>
                          <w:ilvl w:val="0"/>
                          <w:numId w:val="3"/>
                        </w:numPr>
                        <w:spacing w:line="276" w:lineRule="auto"/>
                        <w:rPr>
                          <w:rFonts w:ascii="Arial" w:hAnsi="Arial" w:cs="Arial"/>
                          <w:lang w:val="en-ZA"/>
                        </w:rPr>
                      </w:pPr>
                      <w:r w:rsidRPr="007D786A">
                        <w:rPr>
                          <w:rFonts w:ascii="Arial" w:hAnsi="Arial" w:cs="Arial"/>
                          <w:lang w:val="en-ZA"/>
                        </w:rPr>
                        <w:t>GRE (Graduate Record Examinations) scores (out of 340)</w:t>
                      </w:r>
                      <w:r>
                        <w:rPr>
                          <w:rFonts w:ascii="Arial" w:hAnsi="Arial" w:cs="Arial"/>
                          <w:lang w:val="en-ZA"/>
                        </w:rPr>
                        <w:t>.</w:t>
                      </w:r>
                    </w:p>
                    <w:p w14:paraId="0169D19E" w14:textId="77777777" w:rsidR="00984BAB" w:rsidRDefault="00984BAB" w:rsidP="00984BAB">
                      <w:pPr>
                        <w:pStyle w:val="ListParagraph"/>
                        <w:numPr>
                          <w:ilvl w:val="0"/>
                          <w:numId w:val="3"/>
                        </w:numPr>
                        <w:spacing w:line="276" w:lineRule="auto"/>
                        <w:rPr>
                          <w:rFonts w:ascii="Arial" w:hAnsi="Arial" w:cs="Arial"/>
                          <w:lang w:val="en-ZA"/>
                        </w:rPr>
                      </w:pPr>
                      <w:bookmarkStart w:id="22" w:name="_Hlk133059605"/>
                      <w:r w:rsidRPr="007D786A">
                        <w:rPr>
                          <w:rFonts w:ascii="Arial" w:hAnsi="Arial" w:cs="Arial"/>
                          <w:lang w:val="en-ZA"/>
                        </w:rPr>
                        <w:t>TOEFL</w:t>
                      </w:r>
                      <w:bookmarkEnd w:id="22"/>
                      <w:r w:rsidRPr="007D786A">
                        <w:rPr>
                          <w:rFonts w:ascii="Arial" w:hAnsi="Arial" w:cs="Arial"/>
                          <w:lang w:val="en-ZA"/>
                        </w:rPr>
                        <w:t xml:space="preserve"> (Test of English as a Foreign Language) scores (out of 120)</w:t>
                      </w:r>
                      <w:r>
                        <w:rPr>
                          <w:rFonts w:ascii="Arial" w:hAnsi="Arial" w:cs="Arial"/>
                          <w:lang w:val="en-ZA"/>
                        </w:rPr>
                        <w:t>.</w:t>
                      </w:r>
                    </w:p>
                    <w:p w14:paraId="539B4362"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U</w:t>
                      </w:r>
                      <w:r w:rsidRPr="007D786A">
                        <w:rPr>
                          <w:rFonts w:ascii="Arial" w:hAnsi="Arial" w:cs="Arial"/>
                          <w:lang w:val="en-ZA"/>
                        </w:rPr>
                        <w:t>niversity rating (out of 5)</w:t>
                      </w:r>
                      <w:r>
                        <w:rPr>
                          <w:rFonts w:ascii="Arial" w:hAnsi="Arial" w:cs="Arial"/>
                          <w:lang w:val="en-ZA"/>
                        </w:rPr>
                        <w:t>.</w:t>
                      </w:r>
                    </w:p>
                    <w:p w14:paraId="0674EE28"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S</w:t>
                      </w:r>
                      <w:r w:rsidRPr="007D786A">
                        <w:rPr>
                          <w:rFonts w:ascii="Arial" w:hAnsi="Arial" w:cs="Arial"/>
                          <w:lang w:val="en-ZA"/>
                        </w:rPr>
                        <w:t>tatement of purpose (SOP)</w:t>
                      </w:r>
                      <w:r>
                        <w:rPr>
                          <w:rFonts w:ascii="Arial" w:hAnsi="Arial" w:cs="Arial"/>
                          <w:lang w:val="en-ZA"/>
                        </w:rPr>
                        <w:t>.</w:t>
                      </w:r>
                    </w:p>
                    <w:p w14:paraId="4EE13485"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L</w:t>
                      </w:r>
                      <w:r w:rsidRPr="007D786A">
                        <w:rPr>
                          <w:rFonts w:ascii="Arial" w:hAnsi="Arial" w:cs="Arial"/>
                          <w:lang w:val="en-ZA"/>
                        </w:rPr>
                        <w:t>etter of recommendation strength (LOR) (out of 5)</w:t>
                      </w:r>
                      <w:r>
                        <w:rPr>
                          <w:rFonts w:ascii="Arial" w:hAnsi="Arial" w:cs="Arial"/>
                          <w:lang w:val="en-ZA"/>
                        </w:rPr>
                        <w:t>.</w:t>
                      </w:r>
                    </w:p>
                    <w:p w14:paraId="30A8B0CD"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C</w:t>
                      </w:r>
                      <w:r w:rsidRPr="007D786A">
                        <w:rPr>
                          <w:rFonts w:ascii="Arial" w:hAnsi="Arial" w:cs="Arial"/>
                          <w:lang w:val="en-ZA"/>
                        </w:rPr>
                        <w:t>umulative grade points average (</w:t>
                      </w:r>
                      <w:bookmarkStart w:id="23" w:name="_Hlk133059640"/>
                      <w:r w:rsidRPr="007D786A">
                        <w:rPr>
                          <w:rFonts w:ascii="Arial" w:hAnsi="Arial" w:cs="Arial"/>
                          <w:lang w:val="en-ZA"/>
                        </w:rPr>
                        <w:t>CGPA</w:t>
                      </w:r>
                      <w:bookmarkEnd w:id="23"/>
                      <w:r w:rsidRPr="007D786A">
                        <w:rPr>
                          <w:rFonts w:ascii="Arial" w:hAnsi="Arial" w:cs="Arial"/>
                          <w:lang w:val="en-ZA"/>
                        </w:rPr>
                        <w:t>) (out of 10)</w:t>
                      </w:r>
                      <w:r>
                        <w:rPr>
                          <w:rFonts w:ascii="Arial" w:hAnsi="Arial" w:cs="Arial"/>
                          <w:lang w:val="en-ZA"/>
                        </w:rPr>
                        <w:t>.</w:t>
                      </w:r>
                    </w:p>
                    <w:p w14:paraId="5293842F" w14:textId="77777777" w:rsidR="00984BAB" w:rsidRDefault="00984BAB" w:rsidP="00984BAB">
                      <w:pPr>
                        <w:pStyle w:val="ListParagraph"/>
                        <w:numPr>
                          <w:ilvl w:val="0"/>
                          <w:numId w:val="3"/>
                        </w:numPr>
                        <w:spacing w:line="276" w:lineRule="auto"/>
                        <w:rPr>
                          <w:rFonts w:ascii="Arial" w:hAnsi="Arial" w:cs="Arial"/>
                          <w:lang w:val="en-ZA"/>
                        </w:rPr>
                      </w:pPr>
                      <w:r>
                        <w:rPr>
                          <w:rFonts w:ascii="Arial" w:hAnsi="Arial" w:cs="Arial"/>
                          <w:lang w:val="en-ZA"/>
                        </w:rPr>
                        <w:t>R</w:t>
                      </w:r>
                      <w:r w:rsidRPr="007D786A">
                        <w:rPr>
                          <w:rFonts w:ascii="Arial" w:hAnsi="Arial" w:cs="Arial"/>
                          <w:lang w:val="en-ZA"/>
                        </w:rPr>
                        <w:t>esearch experience (either 0 or 1)</w:t>
                      </w:r>
                      <w:r>
                        <w:rPr>
                          <w:rFonts w:ascii="Arial" w:hAnsi="Arial" w:cs="Arial"/>
                          <w:lang w:val="en-ZA"/>
                        </w:rPr>
                        <w:t>.</w:t>
                      </w:r>
                    </w:p>
                    <w:p w14:paraId="68DEE36C" w14:textId="0042E581" w:rsidR="00984BAB" w:rsidRPr="00BB29EF" w:rsidRDefault="00984BAB" w:rsidP="00984BAB">
                      <w:pPr>
                        <w:pStyle w:val="ListParagraph"/>
                        <w:numPr>
                          <w:ilvl w:val="0"/>
                          <w:numId w:val="3"/>
                        </w:numPr>
                        <w:spacing w:line="276" w:lineRule="auto"/>
                        <w:rPr>
                          <w:rFonts w:ascii="Arial" w:hAnsi="Arial" w:cs="Arial"/>
                        </w:rPr>
                      </w:pPr>
                      <w:r w:rsidRPr="00984BAB">
                        <w:rPr>
                          <w:rFonts w:ascii="Arial" w:hAnsi="Arial" w:cs="Arial"/>
                          <w:lang w:val="en-ZA"/>
                        </w:rPr>
                        <w:t>Chance of admit (ranging from 0 to 1).</w:t>
                      </w:r>
                    </w:p>
                    <w:p w14:paraId="567181CC" w14:textId="7F05D838" w:rsidR="00BB29EF" w:rsidRDefault="00250C18" w:rsidP="00BB29EF">
                      <w:pPr>
                        <w:pStyle w:val="Heading3"/>
                        <w:jc w:val="center"/>
                      </w:pPr>
                      <w:r>
                        <w:t>Analysis</w:t>
                      </w:r>
                    </w:p>
                    <w:p w14:paraId="193B858C" w14:textId="37EF7CF6" w:rsidR="009C5F62" w:rsidRDefault="005F4044" w:rsidP="009C5F62">
                      <w:pPr>
                        <w:rPr>
                          <w:rFonts w:ascii="Arial" w:hAnsi="Arial" w:cs="Arial"/>
                        </w:rPr>
                      </w:pPr>
                      <w:r>
                        <w:rPr>
                          <w:rFonts w:ascii="Arial" w:hAnsi="Arial" w:cs="Arial"/>
                        </w:rPr>
                        <w:t xml:space="preserve">In the analysis we are seeking </w:t>
                      </w:r>
                      <w:r w:rsidR="006D041C">
                        <w:rPr>
                          <w:rFonts w:ascii="Arial" w:hAnsi="Arial" w:cs="Arial"/>
                        </w:rPr>
                        <w:t xml:space="preserve">to get insights from our </w:t>
                      </w:r>
                      <w:r w:rsidR="006D041C" w:rsidRPr="006D041C">
                        <w:rPr>
                          <w:rFonts w:ascii="Arial" w:hAnsi="Arial" w:cs="Arial"/>
                        </w:rPr>
                        <w:t>outcome variable</w:t>
                      </w:r>
                      <w:r w:rsidR="006D041C">
                        <w:rPr>
                          <w:rFonts w:ascii="Arial" w:hAnsi="Arial" w:cs="Arial"/>
                        </w:rPr>
                        <w:t xml:space="preserve"> “</w:t>
                      </w:r>
                      <w:proofErr w:type="spellStart"/>
                      <w:r w:rsidR="006D041C">
                        <w:rPr>
                          <w:rFonts w:ascii="Arial" w:hAnsi="Arial" w:cs="Arial"/>
                        </w:rPr>
                        <w:t>ChanceofAdmit</w:t>
                      </w:r>
                      <w:proofErr w:type="spellEnd"/>
                      <w:r w:rsidR="006D041C">
                        <w:rPr>
                          <w:rFonts w:ascii="Arial" w:hAnsi="Arial" w:cs="Arial"/>
                        </w:rPr>
                        <w:t>”</w:t>
                      </w:r>
                      <w:r w:rsidR="000C76EE">
                        <w:rPr>
                          <w:rFonts w:ascii="Arial" w:hAnsi="Arial" w:cs="Arial"/>
                        </w:rPr>
                        <w:t xml:space="preserve"> and using input variables to predict our outcome</w:t>
                      </w:r>
                      <w:r w:rsidR="0097570F">
                        <w:rPr>
                          <w:rFonts w:ascii="Arial" w:hAnsi="Arial" w:cs="Arial"/>
                        </w:rPr>
                        <w:t xml:space="preserve"> thus we are performing Prediction analysis</w:t>
                      </w:r>
                      <w:r w:rsidR="000C76EE">
                        <w:rPr>
                          <w:rFonts w:ascii="Arial" w:hAnsi="Arial" w:cs="Arial"/>
                        </w:rPr>
                        <w:t>.</w:t>
                      </w:r>
                      <w:r w:rsidR="00787F5C">
                        <w:rPr>
                          <w:rFonts w:ascii="Arial" w:hAnsi="Arial" w:cs="Arial"/>
                        </w:rPr>
                        <w:t xml:space="preserve"> As can be seen by the visualization</w:t>
                      </w:r>
                      <w:r w:rsidR="008E13B5">
                        <w:rPr>
                          <w:rFonts w:ascii="Arial" w:hAnsi="Arial" w:cs="Arial"/>
                        </w:rPr>
                        <w:t>s</w:t>
                      </w:r>
                      <w:r w:rsidR="00787F5C">
                        <w:rPr>
                          <w:rFonts w:ascii="Arial" w:hAnsi="Arial" w:cs="Arial"/>
                        </w:rPr>
                        <w:t xml:space="preserve"> we generated</w:t>
                      </w:r>
                      <w:r w:rsidR="008E13B5">
                        <w:rPr>
                          <w:rFonts w:ascii="Arial" w:hAnsi="Arial" w:cs="Arial"/>
                        </w:rPr>
                        <w:t>, we can see that</w:t>
                      </w:r>
                      <w:r w:rsidR="00293F51">
                        <w:rPr>
                          <w:rFonts w:ascii="Arial" w:hAnsi="Arial" w:cs="Arial"/>
                        </w:rPr>
                        <w:t>:</w:t>
                      </w:r>
                      <w:r w:rsidR="008E13B5">
                        <w:rPr>
                          <w:rFonts w:ascii="Arial" w:hAnsi="Arial" w:cs="Arial"/>
                        </w:rPr>
                        <w:t xml:space="preserve"> </w:t>
                      </w:r>
                      <w:r w:rsidR="00070649">
                        <w:rPr>
                          <w:rFonts w:ascii="Arial" w:hAnsi="Arial" w:cs="Arial"/>
                        </w:rPr>
                        <w:t>“</w:t>
                      </w:r>
                      <w:r w:rsidR="008E13B5" w:rsidRPr="007D786A">
                        <w:rPr>
                          <w:rFonts w:ascii="Arial" w:hAnsi="Arial" w:cs="Arial"/>
                          <w:lang w:val="en-ZA"/>
                        </w:rPr>
                        <w:t>GRE</w:t>
                      </w:r>
                      <w:r w:rsidR="00070649">
                        <w:rPr>
                          <w:rFonts w:ascii="Arial" w:hAnsi="Arial" w:cs="Arial"/>
                          <w:lang w:val="en-ZA"/>
                        </w:rPr>
                        <w:t>”</w:t>
                      </w:r>
                      <w:r w:rsidR="008E13B5">
                        <w:rPr>
                          <w:rFonts w:ascii="Arial" w:hAnsi="Arial" w:cs="Arial"/>
                          <w:lang w:val="en-ZA"/>
                        </w:rPr>
                        <w:t xml:space="preserve">, </w:t>
                      </w:r>
                      <w:r w:rsidR="00070649">
                        <w:rPr>
                          <w:rFonts w:ascii="Arial" w:hAnsi="Arial" w:cs="Arial"/>
                          <w:lang w:val="en-ZA"/>
                        </w:rPr>
                        <w:t>“</w:t>
                      </w:r>
                      <w:r w:rsidR="008E13B5" w:rsidRPr="008E13B5">
                        <w:rPr>
                          <w:rFonts w:ascii="Arial" w:hAnsi="Arial" w:cs="Arial"/>
                          <w:lang w:val="en-ZA"/>
                        </w:rPr>
                        <w:t>TOEFL</w:t>
                      </w:r>
                      <w:r w:rsidR="00070649">
                        <w:rPr>
                          <w:rFonts w:ascii="Arial" w:hAnsi="Arial" w:cs="Arial"/>
                          <w:lang w:val="en-ZA"/>
                        </w:rPr>
                        <w:t>”</w:t>
                      </w:r>
                      <w:r w:rsidR="008E13B5">
                        <w:rPr>
                          <w:rFonts w:ascii="Arial" w:hAnsi="Arial" w:cs="Arial"/>
                          <w:lang w:val="en-ZA"/>
                        </w:rPr>
                        <w:t xml:space="preserve"> and</w:t>
                      </w:r>
                      <w:r w:rsidR="00293F51">
                        <w:rPr>
                          <w:rFonts w:ascii="Arial" w:hAnsi="Arial" w:cs="Arial"/>
                          <w:lang w:val="en-ZA"/>
                        </w:rPr>
                        <w:t xml:space="preserve"> </w:t>
                      </w:r>
                      <w:r w:rsidR="00070649">
                        <w:rPr>
                          <w:rFonts w:ascii="Arial" w:hAnsi="Arial" w:cs="Arial"/>
                          <w:lang w:val="en-ZA"/>
                        </w:rPr>
                        <w:t>“</w:t>
                      </w:r>
                      <w:r w:rsidR="00293F51" w:rsidRPr="00293F51">
                        <w:rPr>
                          <w:rFonts w:ascii="Arial" w:hAnsi="Arial" w:cs="Arial"/>
                          <w:lang w:val="en-ZA"/>
                        </w:rPr>
                        <w:t>CGPA</w:t>
                      </w:r>
                      <w:r w:rsidR="00070649">
                        <w:rPr>
                          <w:rFonts w:ascii="Arial" w:hAnsi="Arial" w:cs="Arial"/>
                          <w:lang w:val="en-ZA"/>
                        </w:rPr>
                        <w:t>”</w:t>
                      </w:r>
                      <w:r w:rsidR="00293F51">
                        <w:rPr>
                          <w:rFonts w:ascii="Arial" w:hAnsi="Arial" w:cs="Arial"/>
                          <w:lang w:val="en-ZA"/>
                        </w:rPr>
                        <w:t xml:space="preserve"> has the highest correlations to our </w:t>
                      </w:r>
                      <w:r w:rsidR="00070649">
                        <w:rPr>
                          <w:rFonts w:ascii="Arial" w:hAnsi="Arial" w:cs="Arial"/>
                          <w:lang w:val="en-ZA"/>
                        </w:rPr>
                        <w:t xml:space="preserve">output </w:t>
                      </w:r>
                      <w:r w:rsidR="00070649">
                        <w:rPr>
                          <w:rFonts w:ascii="Arial" w:hAnsi="Arial" w:cs="Arial"/>
                        </w:rPr>
                        <w:t>“</w:t>
                      </w:r>
                      <w:proofErr w:type="spellStart"/>
                      <w:r w:rsidR="00070649">
                        <w:rPr>
                          <w:rFonts w:ascii="Arial" w:hAnsi="Arial" w:cs="Arial"/>
                        </w:rPr>
                        <w:t>ChanceofAdmit</w:t>
                      </w:r>
                      <w:proofErr w:type="spellEnd"/>
                      <w:r w:rsidR="00070649">
                        <w:rPr>
                          <w:rFonts w:ascii="Arial" w:hAnsi="Arial" w:cs="Arial"/>
                        </w:rPr>
                        <w:t>”.</w:t>
                      </w:r>
                      <w:r w:rsidR="00DA58A7">
                        <w:rPr>
                          <w:rFonts w:ascii="Arial" w:hAnsi="Arial" w:cs="Arial"/>
                        </w:rPr>
                        <w:t xml:space="preserve"> We can even draw positive </w:t>
                      </w:r>
                      <w:r w:rsidR="00D75E1D">
                        <w:rPr>
                          <w:rFonts w:ascii="Arial" w:hAnsi="Arial" w:cs="Arial"/>
                        </w:rPr>
                        <w:t xml:space="preserve">correlation </w:t>
                      </w:r>
                      <w:r w:rsidR="00DA58A7">
                        <w:rPr>
                          <w:rFonts w:ascii="Arial" w:hAnsi="Arial" w:cs="Arial"/>
                        </w:rPr>
                        <w:t>linear regressions</w:t>
                      </w:r>
                      <w:r w:rsidR="00D75E1D">
                        <w:rPr>
                          <w:rFonts w:ascii="Arial" w:hAnsi="Arial" w:cs="Arial"/>
                        </w:rPr>
                        <w:t xml:space="preserve"> from them. (Figure 1, </w:t>
                      </w:r>
                      <w:r w:rsidR="00F768E8">
                        <w:rPr>
                          <w:rFonts w:ascii="Arial" w:hAnsi="Arial" w:cs="Arial"/>
                        </w:rPr>
                        <w:t>2, 3 and 4)</w:t>
                      </w:r>
                    </w:p>
                    <w:p w14:paraId="6BEE943F" w14:textId="77777777" w:rsidR="00A126A0" w:rsidRDefault="00A126A0" w:rsidP="00806E8C">
                      <w:pPr>
                        <w:pStyle w:val="Heading3"/>
                        <w:jc w:val="center"/>
                      </w:pPr>
                    </w:p>
                    <w:p w14:paraId="3FD2C706" w14:textId="4B535FD2" w:rsidR="00CF152D" w:rsidRPr="005F4044" w:rsidRDefault="00CF152D" w:rsidP="009C5F62">
                      <w:pPr>
                        <w:rPr>
                          <w:rFonts w:ascii="Arial" w:hAnsi="Arial" w:cs="Arial"/>
                        </w:rPr>
                      </w:pPr>
                    </w:p>
                  </w:txbxContent>
                </v:textbox>
                <w10:wrap type="square" anchorx="margin"/>
              </v:shape>
            </w:pict>
          </mc:Fallback>
        </mc:AlternateContent>
      </w:r>
    </w:p>
    <w:p w14:paraId="529918A5" w14:textId="1DE47EAC" w:rsidR="0057769C" w:rsidRDefault="00CF152D">
      <w:r>
        <w:rPr>
          <w:noProof/>
        </w:rPr>
        <w:lastRenderedPageBreak/>
        <mc:AlternateContent>
          <mc:Choice Requires="wpi">
            <w:drawing>
              <wp:anchor distT="0" distB="0" distL="114300" distR="114300" simplePos="0" relativeHeight="251684864" behindDoc="0" locked="0" layoutInCell="1" allowOverlap="1" wp14:anchorId="61DC42A8" wp14:editId="1B3EC9D2">
                <wp:simplePos x="0" y="0"/>
                <wp:positionH relativeFrom="column">
                  <wp:posOffset>456405</wp:posOffset>
                </wp:positionH>
                <wp:positionV relativeFrom="paragraph">
                  <wp:posOffset>2593605</wp:posOffset>
                </wp:positionV>
                <wp:extent cx="860400" cy="324000"/>
                <wp:effectExtent l="38100" t="38100" r="16510" b="57150"/>
                <wp:wrapNone/>
                <wp:docPr id="1316338786" name="Ink 6"/>
                <wp:cNvGraphicFramePr/>
                <a:graphic xmlns:a="http://schemas.openxmlformats.org/drawingml/2006/main">
                  <a:graphicData uri="http://schemas.microsoft.com/office/word/2010/wordprocessingInk">
                    <w14:contentPart bwMode="auto" r:id="rId8">
                      <w14:nvContentPartPr>
                        <w14:cNvContentPartPr/>
                      </w14:nvContentPartPr>
                      <w14:xfrm>
                        <a:off x="0" y="0"/>
                        <a:ext cx="860400" cy="324000"/>
                      </w14:xfrm>
                    </w14:contentPart>
                  </a:graphicData>
                </a:graphic>
              </wp:anchor>
            </w:drawing>
          </mc:Choice>
          <mc:Fallback>
            <w:pict>
              <v:shapetype w14:anchorId="28B7EE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35.25pt;margin-top:203.5pt;width:69.2pt;height:26.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">
                <v:imagedata r:id="rId9" o:title=""/>
              </v:shape>
            </w:pict>
          </mc:Fallback>
        </mc:AlternateContent>
      </w:r>
      <w:r>
        <w:rPr>
          <w:noProof/>
        </w:rPr>
        <mc:AlternateContent>
          <mc:Choice Requires="wpi">
            <w:drawing>
              <wp:anchor distT="0" distB="0" distL="114300" distR="114300" simplePos="0" relativeHeight="251683840" behindDoc="0" locked="0" layoutInCell="1" allowOverlap="1" wp14:anchorId="741A270F" wp14:editId="5054F82A">
                <wp:simplePos x="0" y="0"/>
                <wp:positionH relativeFrom="column">
                  <wp:posOffset>3113925</wp:posOffset>
                </wp:positionH>
                <wp:positionV relativeFrom="paragraph">
                  <wp:posOffset>2600085</wp:posOffset>
                </wp:positionV>
                <wp:extent cx="345600" cy="336240"/>
                <wp:effectExtent l="57150" t="38100" r="54610" b="45085"/>
                <wp:wrapNone/>
                <wp:docPr id="715722548"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345600" cy="336240"/>
                      </w14:xfrm>
                    </w14:contentPart>
                  </a:graphicData>
                </a:graphic>
              </wp:anchor>
            </w:drawing>
          </mc:Choice>
          <mc:Fallback>
            <w:pict>
              <v:shape w14:anchorId="1D7414FC" id="Ink 5" o:spid="_x0000_s1026" type="#_x0000_t75" style="position:absolute;margin-left:244.5pt;margin-top:204.05pt;width:28.6pt;height:27.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">
                <v:imagedata r:id="rId11" o:title=""/>
              </v:shape>
            </w:pict>
          </mc:Fallback>
        </mc:AlternateContent>
      </w:r>
      <w:r>
        <w:rPr>
          <w:noProof/>
        </w:rPr>
        <mc:AlternateContent>
          <mc:Choice Requires="wpi">
            <w:drawing>
              <wp:anchor distT="0" distB="0" distL="114300" distR="114300" simplePos="0" relativeHeight="251682816" behindDoc="0" locked="0" layoutInCell="1" allowOverlap="1" wp14:anchorId="7684C331" wp14:editId="3F7E84F8">
                <wp:simplePos x="0" y="0"/>
                <wp:positionH relativeFrom="column">
                  <wp:posOffset>1685085</wp:posOffset>
                </wp:positionH>
                <wp:positionV relativeFrom="paragraph">
                  <wp:posOffset>2578845</wp:posOffset>
                </wp:positionV>
                <wp:extent cx="412560" cy="346320"/>
                <wp:effectExtent l="38100" t="57150" r="45085" b="53975"/>
                <wp:wrapNone/>
                <wp:docPr id="204052360"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412560" cy="346320"/>
                      </w14:xfrm>
                    </w14:contentPart>
                  </a:graphicData>
                </a:graphic>
              </wp:anchor>
            </w:drawing>
          </mc:Choice>
          <mc:Fallback>
            <w:pict>
              <v:shape w14:anchorId="0245C1CD" id="Ink 4" o:spid="_x0000_s1026" type="#_x0000_t75" style="position:absolute;margin-left:132pt;margin-top:202.35pt;width:33.9pt;height:28.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">
                <v:imagedata r:id="rId13" o:title=""/>
              </v:shape>
            </w:pict>
          </mc:Fallback>
        </mc:AlternateContent>
      </w:r>
      <w:r>
        <w:rPr>
          <w:noProof/>
        </w:rPr>
        <mc:AlternateContent>
          <mc:Choice Requires="wpi">
            <w:drawing>
              <wp:anchor distT="0" distB="0" distL="114300" distR="114300" simplePos="0" relativeHeight="251681792" behindDoc="0" locked="0" layoutInCell="1" allowOverlap="1" wp14:anchorId="0D09620E" wp14:editId="30784073">
                <wp:simplePos x="0" y="0"/>
                <wp:positionH relativeFrom="column">
                  <wp:posOffset>1303845</wp:posOffset>
                </wp:positionH>
                <wp:positionV relativeFrom="paragraph">
                  <wp:posOffset>2589285</wp:posOffset>
                </wp:positionV>
                <wp:extent cx="411840" cy="354600"/>
                <wp:effectExtent l="38100" t="57150" r="45720" b="45720"/>
                <wp:wrapNone/>
                <wp:docPr id="524350432" name="Ink 3"/>
                <wp:cNvGraphicFramePr/>
                <a:graphic xmlns:a="http://schemas.openxmlformats.org/drawingml/2006/main">
                  <a:graphicData uri="http://schemas.microsoft.com/office/word/2010/wordprocessingInk">
                    <w14:contentPart bwMode="auto" r:id="rId14">
                      <w14:nvContentPartPr>
                        <w14:cNvContentPartPr/>
                      </w14:nvContentPartPr>
                      <w14:xfrm>
                        <a:off x="0" y="0"/>
                        <a:ext cx="411840" cy="354600"/>
                      </w14:xfrm>
                    </w14:contentPart>
                  </a:graphicData>
                </a:graphic>
              </wp:anchor>
            </w:drawing>
          </mc:Choice>
          <mc:Fallback>
            <w:pict>
              <v:shape w14:anchorId="7839CCC3" id="Ink 3" o:spid="_x0000_s1026" type="#_x0000_t75" style="position:absolute;margin-left:101.95pt;margin-top:203.2pt;width:33.85pt;height:29.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">
                <v:imagedata r:id="rId15" o:title=""/>
              </v:shape>
            </w:pict>
          </mc:Fallback>
        </mc:AlternateContent>
      </w:r>
      <w:r w:rsidR="00E27081" w:rsidRPr="00E27081">
        <w:rPr>
          <w:noProof/>
        </w:rPr>
        <mc:AlternateContent>
          <mc:Choice Requires="wps">
            <w:drawing>
              <wp:anchor distT="45720" distB="45720" distL="114300" distR="114300" simplePos="0" relativeHeight="251674624" behindDoc="0" locked="0" layoutInCell="1" allowOverlap="1" wp14:anchorId="21412160" wp14:editId="5AAA1A18">
                <wp:simplePos x="0" y="0"/>
                <wp:positionH relativeFrom="margin">
                  <wp:posOffset>333375</wp:posOffset>
                </wp:positionH>
                <wp:positionV relativeFrom="paragraph">
                  <wp:posOffset>194945</wp:posOffset>
                </wp:positionV>
                <wp:extent cx="7086600" cy="9039225"/>
                <wp:effectExtent l="0" t="0" r="19050" b="28575"/>
                <wp:wrapSquare wrapText="bothSides"/>
                <wp:docPr id="1862556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6463A62E" w14:textId="588FE59C" w:rsidR="00E27081" w:rsidRDefault="00CF152D" w:rsidP="00E27081">
                            <w:r>
                              <w:rPr>
                                <w:rFonts w:ascii="Arial" w:hAnsi="Arial" w:cs="Arial"/>
                                <w:noProof/>
                              </w:rPr>
                              <w:drawing>
                                <wp:inline distT="0" distB="0" distL="0" distR="0" wp14:anchorId="23688836" wp14:editId="2D628336">
                                  <wp:extent cx="4276725" cy="3581494"/>
                                  <wp:effectExtent l="0" t="0" r="0" b="0"/>
                                  <wp:docPr id="10460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116" cy="3591033"/>
                                          </a:xfrm>
                                          <a:prstGeom prst="rect">
                                            <a:avLst/>
                                          </a:prstGeom>
                                          <a:noFill/>
                                          <a:ln>
                                            <a:noFill/>
                                          </a:ln>
                                        </pic:spPr>
                                      </pic:pic>
                                    </a:graphicData>
                                  </a:graphic>
                                </wp:inline>
                              </w:drawing>
                            </w:r>
                          </w:p>
                          <w:p w14:paraId="30D1DCCB" w14:textId="2957F720" w:rsidR="00F768E8" w:rsidRDefault="00F768E8" w:rsidP="00F768E8">
                            <w:pPr>
                              <w:ind w:left="5040" w:firstLine="720"/>
                            </w:pPr>
                            <w:r>
                              <w:t>(Figure 1)</w:t>
                            </w:r>
                          </w:p>
                          <w:p w14:paraId="4192EC07" w14:textId="2B06D016" w:rsidR="00D66CC5" w:rsidRDefault="00D66CC5" w:rsidP="00E27081">
                            <w:r>
                              <w:rPr>
                                <w:noProof/>
                              </w:rPr>
                              <w:drawing>
                                <wp:inline distT="0" distB="0" distL="0" distR="0" wp14:anchorId="35624D5A" wp14:editId="79C8CEEE">
                                  <wp:extent cx="4547723" cy="3564000"/>
                                  <wp:effectExtent l="0" t="0" r="5715" b="0"/>
                                  <wp:docPr id="1270325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7723" cy="3564000"/>
                                          </a:xfrm>
                                          <a:prstGeom prst="rect">
                                            <a:avLst/>
                                          </a:prstGeom>
                                          <a:noFill/>
                                          <a:ln>
                                            <a:noFill/>
                                          </a:ln>
                                        </pic:spPr>
                                      </pic:pic>
                                    </a:graphicData>
                                  </a:graphic>
                                </wp:inline>
                              </w:drawing>
                            </w:r>
                          </w:p>
                          <w:p w14:paraId="3F6BC729" w14:textId="49D322B7" w:rsidR="00F768E8" w:rsidRDefault="00F768E8" w:rsidP="00F768E8">
                            <w:pPr>
                              <w:ind w:left="5760"/>
                            </w:pPr>
                            <w:r>
                              <w:t>(Figure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12160" id="_x0000_s1035" type="#_x0000_t202" style="position:absolute;margin-left:26.25pt;margin-top:15.35pt;width:558pt;height:711.7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dEHQIAADc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" strokecolor="window">
                <v:textbox>
                  <w:txbxContent>
                    <w:p w14:paraId="6463A62E" w14:textId="588FE59C" w:rsidR="00E27081" w:rsidRDefault="00CF152D" w:rsidP="00E27081">
                      <w:r>
                        <w:rPr>
                          <w:rFonts w:ascii="Arial" w:hAnsi="Arial" w:cs="Arial"/>
                          <w:noProof/>
                        </w:rPr>
                        <w:drawing>
                          <wp:inline distT="0" distB="0" distL="0" distR="0" wp14:anchorId="23688836" wp14:editId="2D628336">
                            <wp:extent cx="4276725" cy="3581494"/>
                            <wp:effectExtent l="0" t="0" r="0" b="0"/>
                            <wp:docPr id="10460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116" cy="3591033"/>
                                    </a:xfrm>
                                    <a:prstGeom prst="rect">
                                      <a:avLst/>
                                    </a:prstGeom>
                                    <a:noFill/>
                                    <a:ln>
                                      <a:noFill/>
                                    </a:ln>
                                  </pic:spPr>
                                </pic:pic>
                              </a:graphicData>
                            </a:graphic>
                          </wp:inline>
                        </w:drawing>
                      </w:r>
                    </w:p>
                    <w:p w14:paraId="30D1DCCB" w14:textId="2957F720" w:rsidR="00F768E8" w:rsidRDefault="00F768E8" w:rsidP="00F768E8">
                      <w:pPr>
                        <w:ind w:left="5040" w:firstLine="720"/>
                      </w:pPr>
                      <w:r>
                        <w:t>(Figure 1)</w:t>
                      </w:r>
                    </w:p>
                    <w:p w14:paraId="4192EC07" w14:textId="2B06D016" w:rsidR="00D66CC5" w:rsidRDefault="00D66CC5" w:rsidP="00E27081">
                      <w:r>
                        <w:rPr>
                          <w:noProof/>
                        </w:rPr>
                        <w:drawing>
                          <wp:inline distT="0" distB="0" distL="0" distR="0" wp14:anchorId="35624D5A" wp14:editId="79C8CEEE">
                            <wp:extent cx="4547723" cy="3564000"/>
                            <wp:effectExtent l="0" t="0" r="5715" b="0"/>
                            <wp:docPr id="1270325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7723" cy="3564000"/>
                                    </a:xfrm>
                                    <a:prstGeom prst="rect">
                                      <a:avLst/>
                                    </a:prstGeom>
                                    <a:noFill/>
                                    <a:ln>
                                      <a:noFill/>
                                    </a:ln>
                                  </pic:spPr>
                                </pic:pic>
                              </a:graphicData>
                            </a:graphic>
                          </wp:inline>
                        </w:drawing>
                      </w:r>
                    </w:p>
                    <w:p w14:paraId="3F6BC729" w14:textId="49D322B7" w:rsidR="00F768E8" w:rsidRDefault="00F768E8" w:rsidP="00F768E8">
                      <w:pPr>
                        <w:ind w:left="5760"/>
                      </w:pPr>
                      <w:r>
                        <w:t>(Figure 2)</w:t>
                      </w:r>
                    </w:p>
                  </w:txbxContent>
                </v:textbox>
                <w10:wrap type="square" anchorx="margin"/>
              </v:shape>
            </w:pict>
          </mc:Fallback>
        </mc:AlternateContent>
      </w:r>
      <w:r w:rsidR="0057769C">
        <w:br w:type="page"/>
      </w:r>
    </w:p>
    <w:p w14:paraId="4E6BCF45" w14:textId="04E4EDDB" w:rsidR="0057769C" w:rsidRDefault="00E27081">
      <w:r w:rsidRPr="00E27081">
        <w:rPr>
          <w:noProof/>
        </w:rPr>
        <w:lastRenderedPageBreak/>
        <mc:AlternateContent>
          <mc:Choice Requires="wps">
            <w:drawing>
              <wp:anchor distT="45720" distB="45720" distL="114300" distR="114300" simplePos="0" relativeHeight="251676672" behindDoc="0" locked="0" layoutInCell="1" allowOverlap="1" wp14:anchorId="5D8599B0" wp14:editId="6965D871">
                <wp:simplePos x="0" y="0"/>
                <wp:positionH relativeFrom="margin">
                  <wp:posOffset>333375</wp:posOffset>
                </wp:positionH>
                <wp:positionV relativeFrom="paragraph">
                  <wp:posOffset>194945</wp:posOffset>
                </wp:positionV>
                <wp:extent cx="7086600" cy="9039225"/>
                <wp:effectExtent l="0" t="0" r="19050" b="28575"/>
                <wp:wrapSquare wrapText="bothSides"/>
                <wp:docPr id="13994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345A41E6" w14:textId="356BA7A9" w:rsidR="00E27081" w:rsidRDefault="005D20F6" w:rsidP="00E27081">
                            <w:pPr>
                              <w:pStyle w:val="Heading3"/>
                              <w:jc w:val="center"/>
                            </w:pPr>
                            <w:r>
                              <w:rPr>
                                <w:noProof/>
                              </w:rPr>
                              <w:drawing>
                                <wp:inline distT="0" distB="0" distL="0" distR="0" wp14:anchorId="1856C9FC" wp14:editId="69AB5A53">
                                  <wp:extent cx="4495343" cy="3564000"/>
                                  <wp:effectExtent l="0" t="0" r="635" b="0"/>
                                  <wp:docPr id="14068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343" cy="3564000"/>
                                          </a:xfrm>
                                          <a:prstGeom prst="rect">
                                            <a:avLst/>
                                          </a:prstGeom>
                                          <a:noFill/>
                                          <a:ln>
                                            <a:noFill/>
                                          </a:ln>
                                        </pic:spPr>
                                      </pic:pic>
                                    </a:graphicData>
                                  </a:graphic>
                                </wp:inline>
                              </w:drawing>
                            </w:r>
                          </w:p>
                          <w:p w14:paraId="672768EB" w14:textId="156D183C" w:rsidR="00FB3A6B" w:rsidRPr="00FB3A6B" w:rsidRDefault="00FB3A6B" w:rsidP="00FB3A6B">
                            <w:pPr>
                              <w:ind w:left="7200" w:firstLine="720"/>
                            </w:pPr>
                            <w:r>
                              <w:t xml:space="preserve">(Figure </w:t>
                            </w:r>
                            <w:r w:rsidR="00F768E8">
                              <w:t>3</w:t>
                            </w:r>
                            <w:r>
                              <w:t>)</w:t>
                            </w:r>
                          </w:p>
                          <w:p w14:paraId="317218BD" w14:textId="79D19696" w:rsidR="00FB3A6B" w:rsidRDefault="00FB3A6B" w:rsidP="00F768E8">
                            <w:pPr>
                              <w:jc w:val="center"/>
                            </w:pPr>
                            <w:r>
                              <w:rPr>
                                <w:noProof/>
                              </w:rPr>
                              <w:drawing>
                                <wp:inline distT="0" distB="0" distL="0" distR="0" wp14:anchorId="766C017C" wp14:editId="07E849C5">
                                  <wp:extent cx="4462962" cy="3564000"/>
                                  <wp:effectExtent l="0" t="0" r="0" b="0"/>
                                  <wp:docPr id="1046516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2962" cy="3564000"/>
                                          </a:xfrm>
                                          <a:prstGeom prst="rect">
                                            <a:avLst/>
                                          </a:prstGeom>
                                          <a:noFill/>
                                          <a:ln>
                                            <a:noFill/>
                                          </a:ln>
                                        </pic:spPr>
                                      </pic:pic>
                                    </a:graphicData>
                                  </a:graphic>
                                </wp:inline>
                              </w:drawing>
                            </w:r>
                          </w:p>
                          <w:p w14:paraId="03A216CD" w14:textId="69FE8CBD" w:rsidR="00F768E8" w:rsidRPr="005D20F6" w:rsidRDefault="00F768E8" w:rsidP="00F768E8">
                            <w:pPr>
                              <w:ind w:left="7200" w:firstLine="720"/>
                            </w:pPr>
                            <w:r>
                              <w:t>(Figure 4)</w:t>
                            </w:r>
                          </w:p>
                          <w:p w14:paraId="059EEABA" w14:textId="7E1B1BF9" w:rsidR="00E27081" w:rsidRPr="00FC1B8F" w:rsidRDefault="00EC2E93" w:rsidP="00FC1B8F">
                            <w:pPr>
                              <w:pStyle w:val="Heading3"/>
                              <w:spacing w:line="276" w:lineRule="auto"/>
                              <w:rPr>
                                <w:rFonts w:ascii="Arial" w:hAnsi="Arial" w:cs="Arial"/>
                              </w:rPr>
                            </w:pPr>
                            <w:r>
                              <w:rPr>
                                <w:rFonts w:ascii="Arial" w:hAnsi="Arial" w:cs="Arial"/>
                              </w:rPr>
                              <w:t xml:space="preserve">We used </w:t>
                            </w:r>
                            <w:r w:rsidR="004F04E5">
                              <w:rPr>
                                <w:rFonts w:ascii="Arial" w:hAnsi="Arial" w:cs="Arial"/>
                              </w:rPr>
                              <w:t xml:space="preserve">a violin plot </w:t>
                            </w:r>
                            <w:r w:rsidR="00814C00">
                              <w:rPr>
                                <w:rFonts w:ascii="Arial" w:hAnsi="Arial" w:cs="Arial"/>
                              </w:rPr>
                              <w:t xml:space="preserve">to check the difference that having research makes </w:t>
                            </w:r>
                            <w:r w:rsidR="005A5693">
                              <w:rPr>
                                <w:rFonts w:ascii="Arial" w:hAnsi="Arial" w:cs="Arial"/>
                              </w:rPr>
                              <w:t xml:space="preserve">of getting admitted to graduation school. From the visualizations we generated </w:t>
                            </w:r>
                            <w:r w:rsidR="00C157CB">
                              <w:rPr>
                                <w:rFonts w:ascii="Arial" w:hAnsi="Arial" w:cs="Arial"/>
                              </w:rPr>
                              <w:t>we can see that research does make a difference. (Figure 5</w:t>
                            </w:r>
                            <w:r w:rsidR="001E06AC">
                              <w:rPr>
                                <w:rFonts w:ascii="Arial" w:hAnsi="Arial" w:cs="Arial"/>
                              </w:rPr>
                              <w:t>, 6</w:t>
                            </w:r>
                            <w:r w:rsidR="00C157CB">
                              <w:rPr>
                                <w:rFonts w:ascii="Arial" w:hAnsi="Arial" w:cs="Arial"/>
                              </w:rPr>
                              <w:t>)</w:t>
                            </w:r>
                            <w:r w:rsidR="00066074">
                              <w:rPr>
                                <w:rFonts w:ascii="Arial" w:hAnsi="Arial" w:cs="Arial"/>
                              </w:rPr>
                              <w:t xml:space="preserve"> We can see by adding Research as</w:t>
                            </w:r>
                            <w:r w:rsidR="006E5AF4">
                              <w:rPr>
                                <w:rFonts w:ascii="Arial" w:hAnsi="Arial" w:cs="Arial"/>
                              </w:rPr>
                              <w:t xml:space="preserve"> a hue to our input variables on the scatter plots that the values increase in chances of getting admitted. (Figure 6)</w:t>
                            </w:r>
                          </w:p>
                          <w:p w14:paraId="3C9F90B3" w14:textId="77777777" w:rsidR="00E27081" w:rsidRDefault="00E27081" w:rsidP="00E27081">
                            <w:pPr>
                              <w:pStyle w:val="Heading3"/>
                              <w:jc w:val="center"/>
                            </w:pPr>
                          </w:p>
                          <w:p w14:paraId="507F0688" w14:textId="77777777" w:rsidR="00E27081" w:rsidRDefault="00E27081" w:rsidP="00E27081">
                            <w:pPr>
                              <w:pStyle w:val="Heading3"/>
                            </w:pPr>
                          </w:p>
                          <w:p w14:paraId="4540E7F7" w14:textId="77777777" w:rsidR="00E27081" w:rsidRDefault="00E27081" w:rsidP="00E270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599B0" id="_x0000_s1036" type="#_x0000_t202" style="position:absolute;margin-left:26.25pt;margin-top:15.35pt;width:558pt;height:711.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myHgIAADc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" strokecolor="window">
                <v:textbox>
                  <w:txbxContent>
                    <w:p w14:paraId="345A41E6" w14:textId="356BA7A9" w:rsidR="00E27081" w:rsidRDefault="005D20F6" w:rsidP="00E27081">
                      <w:pPr>
                        <w:pStyle w:val="Heading3"/>
                        <w:jc w:val="center"/>
                      </w:pPr>
                      <w:r>
                        <w:rPr>
                          <w:noProof/>
                        </w:rPr>
                        <w:drawing>
                          <wp:inline distT="0" distB="0" distL="0" distR="0" wp14:anchorId="1856C9FC" wp14:editId="69AB5A53">
                            <wp:extent cx="4495343" cy="3564000"/>
                            <wp:effectExtent l="0" t="0" r="635" b="0"/>
                            <wp:docPr id="14068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5343" cy="3564000"/>
                                    </a:xfrm>
                                    <a:prstGeom prst="rect">
                                      <a:avLst/>
                                    </a:prstGeom>
                                    <a:noFill/>
                                    <a:ln>
                                      <a:noFill/>
                                    </a:ln>
                                  </pic:spPr>
                                </pic:pic>
                              </a:graphicData>
                            </a:graphic>
                          </wp:inline>
                        </w:drawing>
                      </w:r>
                    </w:p>
                    <w:p w14:paraId="672768EB" w14:textId="156D183C" w:rsidR="00FB3A6B" w:rsidRPr="00FB3A6B" w:rsidRDefault="00FB3A6B" w:rsidP="00FB3A6B">
                      <w:pPr>
                        <w:ind w:left="7200" w:firstLine="720"/>
                      </w:pPr>
                      <w:r>
                        <w:t xml:space="preserve">(Figure </w:t>
                      </w:r>
                      <w:r w:rsidR="00F768E8">
                        <w:t>3</w:t>
                      </w:r>
                      <w:r>
                        <w:t>)</w:t>
                      </w:r>
                    </w:p>
                    <w:p w14:paraId="317218BD" w14:textId="79D19696" w:rsidR="00FB3A6B" w:rsidRDefault="00FB3A6B" w:rsidP="00F768E8">
                      <w:pPr>
                        <w:jc w:val="center"/>
                      </w:pPr>
                      <w:r>
                        <w:rPr>
                          <w:noProof/>
                        </w:rPr>
                        <w:drawing>
                          <wp:inline distT="0" distB="0" distL="0" distR="0" wp14:anchorId="766C017C" wp14:editId="07E849C5">
                            <wp:extent cx="4462962" cy="3564000"/>
                            <wp:effectExtent l="0" t="0" r="0" b="0"/>
                            <wp:docPr id="1046516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2962" cy="3564000"/>
                                    </a:xfrm>
                                    <a:prstGeom prst="rect">
                                      <a:avLst/>
                                    </a:prstGeom>
                                    <a:noFill/>
                                    <a:ln>
                                      <a:noFill/>
                                    </a:ln>
                                  </pic:spPr>
                                </pic:pic>
                              </a:graphicData>
                            </a:graphic>
                          </wp:inline>
                        </w:drawing>
                      </w:r>
                    </w:p>
                    <w:p w14:paraId="03A216CD" w14:textId="69FE8CBD" w:rsidR="00F768E8" w:rsidRPr="005D20F6" w:rsidRDefault="00F768E8" w:rsidP="00F768E8">
                      <w:pPr>
                        <w:ind w:left="7200" w:firstLine="720"/>
                      </w:pPr>
                      <w:r>
                        <w:t>(Figure 4)</w:t>
                      </w:r>
                    </w:p>
                    <w:p w14:paraId="059EEABA" w14:textId="7E1B1BF9" w:rsidR="00E27081" w:rsidRPr="00FC1B8F" w:rsidRDefault="00EC2E93" w:rsidP="00FC1B8F">
                      <w:pPr>
                        <w:pStyle w:val="Heading3"/>
                        <w:spacing w:line="276" w:lineRule="auto"/>
                        <w:rPr>
                          <w:rFonts w:ascii="Arial" w:hAnsi="Arial" w:cs="Arial"/>
                        </w:rPr>
                      </w:pPr>
                      <w:r>
                        <w:rPr>
                          <w:rFonts w:ascii="Arial" w:hAnsi="Arial" w:cs="Arial"/>
                        </w:rPr>
                        <w:t xml:space="preserve">We used </w:t>
                      </w:r>
                      <w:r w:rsidR="004F04E5">
                        <w:rPr>
                          <w:rFonts w:ascii="Arial" w:hAnsi="Arial" w:cs="Arial"/>
                        </w:rPr>
                        <w:t xml:space="preserve">a violin plot </w:t>
                      </w:r>
                      <w:r w:rsidR="00814C00">
                        <w:rPr>
                          <w:rFonts w:ascii="Arial" w:hAnsi="Arial" w:cs="Arial"/>
                        </w:rPr>
                        <w:t xml:space="preserve">to check the difference that having research makes </w:t>
                      </w:r>
                      <w:r w:rsidR="005A5693">
                        <w:rPr>
                          <w:rFonts w:ascii="Arial" w:hAnsi="Arial" w:cs="Arial"/>
                        </w:rPr>
                        <w:t xml:space="preserve">of getting admitted to graduation school. From the visualizations we generated </w:t>
                      </w:r>
                      <w:r w:rsidR="00C157CB">
                        <w:rPr>
                          <w:rFonts w:ascii="Arial" w:hAnsi="Arial" w:cs="Arial"/>
                        </w:rPr>
                        <w:t>we can see that research does make a difference. (Figure 5</w:t>
                      </w:r>
                      <w:r w:rsidR="001E06AC">
                        <w:rPr>
                          <w:rFonts w:ascii="Arial" w:hAnsi="Arial" w:cs="Arial"/>
                        </w:rPr>
                        <w:t>, 6</w:t>
                      </w:r>
                      <w:r w:rsidR="00C157CB">
                        <w:rPr>
                          <w:rFonts w:ascii="Arial" w:hAnsi="Arial" w:cs="Arial"/>
                        </w:rPr>
                        <w:t>)</w:t>
                      </w:r>
                      <w:r w:rsidR="00066074">
                        <w:rPr>
                          <w:rFonts w:ascii="Arial" w:hAnsi="Arial" w:cs="Arial"/>
                        </w:rPr>
                        <w:t xml:space="preserve"> We can see by adding Research as</w:t>
                      </w:r>
                      <w:r w:rsidR="006E5AF4">
                        <w:rPr>
                          <w:rFonts w:ascii="Arial" w:hAnsi="Arial" w:cs="Arial"/>
                        </w:rPr>
                        <w:t xml:space="preserve"> a hue to our input variables on the scatter plots that the values increase in chances of getting admitted. (Figure 6)</w:t>
                      </w:r>
                    </w:p>
                    <w:p w14:paraId="3C9F90B3" w14:textId="77777777" w:rsidR="00E27081" w:rsidRDefault="00E27081" w:rsidP="00E27081">
                      <w:pPr>
                        <w:pStyle w:val="Heading3"/>
                        <w:jc w:val="center"/>
                      </w:pPr>
                    </w:p>
                    <w:p w14:paraId="507F0688" w14:textId="77777777" w:rsidR="00E27081" w:rsidRDefault="00E27081" w:rsidP="00E27081">
                      <w:pPr>
                        <w:pStyle w:val="Heading3"/>
                      </w:pPr>
                    </w:p>
                    <w:p w14:paraId="4540E7F7" w14:textId="77777777" w:rsidR="00E27081" w:rsidRDefault="00E27081" w:rsidP="00E27081"/>
                  </w:txbxContent>
                </v:textbox>
                <w10:wrap type="square" anchorx="margin"/>
              </v:shape>
            </w:pict>
          </mc:Fallback>
        </mc:AlternateContent>
      </w:r>
      <w:r w:rsidR="0057769C">
        <w:br w:type="page"/>
      </w:r>
    </w:p>
    <w:p w14:paraId="221F3D74" w14:textId="30AF742A" w:rsidR="0057769C" w:rsidRDefault="00E27081">
      <w:r w:rsidRPr="00E27081">
        <w:rPr>
          <w:noProof/>
        </w:rPr>
        <w:lastRenderedPageBreak/>
        <mc:AlternateContent>
          <mc:Choice Requires="wps">
            <w:drawing>
              <wp:anchor distT="45720" distB="45720" distL="114300" distR="114300" simplePos="0" relativeHeight="251678720" behindDoc="0" locked="0" layoutInCell="1" allowOverlap="1" wp14:anchorId="626D5C1D" wp14:editId="56084F8A">
                <wp:simplePos x="0" y="0"/>
                <wp:positionH relativeFrom="margin">
                  <wp:align>center</wp:align>
                </wp:positionH>
                <wp:positionV relativeFrom="paragraph">
                  <wp:posOffset>194945</wp:posOffset>
                </wp:positionV>
                <wp:extent cx="7086600" cy="9039225"/>
                <wp:effectExtent l="0" t="0" r="19050" b="28575"/>
                <wp:wrapSquare wrapText="bothSides"/>
                <wp:docPr id="721548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49BDEC8F" w14:textId="4CB7B4A4" w:rsidR="00E27081" w:rsidRDefault="001E06AC" w:rsidP="00E27081">
                            <w:pPr>
                              <w:rPr>
                                <w:rFonts w:ascii="Arial" w:hAnsi="Arial" w:cs="Arial"/>
                              </w:rPr>
                            </w:pPr>
                            <w:r>
                              <w:rPr>
                                <w:rFonts w:ascii="Arial" w:hAnsi="Arial" w:cs="Arial"/>
                                <w:noProof/>
                              </w:rPr>
                              <w:drawing>
                                <wp:inline distT="0" distB="0" distL="0" distR="0" wp14:anchorId="42363121" wp14:editId="69C5A63F">
                                  <wp:extent cx="3269781" cy="3247200"/>
                                  <wp:effectExtent l="0" t="0" r="6985" b="0"/>
                                  <wp:docPr id="1446122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9781" cy="3247200"/>
                                          </a:xfrm>
                                          <a:prstGeom prst="rect">
                                            <a:avLst/>
                                          </a:prstGeom>
                                          <a:noFill/>
                                          <a:ln>
                                            <a:noFill/>
                                          </a:ln>
                                        </pic:spPr>
                                      </pic:pic>
                                    </a:graphicData>
                                  </a:graphic>
                                </wp:inline>
                              </w:drawing>
                            </w:r>
                          </w:p>
                          <w:p w14:paraId="15ACCA35" w14:textId="0474D286" w:rsidR="001E06AC" w:rsidRDefault="001E06AC" w:rsidP="00E27081">
                            <w:pPr>
                              <w:rPr>
                                <w:rFonts w:ascii="Arial" w:hAnsi="Arial" w:cs="Arial"/>
                              </w:rPr>
                            </w:pPr>
                            <w:r>
                              <w:rPr>
                                <w:rFonts w:ascii="Arial" w:hAnsi="Arial" w:cs="Arial"/>
                              </w:rPr>
                              <w:t>(Figure 5)</w:t>
                            </w:r>
                          </w:p>
                          <w:p w14:paraId="1DDDDB14" w14:textId="142A0670" w:rsidR="006E5AF4" w:rsidRDefault="00C3524D" w:rsidP="00E27081">
                            <w:pPr>
                              <w:rPr>
                                <w:rFonts w:ascii="Arial" w:hAnsi="Arial" w:cs="Arial"/>
                              </w:rPr>
                            </w:pPr>
                            <w:r>
                              <w:rPr>
                                <w:rFonts w:ascii="Arial" w:hAnsi="Arial" w:cs="Arial"/>
                                <w:noProof/>
                              </w:rPr>
                              <w:drawing>
                                <wp:inline distT="0" distB="0" distL="0" distR="0" wp14:anchorId="28005BA0" wp14:editId="59B4BEBC">
                                  <wp:extent cx="3594980" cy="3240000"/>
                                  <wp:effectExtent l="0" t="0" r="5715" b="0"/>
                                  <wp:docPr id="1183864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980" cy="3240000"/>
                                          </a:xfrm>
                                          <a:prstGeom prst="rect">
                                            <a:avLst/>
                                          </a:prstGeom>
                                          <a:noFill/>
                                          <a:ln>
                                            <a:noFill/>
                                          </a:ln>
                                        </pic:spPr>
                                      </pic:pic>
                                    </a:graphicData>
                                  </a:graphic>
                                </wp:inline>
                              </w:drawing>
                            </w:r>
                          </w:p>
                          <w:p w14:paraId="31BBC480" w14:textId="3C06E0AB" w:rsidR="00C3524D" w:rsidRPr="00E27081" w:rsidRDefault="00C3524D" w:rsidP="00E27081">
                            <w:pPr>
                              <w:rPr>
                                <w:rFonts w:ascii="Arial" w:hAnsi="Arial" w:cs="Arial"/>
                              </w:rPr>
                            </w:pPr>
                            <w:r>
                              <w:rPr>
                                <w:rFonts w:ascii="Arial" w:hAnsi="Arial" w:cs="Arial"/>
                              </w:rPr>
                              <w:t>(Figure 6)</w:t>
                            </w:r>
                          </w:p>
                          <w:p w14:paraId="6EC12D83" w14:textId="0BD3ADE6" w:rsidR="00E27081" w:rsidRDefault="003A4102" w:rsidP="00A0768B">
                            <w:pPr>
                              <w:pStyle w:val="Heading3"/>
                              <w:jc w:val="center"/>
                            </w:pPr>
                            <w:r>
                              <w:t>Modeling</w:t>
                            </w:r>
                          </w:p>
                          <w:p w14:paraId="5398EF18" w14:textId="1B17242F" w:rsidR="003A4102" w:rsidRPr="003A4102" w:rsidRDefault="00DA5486" w:rsidP="001844FB">
                            <w:pPr>
                              <w:spacing w:line="276" w:lineRule="auto"/>
                              <w:rPr>
                                <w:rFonts w:ascii="Arial" w:hAnsi="Arial" w:cs="Arial"/>
                              </w:rPr>
                            </w:pPr>
                            <w:r>
                              <w:rPr>
                                <w:rFonts w:ascii="Arial" w:hAnsi="Arial" w:cs="Arial"/>
                              </w:rPr>
                              <w:t xml:space="preserve">For data modeling, we split the data into training and </w:t>
                            </w:r>
                            <w:proofErr w:type="gramStart"/>
                            <w:r>
                              <w:rPr>
                                <w:rFonts w:ascii="Arial" w:hAnsi="Arial" w:cs="Arial"/>
                              </w:rPr>
                              <w:t>testing(</w:t>
                            </w:r>
                            <w:proofErr w:type="gramEnd"/>
                            <w:r w:rsidR="00A66B90">
                              <w:rPr>
                                <w:rFonts w:ascii="Arial" w:hAnsi="Arial" w:cs="Arial"/>
                              </w:rPr>
                              <w:t xml:space="preserve">75% and 25% </w:t>
                            </w:r>
                            <w:r w:rsidR="001844FB" w:rsidRPr="001844FB">
                              <w:rPr>
                                <w:rFonts w:ascii="Arial" w:hAnsi="Arial" w:cs="Arial"/>
                              </w:rPr>
                              <w:t>respectively</w:t>
                            </w:r>
                            <w:r w:rsidR="00AC6B82">
                              <w:rPr>
                                <w:rFonts w:ascii="Arial" w:hAnsi="Arial" w:cs="Arial"/>
                              </w:rPr>
                              <w:t>)</w:t>
                            </w:r>
                            <w:r w:rsidR="001844FB">
                              <w:rPr>
                                <w:rFonts w:ascii="Arial" w:hAnsi="Arial" w:cs="Arial"/>
                              </w:rPr>
                              <w:t xml:space="preserve"> to train our data model to give accurate predictions</w:t>
                            </w:r>
                            <w:r w:rsidR="00C87F30">
                              <w:rPr>
                                <w:rFonts w:ascii="Arial" w:hAnsi="Arial" w:cs="Arial"/>
                              </w:rPr>
                              <w:t>.</w:t>
                            </w:r>
                            <w:r w:rsidR="006E2886">
                              <w:rPr>
                                <w:rFonts w:ascii="Arial" w:hAnsi="Arial" w:cs="Arial"/>
                              </w:rPr>
                              <w:t xml:space="preserve"> </w:t>
                            </w:r>
                            <w:r w:rsidR="00C95AE2">
                              <w:rPr>
                                <w:rFonts w:ascii="Arial" w:hAnsi="Arial" w:cs="Arial"/>
                              </w:rPr>
                              <w:t xml:space="preserve">We then fit our </w:t>
                            </w:r>
                            <w:r w:rsidR="00391EDD">
                              <w:rPr>
                                <w:rFonts w:ascii="Arial" w:hAnsi="Arial" w:cs="Arial"/>
                              </w:rPr>
                              <w:t>Linear regression model</w:t>
                            </w:r>
                            <w:r w:rsidR="001F32CC">
                              <w:rPr>
                                <w:rFonts w:ascii="Arial" w:hAnsi="Arial" w:cs="Arial"/>
                              </w:rPr>
                              <w:t xml:space="preserve"> to the training data</w:t>
                            </w:r>
                            <w:r w:rsidR="00497251">
                              <w:rPr>
                                <w:rFonts w:ascii="Arial" w:hAnsi="Arial" w:cs="Arial"/>
                              </w:rPr>
                              <w:t xml:space="preserve">. </w:t>
                            </w:r>
                            <w:proofErr w:type="spellStart"/>
                            <w:r w:rsidR="00497251">
                              <w:rPr>
                                <w:rFonts w:ascii="Arial" w:hAnsi="Arial" w:cs="Arial"/>
                              </w:rPr>
                              <w:t>W</w:t>
                            </w:r>
                            <w:proofErr w:type="spellEnd"/>
                            <w:r w:rsidR="00497251">
                              <w:rPr>
                                <w:rFonts w:ascii="Arial" w:hAnsi="Arial" w:cs="Arial"/>
                              </w:rPr>
                              <w:t xml:space="preserve"> can now make predictions.</w:t>
                            </w:r>
                          </w:p>
                          <w:p w14:paraId="03FBDDE0" w14:textId="77777777" w:rsidR="00E27081" w:rsidRDefault="00E27081" w:rsidP="00E27081">
                            <w:pPr>
                              <w:pStyle w:val="Heading3"/>
                              <w:jc w:val="center"/>
                            </w:pPr>
                          </w:p>
                          <w:p w14:paraId="707B8169" w14:textId="77777777" w:rsidR="00E27081" w:rsidRDefault="00E27081" w:rsidP="00E27081">
                            <w:pPr>
                              <w:pStyle w:val="Heading3"/>
                              <w:jc w:val="center"/>
                            </w:pPr>
                          </w:p>
                          <w:p w14:paraId="5368AE6C" w14:textId="77777777" w:rsidR="00E27081" w:rsidRDefault="00E27081" w:rsidP="00E270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D5C1D" id="_x0000_s1037" type="#_x0000_t202" style="position:absolute;margin-left:0;margin-top:15.35pt;width:558pt;height:711.75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dGHgIAADg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" strokecolor="window">
                <v:textbox>
                  <w:txbxContent>
                    <w:p w14:paraId="49BDEC8F" w14:textId="4CB7B4A4" w:rsidR="00E27081" w:rsidRDefault="001E06AC" w:rsidP="00E27081">
                      <w:pPr>
                        <w:rPr>
                          <w:rFonts w:ascii="Arial" w:hAnsi="Arial" w:cs="Arial"/>
                        </w:rPr>
                      </w:pPr>
                      <w:r>
                        <w:rPr>
                          <w:rFonts w:ascii="Arial" w:hAnsi="Arial" w:cs="Arial"/>
                          <w:noProof/>
                        </w:rPr>
                        <w:drawing>
                          <wp:inline distT="0" distB="0" distL="0" distR="0" wp14:anchorId="42363121" wp14:editId="69C5A63F">
                            <wp:extent cx="3269781" cy="3247200"/>
                            <wp:effectExtent l="0" t="0" r="6985" b="0"/>
                            <wp:docPr id="1446122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9781" cy="3247200"/>
                                    </a:xfrm>
                                    <a:prstGeom prst="rect">
                                      <a:avLst/>
                                    </a:prstGeom>
                                    <a:noFill/>
                                    <a:ln>
                                      <a:noFill/>
                                    </a:ln>
                                  </pic:spPr>
                                </pic:pic>
                              </a:graphicData>
                            </a:graphic>
                          </wp:inline>
                        </w:drawing>
                      </w:r>
                    </w:p>
                    <w:p w14:paraId="15ACCA35" w14:textId="0474D286" w:rsidR="001E06AC" w:rsidRDefault="001E06AC" w:rsidP="00E27081">
                      <w:pPr>
                        <w:rPr>
                          <w:rFonts w:ascii="Arial" w:hAnsi="Arial" w:cs="Arial"/>
                        </w:rPr>
                      </w:pPr>
                      <w:r>
                        <w:rPr>
                          <w:rFonts w:ascii="Arial" w:hAnsi="Arial" w:cs="Arial"/>
                        </w:rPr>
                        <w:t>(Figure 5)</w:t>
                      </w:r>
                    </w:p>
                    <w:p w14:paraId="1DDDDB14" w14:textId="142A0670" w:rsidR="006E5AF4" w:rsidRDefault="00C3524D" w:rsidP="00E27081">
                      <w:pPr>
                        <w:rPr>
                          <w:rFonts w:ascii="Arial" w:hAnsi="Arial" w:cs="Arial"/>
                        </w:rPr>
                      </w:pPr>
                      <w:r>
                        <w:rPr>
                          <w:rFonts w:ascii="Arial" w:hAnsi="Arial" w:cs="Arial"/>
                          <w:noProof/>
                        </w:rPr>
                        <w:drawing>
                          <wp:inline distT="0" distB="0" distL="0" distR="0" wp14:anchorId="28005BA0" wp14:editId="59B4BEBC">
                            <wp:extent cx="3594980" cy="3240000"/>
                            <wp:effectExtent l="0" t="0" r="5715" b="0"/>
                            <wp:docPr id="1183864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980" cy="3240000"/>
                                    </a:xfrm>
                                    <a:prstGeom prst="rect">
                                      <a:avLst/>
                                    </a:prstGeom>
                                    <a:noFill/>
                                    <a:ln>
                                      <a:noFill/>
                                    </a:ln>
                                  </pic:spPr>
                                </pic:pic>
                              </a:graphicData>
                            </a:graphic>
                          </wp:inline>
                        </w:drawing>
                      </w:r>
                    </w:p>
                    <w:p w14:paraId="31BBC480" w14:textId="3C06E0AB" w:rsidR="00C3524D" w:rsidRPr="00E27081" w:rsidRDefault="00C3524D" w:rsidP="00E27081">
                      <w:pPr>
                        <w:rPr>
                          <w:rFonts w:ascii="Arial" w:hAnsi="Arial" w:cs="Arial"/>
                        </w:rPr>
                      </w:pPr>
                      <w:r>
                        <w:rPr>
                          <w:rFonts w:ascii="Arial" w:hAnsi="Arial" w:cs="Arial"/>
                        </w:rPr>
                        <w:t>(Figure 6)</w:t>
                      </w:r>
                    </w:p>
                    <w:p w14:paraId="6EC12D83" w14:textId="0BD3ADE6" w:rsidR="00E27081" w:rsidRDefault="003A4102" w:rsidP="00A0768B">
                      <w:pPr>
                        <w:pStyle w:val="Heading3"/>
                        <w:jc w:val="center"/>
                      </w:pPr>
                      <w:r>
                        <w:t>Modeling</w:t>
                      </w:r>
                    </w:p>
                    <w:p w14:paraId="5398EF18" w14:textId="1B17242F" w:rsidR="003A4102" w:rsidRPr="003A4102" w:rsidRDefault="00DA5486" w:rsidP="001844FB">
                      <w:pPr>
                        <w:spacing w:line="276" w:lineRule="auto"/>
                        <w:rPr>
                          <w:rFonts w:ascii="Arial" w:hAnsi="Arial" w:cs="Arial"/>
                        </w:rPr>
                      </w:pPr>
                      <w:r>
                        <w:rPr>
                          <w:rFonts w:ascii="Arial" w:hAnsi="Arial" w:cs="Arial"/>
                        </w:rPr>
                        <w:t xml:space="preserve">For data modeling, we split the data into training and </w:t>
                      </w:r>
                      <w:proofErr w:type="gramStart"/>
                      <w:r>
                        <w:rPr>
                          <w:rFonts w:ascii="Arial" w:hAnsi="Arial" w:cs="Arial"/>
                        </w:rPr>
                        <w:t>testing(</w:t>
                      </w:r>
                      <w:proofErr w:type="gramEnd"/>
                      <w:r w:rsidR="00A66B90">
                        <w:rPr>
                          <w:rFonts w:ascii="Arial" w:hAnsi="Arial" w:cs="Arial"/>
                        </w:rPr>
                        <w:t xml:space="preserve">75% and 25% </w:t>
                      </w:r>
                      <w:r w:rsidR="001844FB" w:rsidRPr="001844FB">
                        <w:rPr>
                          <w:rFonts w:ascii="Arial" w:hAnsi="Arial" w:cs="Arial"/>
                        </w:rPr>
                        <w:t>respectively</w:t>
                      </w:r>
                      <w:r w:rsidR="00AC6B82">
                        <w:rPr>
                          <w:rFonts w:ascii="Arial" w:hAnsi="Arial" w:cs="Arial"/>
                        </w:rPr>
                        <w:t>)</w:t>
                      </w:r>
                      <w:r w:rsidR="001844FB">
                        <w:rPr>
                          <w:rFonts w:ascii="Arial" w:hAnsi="Arial" w:cs="Arial"/>
                        </w:rPr>
                        <w:t xml:space="preserve"> to train our data model to give accurate predictions</w:t>
                      </w:r>
                      <w:r w:rsidR="00C87F30">
                        <w:rPr>
                          <w:rFonts w:ascii="Arial" w:hAnsi="Arial" w:cs="Arial"/>
                        </w:rPr>
                        <w:t>.</w:t>
                      </w:r>
                      <w:r w:rsidR="006E2886">
                        <w:rPr>
                          <w:rFonts w:ascii="Arial" w:hAnsi="Arial" w:cs="Arial"/>
                        </w:rPr>
                        <w:t xml:space="preserve"> </w:t>
                      </w:r>
                      <w:r w:rsidR="00C95AE2">
                        <w:rPr>
                          <w:rFonts w:ascii="Arial" w:hAnsi="Arial" w:cs="Arial"/>
                        </w:rPr>
                        <w:t xml:space="preserve">We then fit our </w:t>
                      </w:r>
                      <w:r w:rsidR="00391EDD">
                        <w:rPr>
                          <w:rFonts w:ascii="Arial" w:hAnsi="Arial" w:cs="Arial"/>
                        </w:rPr>
                        <w:t>Linear regression model</w:t>
                      </w:r>
                      <w:r w:rsidR="001F32CC">
                        <w:rPr>
                          <w:rFonts w:ascii="Arial" w:hAnsi="Arial" w:cs="Arial"/>
                        </w:rPr>
                        <w:t xml:space="preserve"> to the training data</w:t>
                      </w:r>
                      <w:r w:rsidR="00497251">
                        <w:rPr>
                          <w:rFonts w:ascii="Arial" w:hAnsi="Arial" w:cs="Arial"/>
                        </w:rPr>
                        <w:t xml:space="preserve">. </w:t>
                      </w:r>
                      <w:proofErr w:type="spellStart"/>
                      <w:r w:rsidR="00497251">
                        <w:rPr>
                          <w:rFonts w:ascii="Arial" w:hAnsi="Arial" w:cs="Arial"/>
                        </w:rPr>
                        <w:t>W</w:t>
                      </w:r>
                      <w:proofErr w:type="spellEnd"/>
                      <w:r w:rsidR="00497251">
                        <w:rPr>
                          <w:rFonts w:ascii="Arial" w:hAnsi="Arial" w:cs="Arial"/>
                        </w:rPr>
                        <w:t xml:space="preserve"> can now make predictions.</w:t>
                      </w:r>
                    </w:p>
                    <w:p w14:paraId="03FBDDE0" w14:textId="77777777" w:rsidR="00E27081" w:rsidRDefault="00E27081" w:rsidP="00E27081">
                      <w:pPr>
                        <w:pStyle w:val="Heading3"/>
                        <w:jc w:val="center"/>
                      </w:pPr>
                    </w:p>
                    <w:p w14:paraId="707B8169" w14:textId="77777777" w:rsidR="00E27081" w:rsidRDefault="00E27081" w:rsidP="00E27081">
                      <w:pPr>
                        <w:pStyle w:val="Heading3"/>
                        <w:jc w:val="center"/>
                      </w:pPr>
                    </w:p>
                    <w:p w14:paraId="5368AE6C" w14:textId="77777777" w:rsidR="00E27081" w:rsidRDefault="00E27081" w:rsidP="00E27081"/>
                  </w:txbxContent>
                </v:textbox>
                <w10:wrap type="square" anchorx="margin"/>
              </v:shape>
            </w:pict>
          </mc:Fallback>
        </mc:AlternateContent>
      </w:r>
    </w:p>
    <w:p w14:paraId="040F8035" w14:textId="13A59DB7" w:rsidR="0057769C" w:rsidRDefault="00E27081">
      <w:r w:rsidRPr="00E27081">
        <w:rPr>
          <w:noProof/>
        </w:rPr>
        <w:lastRenderedPageBreak/>
        <mc:AlternateContent>
          <mc:Choice Requires="wps">
            <w:drawing>
              <wp:anchor distT="45720" distB="45720" distL="114300" distR="114300" simplePos="0" relativeHeight="251680768" behindDoc="0" locked="0" layoutInCell="1" allowOverlap="1" wp14:anchorId="53A040A2" wp14:editId="45DC67CF">
                <wp:simplePos x="0" y="0"/>
                <wp:positionH relativeFrom="margin">
                  <wp:posOffset>333375</wp:posOffset>
                </wp:positionH>
                <wp:positionV relativeFrom="paragraph">
                  <wp:posOffset>194945</wp:posOffset>
                </wp:positionV>
                <wp:extent cx="7086600" cy="9039225"/>
                <wp:effectExtent l="0" t="0" r="19050" b="28575"/>
                <wp:wrapSquare wrapText="bothSides"/>
                <wp:docPr id="936146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9039225"/>
                        </a:xfrm>
                        <a:prstGeom prst="rect">
                          <a:avLst/>
                        </a:prstGeom>
                        <a:solidFill>
                          <a:srgbClr val="FFFFFF"/>
                        </a:solidFill>
                        <a:ln w="9525">
                          <a:solidFill>
                            <a:sysClr val="window" lastClr="FFFFFF"/>
                          </a:solidFill>
                          <a:miter lim="800000"/>
                          <a:headEnd/>
                          <a:tailEnd/>
                        </a:ln>
                      </wps:spPr>
                      <wps:txbx>
                        <w:txbxContent>
                          <w:p w14:paraId="029F7AE5" w14:textId="3FB0DFE6" w:rsidR="00FC1B8F" w:rsidRDefault="00FC1B8F" w:rsidP="00E46EF5">
                            <w:pPr>
                              <w:keepNext/>
                              <w:keepLines/>
                              <w:spacing w:before="40" w:after="0"/>
                              <w:jc w:val="center"/>
                              <w:outlineLvl w:val="2"/>
                              <w:rPr>
                                <w:rFonts w:asciiTheme="majorHAnsi" w:eastAsiaTheme="majorEastAsia" w:hAnsiTheme="majorHAnsi" w:cstheme="majorBidi"/>
                                <w:color w:val="000000" w:themeColor="text1"/>
                                <w:sz w:val="24"/>
                                <w:szCs w:val="24"/>
                              </w:rPr>
                            </w:pPr>
                            <w:r w:rsidRPr="00FC1B8F">
                              <w:rPr>
                                <w:rFonts w:asciiTheme="majorHAnsi" w:eastAsiaTheme="majorEastAsia" w:hAnsiTheme="majorHAnsi" w:cstheme="majorBidi"/>
                                <w:color w:val="000000" w:themeColor="text1"/>
                                <w:sz w:val="24"/>
                                <w:szCs w:val="24"/>
                              </w:rPr>
                              <w:t>Evaluating accuracy of Model</w:t>
                            </w:r>
                          </w:p>
                          <w:p w14:paraId="29BBDFC7" w14:textId="5C9DD985" w:rsidR="00A30A63" w:rsidRDefault="00E85583" w:rsidP="00A30A63">
                            <w:pPr>
                              <w:rPr>
                                <w:rFonts w:ascii="Arial" w:hAnsi="Arial" w:cs="Arial"/>
                              </w:rPr>
                            </w:pPr>
                            <w:r>
                              <w:rPr>
                                <w:rFonts w:ascii="Arial" w:hAnsi="Arial" w:cs="Arial"/>
                              </w:rPr>
                              <w:t xml:space="preserve">Once the data model is </w:t>
                            </w:r>
                            <w:r w:rsidR="0097049F">
                              <w:rPr>
                                <w:rFonts w:ascii="Arial" w:hAnsi="Arial" w:cs="Arial"/>
                              </w:rPr>
                              <w:t>trained,</w:t>
                            </w:r>
                            <w:r>
                              <w:rPr>
                                <w:rFonts w:ascii="Arial" w:hAnsi="Arial" w:cs="Arial"/>
                              </w:rPr>
                              <w:t xml:space="preserve"> we need to check </w:t>
                            </w:r>
                            <w:r w:rsidR="00624250">
                              <w:rPr>
                                <w:rFonts w:ascii="Arial" w:hAnsi="Arial" w:cs="Arial"/>
                              </w:rPr>
                              <w:t xml:space="preserve">the accuracy of the data model, we seek to get a model that is 99.9% but with the </w:t>
                            </w:r>
                            <w:r w:rsidR="000273C7">
                              <w:rPr>
                                <w:rFonts w:ascii="Arial" w:hAnsi="Arial" w:cs="Arial"/>
                              </w:rPr>
                              <w:t xml:space="preserve">data that we have we only manage to get an accuracy </w:t>
                            </w:r>
                            <w:r w:rsidR="0097049F">
                              <w:rPr>
                                <w:rFonts w:ascii="Arial" w:hAnsi="Arial" w:cs="Arial"/>
                              </w:rPr>
                              <w:t>in the range of 70</w:t>
                            </w:r>
                            <w:r w:rsidR="007D5996">
                              <w:rPr>
                                <w:rFonts w:ascii="Arial" w:hAnsi="Arial" w:cs="Arial"/>
                              </w:rPr>
                              <w:t>%</w:t>
                            </w:r>
                            <w:r w:rsidR="0097049F">
                              <w:rPr>
                                <w:rFonts w:ascii="Arial" w:hAnsi="Arial" w:cs="Arial"/>
                              </w:rPr>
                              <w:t>-75</w:t>
                            </w:r>
                            <w:r w:rsidR="007D5996">
                              <w:rPr>
                                <w:rFonts w:ascii="Arial" w:hAnsi="Arial" w:cs="Arial"/>
                              </w:rPr>
                              <w:t>%</w:t>
                            </w:r>
                            <w:r w:rsidR="007740DA">
                              <w:rPr>
                                <w:rFonts w:ascii="Arial" w:hAnsi="Arial" w:cs="Arial"/>
                              </w:rPr>
                              <w:t xml:space="preserve"> due to the fact that we are working with a sample size that is not </w:t>
                            </w:r>
                            <w:r w:rsidR="007D5996">
                              <w:rPr>
                                <w:rFonts w:ascii="Arial" w:hAnsi="Arial" w:cs="Arial"/>
                              </w:rPr>
                              <w:t xml:space="preserve">big enough to get </w:t>
                            </w:r>
                            <w:proofErr w:type="spellStart"/>
                            <w:proofErr w:type="gramStart"/>
                            <w:r w:rsidR="007D5996">
                              <w:rPr>
                                <w:rFonts w:ascii="Arial" w:hAnsi="Arial" w:cs="Arial"/>
                              </w:rPr>
                              <w:t>a</w:t>
                            </w:r>
                            <w:proofErr w:type="spellEnd"/>
                            <w:proofErr w:type="gramEnd"/>
                            <w:r w:rsidR="007D5996">
                              <w:rPr>
                                <w:rFonts w:ascii="Arial" w:hAnsi="Arial" w:cs="Arial"/>
                              </w:rPr>
                              <w:t xml:space="preserve"> accurate enough prediction.</w:t>
                            </w:r>
                          </w:p>
                          <w:p w14:paraId="633DE23A" w14:textId="60A681D9" w:rsidR="00B65936" w:rsidRPr="00A30A63" w:rsidRDefault="00B65936" w:rsidP="00A30A63">
                            <w:pPr>
                              <w:rPr>
                                <w:rFonts w:ascii="Arial" w:hAnsi="Arial" w:cs="Arial"/>
                              </w:rPr>
                            </w:pPr>
                            <w:r>
                              <w:rPr>
                                <w:rFonts w:ascii="Arial" w:hAnsi="Arial" w:cs="Arial"/>
                              </w:rPr>
                              <w:t xml:space="preserve">By getting </w:t>
                            </w:r>
                            <w:r w:rsidRPr="00B65936">
                              <w:rPr>
                                <w:rFonts w:ascii="Arial" w:hAnsi="Arial" w:cs="Arial"/>
                              </w:rPr>
                              <w:t>the coefficient of determination of the prediction</w:t>
                            </w:r>
                            <w:r>
                              <w:rPr>
                                <w:rFonts w:ascii="Arial" w:hAnsi="Arial" w:cs="Arial"/>
                              </w:rPr>
                              <w:t xml:space="preserve"> and the </w:t>
                            </w:r>
                            <w:r w:rsidR="00E25D1D" w:rsidRPr="00E25D1D">
                              <w:rPr>
                                <w:rFonts w:ascii="Arial" w:hAnsi="Arial" w:cs="Arial"/>
                              </w:rPr>
                              <w:t>Mean absolute error regression loss</w:t>
                            </w:r>
                            <w:r w:rsidR="00E25D1D">
                              <w:rPr>
                                <w:rFonts w:ascii="Arial" w:hAnsi="Arial" w:cs="Arial"/>
                              </w:rPr>
                              <w:t xml:space="preserve">, we can measure the accuracy of the model and then use our features as inputs to get a predicted </w:t>
                            </w:r>
                            <w:proofErr w:type="spellStart"/>
                            <w:r w:rsidR="00E25D1D">
                              <w:rPr>
                                <w:rFonts w:ascii="Arial" w:hAnsi="Arial" w:cs="Arial"/>
                              </w:rPr>
                              <w:t>ChanceofAdmit</w:t>
                            </w:r>
                            <w:proofErr w:type="spellEnd"/>
                            <w:r w:rsidR="00E72EDB">
                              <w:rPr>
                                <w:rFonts w:ascii="Arial" w:hAnsi="Arial" w:cs="Arial"/>
                              </w:rPr>
                              <w:t>.</w:t>
                            </w:r>
                          </w:p>
                          <w:p w14:paraId="3E064206" w14:textId="77777777" w:rsidR="00E27081" w:rsidRDefault="00E27081" w:rsidP="00E27081">
                            <w:pPr>
                              <w:pStyle w:val="Heading3"/>
                              <w:jc w:val="center"/>
                            </w:pPr>
                          </w:p>
                          <w:p w14:paraId="623B81AF" w14:textId="7B379398" w:rsidR="00E27081" w:rsidRDefault="00954654" w:rsidP="00954654">
                            <w:pPr>
                              <w:pStyle w:val="Heading3"/>
                              <w:jc w:val="center"/>
                            </w:pPr>
                            <w:r>
                              <w:t>Recommendations</w:t>
                            </w:r>
                          </w:p>
                          <w:p w14:paraId="1AF3FC96" w14:textId="77777777" w:rsidR="007F4745" w:rsidRDefault="007A7E1A" w:rsidP="00954654">
                            <w:pPr>
                              <w:rPr>
                                <w:rFonts w:ascii="Arial" w:hAnsi="Arial" w:cs="Arial"/>
                              </w:rPr>
                            </w:pPr>
                            <w:r>
                              <w:rPr>
                                <w:rFonts w:ascii="Arial" w:hAnsi="Arial" w:cs="Arial"/>
                              </w:rPr>
                              <w:t xml:space="preserve">We can test the accuracy of the model </w:t>
                            </w:r>
                            <w:r w:rsidR="00573621">
                              <w:rPr>
                                <w:rFonts w:ascii="Arial" w:hAnsi="Arial" w:cs="Arial"/>
                              </w:rPr>
                              <w:t>by using your own</w:t>
                            </w:r>
                            <w:r w:rsidR="001A1011">
                              <w:rPr>
                                <w:rFonts w:ascii="Arial" w:hAnsi="Arial" w:cs="Arial"/>
                              </w:rPr>
                              <w:t xml:space="preserve"> feature</w:t>
                            </w:r>
                            <w:r w:rsidR="00DE6DF8">
                              <w:rPr>
                                <w:rFonts w:ascii="Arial" w:hAnsi="Arial" w:cs="Arial"/>
                              </w:rPr>
                              <w:t xml:space="preserve"> values</w:t>
                            </w:r>
                            <w:r w:rsidR="00573621">
                              <w:rPr>
                                <w:rFonts w:ascii="Arial" w:hAnsi="Arial" w:cs="Arial"/>
                              </w:rPr>
                              <w:t xml:space="preserve"> as inputs for the model, getting a predicted </w:t>
                            </w:r>
                            <w:proofErr w:type="spellStart"/>
                            <w:r w:rsidR="006B1A3F">
                              <w:rPr>
                                <w:rFonts w:ascii="Arial" w:hAnsi="Arial" w:cs="Arial"/>
                              </w:rPr>
                              <w:t>ChanceofAdmission</w:t>
                            </w:r>
                            <w:proofErr w:type="spellEnd"/>
                            <w:r w:rsidR="006B1A3F">
                              <w:rPr>
                                <w:rFonts w:ascii="Arial" w:hAnsi="Arial" w:cs="Arial"/>
                              </w:rPr>
                              <w:t xml:space="preserve"> as the output</w:t>
                            </w:r>
                            <w:r w:rsidR="004E3429">
                              <w:rPr>
                                <w:rFonts w:ascii="Arial" w:hAnsi="Arial" w:cs="Arial"/>
                              </w:rPr>
                              <w:t>.</w:t>
                            </w:r>
                          </w:p>
                          <w:p w14:paraId="399ED941" w14:textId="1083CD13" w:rsidR="00954654" w:rsidRDefault="004E3429" w:rsidP="00954654">
                            <w:pPr>
                              <w:rPr>
                                <w:rFonts w:ascii="Arial" w:hAnsi="Arial" w:cs="Arial"/>
                              </w:rPr>
                            </w:pPr>
                            <w:r>
                              <w:rPr>
                                <w:rFonts w:ascii="Arial" w:hAnsi="Arial" w:cs="Arial"/>
                              </w:rPr>
                              <w:t xml:space="preserve">The analysis done through the visualizations highlight the factors </w:t>
                            </w:r>
                            <w:r w:rsidR="001C22A3">
                              <w:rPr>
                                <w:rFonts w:ascii="Arial" w:hAnsi="Arial" w:cs="Arial"/>
                              </w:rPr>
                              <w:t>that a student can work on to increase their chances of admission.</w:t>
                            </w:r>
                            <w:r w:rsidR="00434484">
                              <w:rPr>
                                <w:rFonts w:ascii="Arial" w:hAnsi="Arial" w:cs="Arial"/>
                              </w:rPr>
                              <w:t xml:space="preserve"> Although all features contribute </w:t>
                            </w:r>
                            <w:r w:rsidR="00865931">
                              <w:rPr>
                                <w:rFonts w:ascii="Arial" w:hAnsi="Arial" w:cs="Arial"/>
                              </w:rPr>
                              <w:t xml:space="preserve">to </w:t>
                            </w:r>
                            <w:proofErr w:type="spellStart"/>
                            <w:r w:rsidR="00865931">
                              <w:rPr>
                                <w:rFonts w:ascii="Arial" w:hAnsi="Arial" w:cs="Arial"/>
                              </w:rPr>
                              <w:t>ChanceofAdmission</w:t>
                            </w:r>
                            <w:proofErr w:type="spellEnd"/>
                            <w:r w:rsidR="008F0DC9">
                              <w:rPr>
                                <w:rFonts w:ascii="Arial" w:hAnsi="Arial" w:cs="Arial"/>
                              </w:rPr>
                              <w:t>, these features contribute the most:</w:t>
                            </w:r>
                            <w:r w:rsidR="00865931">
                              <w:rPr>
                                <w:rFonts w:ascii="Arial" w:hAnsi="Arial" w:cs="Arial"/>
                              </w:rPr>
                              <w:t xml:space="preserve"> CGPA</w:t>
                            </w:r>
                            <w:r w:rsidR="008F0DC9">
                              <w:rPr>
                                <w:rFonts w:ascii="Arial" w:hAnsi="Arial" w:cs="Arial"/>
                              </w:rPr>
                              <w:t xml:space="preserve">, </w:t>
                            </w:r>
                            <w:proofErr w:type="spellStart"/>
                            <w:r w:rsidR="008F0DC9">
                              <w:rPr>
                                <w:rFonts w:ascii="Arial" w:hAnsi="Arial" w:cs="Arial"/>
                              </w:rPr>
                              <w:t>TOEFL</w:t>
                            </w:r>
                            <w:r w:rsidR="0033304C">
                              <w:rPr>
                                <w:rFonts w:ascii="Arial" w:hAnsi="Arial" w:cs="Arial"/>
                              </w:rPr>
                              <w:t>Score</w:t>
                            </w:r>
                            <w:proofErr w:type="spellEnd"/>
                            <w:r w:rsidR="0033304C">
                              <w:rPr>
                                <w:rFonts w:ascii="Arial" w:hAnsi="Arial" w:cs="Arial"/>
                              </w:rPr>
                              <w:t xml:space="preserve">, </w:t>
                            </w:r>
                            <w:proofErr w:type="spellStart"/>
                            <w:r w:rsidR="0033304C">
                              <w:rPr>
                                <w:rFonts w:ascii="Arial" w:hAnsi="Arial" w:cs="Arial"/>
                              </w:rPr>
                              <w:t>GREScore</w:t>
                            </w:r>
                            <w:proofErr w:type="spellEnd"/>
                            <w:r w:rsidR="0033304C">
                              <w:rPr>
                                <w:rFonts w:ascii="Arial" w:hAnsi="Arial" w:cs="Arial"/>
                              </w:rPr>
                              <w:t xml:space="preserve"> and Research.</w:t>
                            </w:r>
                          </w:p>
                          <w:p w14:paraId="6D48E33D" w14:textId="0CA25A87" w:rsidR="002E3BAA" w:rsidRDefault="00690134" w:rsidP="009655D4">
                            <w:pPr>
                              <w:pStyle w:val="Heading1"/>
                              <w:jc w:val="center"/>
                            </w:pPr>
                            <w:r>
                              <w:t>Process of Data analysis</w:t>
                            </w:r>
                          </w:p>
                          <w:p w14:paraId="417C6208" w14:textId="512B44C0" w:rsidR="00354F1B" w:rsidRDefault="00354F1B" w:rsidP="00354F1B">
                            <w:pPr>
                              <w:pStyle w:val="Heading3"/>
                              <w:jc w:val="center"/>
                            </w:pPr>
                            <w:r w:rsidRPr="00354F1B">
                              <w:t>Data collection</w:t>
                            </w:r>
                          </w:p>
                          <w:p w14:paraId="2362447F" w14:textId="0C0C11C6" w:rsidR="00790FC2" w:rsidRPr="00BA31FD" w:rsidRDefault="00790FC2" w:rsidP="00033044">
                            <w:r w:rsidRPr="00790FC2">
                              <w:rPr>
                                <w:rFonts w:ascii="Arial" w:hAnsi="Arial" w:cs="Arial"/>
                                <w:lang w:val="en-ZA"/>
                              </w:rPr>
                              <w:t xml:space="preserve">Data collection is the process of gathering and analysing information from various sources to find solutions to research problems. To maintain the integrity and quality of the data, it is essential to collect accurate data. We can make informed business decisions by collecting accurate data. When data is collected, the data types need to be considered </w:t>
                            </w:r>
                            <w:proofErr w:type="spellStart"/>
                            <w:r w:rsidRPr="00790FC2">
                              <w:rPr>
                                <w:rFonts w:ascii="Arial" w:hAnsi="Arial" w:cs="Arial"/>
                                <w:lang w:val="en-ZA"/>
                              </w:rPr>
                              <w:t>aswell</w:t>
                            </w:r>
                            <w:proofErr w:type="spellEnd"/>
                            <w:r w:rsidRPr="00790FC2">
                              <w:rPr>
                                <w:rFonts w:ascii="Arial" w:hAnsi="Arial" w:cs="Arial"/>
                                <w:lang w:val="en-ZA"/>
                              </w:rPr>
                              <w:t xml:space="preserve"> as the methods being used and source of the data.</w:t>
                            </w:r>
                            <w:r w:rsidR="00BA31FD">
                              <w:rPr>
                                <w:rFonts w:ascii="Arial" w:hAnsi="Arial" w:cs="Arial"/>
                                <w:lang w:val="en-ZA"/>
                              </w:rPr>
                              <w:t xml:space="preserve"> </w:t>
                            </w:r>
                            <w:r w:rsidR="00BA31FD">
                              <w:t>[15]</w:t>
                            </w:r>
                          </w:p>
                          <w:p w14:paraId="38D9F84D" w14:textId="1F9A3DD1" w:rsidR="00F45A6F" w:rsidRPr="00BA31FD" w:rsidRDefault="00F45A6F" w:rsidP="00033044">
                            <w:r w:rsidRPr="00F45A6F">
                              <w:rPr>
                                <w:rFonts w:ascii="Arial" w:hAnsi="Arial" w:cs="Arial"/>
                                <w:lang w:val="en-ZA"/>
                              </w:rPr>
                              <w:t xml:space="preserve">There are two types of data: qualitative and quantitative. Qualitative data is descriptive such as </w:t>
                            </w:r>
                            <w:proofErr w:type="spellStart"/>
                            <w:r w:rsidRPr="00F45A6F">
                              <w:rPr>
                                <w:rFonts w:ascii="Arial" w:hAnsi="Arial" w:cs="Arial"/>
                                <w:lang w:val="en-ZA"/>
                              </w:rPr>
                              <w:t>color</w:t>
                            </w:r>
                            <w:proofErr w:type="spellEnd"/>
                            <w:r w:rsidRPr="00F45A6F">
                              <w:rPr>
                                <w:rFonts w:ascii="Arial" w:hAnsi="Arial" w:cs="Arial"/>
                                <w:lang w:val="en-ZA"/>
                              </w:rPr>
                              <w:t xml:space="preserve">, size, quality, and appearance. Quantitative data, the data is numeric such as statistics, poll numbers, percentages, etc. These types of </w:t>
                            </w:r>
                            <w:r w:rsidR="00F41D4E" w:rsidRPr="00F45A6F">
                              <w:rPr>
                                <w:rFonts w:ascii="Arial" w:hAnsi="Arial" w:cs="Arial"/>
                                <w:lang w:val="en-ZA"/>
                              </w:rPr>
                              <w:t>data can</w:t>
                            </w:r>
                            <w:r w:rsidRPr="00F45A6F">
                              <w:rPr>
                                <w:rFonts w:ascii="Arial" w:hAnsi="Arial" w:cs="Arial"/>
                                <w:lang w:val="en-ZA"/>
                              </w:rPr>
                              <w:t xml:space="preserve"> provide valuable insights.</w:t>
                            </w:r>
                            <w:r w:rsidR="00BA31FD">
                              <w:rPr>
                                <w:rFonts w:ascii="Arial" w:hAnsi="Arial" w:cs="Arial"/>
                                <w:lang w:val="en-ZA"/>
                              </w:rPr>
                              <w:t xml:space="preserve"> </w:t>
                            </w:r>
                            <w:r w:rsidR="00BA31FD">
                              <w:t>[15]</w:t>
                            </w:r>
                          </w:p>
                          <w:p w14:paraId="16937FD1" w14:textId="252AF7B1" w:rsidR="00F41D4E" w:rsidRPr="00BA31FD" w:rsidRDefault="00F41D4E" w:rsidP="00033044">
                            <w:r w:rsidRPr="00F41D4E">
                              <w:rPr>
                                <w:rFonts w:ascii="Arial" w:hAnsi="Arial" w:cs="Arial"/>
                                <w:lang w:val="en-ZA"/>
                              </w:rPr>
                              <w:t>Primary source of data collection is data that is collected directly by the data researchers. Primary data can be collected using various means such as: surveys, interviews, experiments, and observations. Data that is collected directly by the researcher is more reliable and accurate as the researcher can validate the data.</w:t>
                            </w:r>
                            <w:r w:rsidR="00BA31FD">
                              <w:rPr>
                                <w:rFonts w:ascii="Arial" w:hAnsi="Arial" w:cs="Arial"/>
                                <w:lang w:val="en-ZA"/>
                              </w:rPr>
                              <w:t xml:space="preserve"> </w:t>
                            </w:r>
                            <w:r w:rsidR="00BA31FD">
                              <w:t>[15]</w:t>
                            </w:r>
                          </w:p>
                          <w:p w14:paraId="5E8EF86F" w14:textId="18A330AC" w:rsidR="00F04607" w:rsidRPr="00BA31FD" w:rsidRDefault="00F04607" w:rsidP="00033044">
                            <w:r w:rsidRPr="00F04607">
                              <w:rPr>
                                <w:rFonts w:ascii="Arial" w:hAnsi="Arial" w:cs="Arial"/>
                                <w:lang w:val="en-ZA"/>
                              </w:rPr>
                              <w:t xml:space="preserve">Secondary source of data collection is data that has already undergone statistical analysis by </w:t>
                            </w:r>
                            <w:proofErr w:type="gramStart"/>
                            <w:r w:rsidRPr="00F04607">
                              <w:rPr>
                                <w:rFonts w:ascii="Arial" w:hAnsi="Arial" w:cs="Arial"/>
                                <w:lang w:val="en-ZA"/>
                              </w:rPr>
                              <w:t>others</w:t>
                            </w:r>
                            <w:proofErr w:type="gramEnd"/>
                            <w:r w:rsidRPr="00F04607">
                              <w:rPr>
                                <w:rFonts w:ascii="Arial" w:hAnsi="Arial" w:cs="Arial"/>
                                <w:lang w:val="en-ZA"/>
                              </w:rPr>
                              <w:t xml:space="preserve"> and we are now using it in our own research. Secondary data can be collected using various means such as: government databases, industry reports, and academic journals. Secondary data that is collected needs to be handled with care as the data might be inaccurate or irrelevant to the research we are doing.</w:t>
                            </w:r>
                            <w:r w:rsidR="00BA31FD">
                              <w:rPr>
                                <w:rFonts w:ascii="Arial" w:hAnsi="Arial" w:cs="Arial"/>
                                <w:lang w:val="en-ZA"/>
                              </w:rPr>
                              <w:t xml:space="preserve"> </w:t>
                            </w:r>
                            <w:r w:rsidR="00BA31FD">
                              <w:t>[15]</w:t>
                            </w:r>
                          </w:p>
                          <w:p w14:paraId="01033ECF" w14:textId="49C7F756" w:rsidR="004D7ED4" w:rsidRPr="00BB5BE9" w:rsidRDefault="004D7ED4" w:rsidP="00033044">
                            <w:r w:rsidRPr="004D7ED4">
                              <w:rPr>
                                <w:rFonts w:ascii="Arial" w:hAnsi="Arial" w:cs="Arial"/>
                                <w:lang w:val="en-ZA"/>
                              </w:rPr>
                              <w:t>Data integrity is crucial during the data gathering process. Data integrity helps us to detect any errors in the analysis, whether the errors were done purposefully or not. Quality assurance and quality control are strategies that can be adopted to help protect data integrity and ensure the scientific validity of our results.</w:t>
                            </w:r>
                            <w:r w:rsidR="00BA31FD">
                              <w:rPr>
                                <w:rFonts w:ascii="Arial" w:hAnsi="Arial" w:cs="Arial"/>
                                <w:lang w:val="en-ZA"/>
                              </w:rPr>
                              <w:t xml:space="preserve"> </w:t>
                            </w:r>
                            <w:r w:rsidR="00BA31FD">
                              <w:t>[15]</w:t>
                            </w:r>
                          </w:p>
                          <w:p w14:paraId="4DD5FDDC" w14:textId="6E59C2F5" w:rsidR="006017D1" w:rsidRPr="00BB5BE9" w:rsidRDefault="006017D1" w:rsidP="00033044">
                            <w:r w:rsidRPr="006017D1">
                              <w:rPr>
                                <w:rFonts w:ascii="Arial" w:hAnsi="Arial" w:cs="Arial"/>
                                <w:lang w:val="en-ZA"/>
                              </w:rPr>
                              <w:t>Quality assurance involves using procedures to ensure that the data collected is accurate, reliable, and relevant to the research objectives set out. To do this we use standardized data collection instruments, training data collectors, and monitoring of the data collection. Part of the data collection process is also making sure that there are no errors or inconsistencies.</w:t>
                            </w:r>
                            <w:r w:rsidR="00BB5BE9">
                              <w:rPr>
                                <w:rFonts w:ascii="Arial" w:hAnsi="Arial" w:cs="Arial"/>
                                <w:lang w:val="en-ZA"/>
                              </w:rPr>
                              <w:t xml:space="preserve"> </w:t>
                            </w:r>
                            <w:r w:rsidR="00BB5BE9">
                              <w:t>[15]</w:t>
                            </w:r>
                          </w:p>
                          <w:p w14:paraId="65C81D7C" w14:textId="77777777" w:rsidR="00033044" w:rsidRDefault="00033044" w:rsidP="00033044">
                            <w:pPr>
                              <w:pStyle w:val="Heading3"/>
                              <w:jc w:val="center"/>
                            </w:pPr>
                            <w:r w:rsidRPr="007C0183">
                              <w:t>Data cleaning and preprocessing</w:t>
                            </w:r>
                          </w:p>
                          <w:p w14:paraId="49122451" w14:textId="77777777" w:rsidR="00007B3F" w:rsidRDefault="001B68CC" w:rsidP="00007B3F">
                            <w:r w:rsidRPr="001B68CC">
                              <w:rPr>
                                <w:rFonts w:ascii="Arial" w:hAnsi="Arial" w:cs="Arial"/>
                              </w:rPr>
                              <w:t>Data cleaning is a crucial step in the process of data analysis. Data cleaning involves fixing the errors and inconsistencies found in a dataset so that accurate and reliable results can be collected from it. Incorrect, corrupted, incorrectly formatted, duplicate, or incomplete data can cause for there to be incorrect results, and this can cause for unreliable algorithms to be used. Tt is essential to remove unwanted observations from the dataset, which includes duplicate observations or irrelevant observations.</w:t>
                            </w:r>
                            <w:r w:rsidR="00007B3F">
                              <w:rPr>
                                <w:rFonts w:ascii="Arial" w:hAnsi="Arial" w:cs="Arial"/>
                              </w:rPr>
                              <w:t xml:space="preserve"> </w:t>
                            </w:r>
                            <w:r w:rsidR="00007B3F">
                              <w:t>[16]</w:t>
                            </w:r>
                          </w:p>
                          <w:p w14:paraId="7ADF5007" w14:textId="58080101" w:rsidR="00333E80" w:rsidRPr="001F4C84" w:rsidRDefault="00333E80" w:rsidP="001B68CC">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040A2" id="_x0000_s1038" type="#_x0000_t202" style="position:absolute;margin-left:26.25pt;margin-top:15.35pt;width:558pt;height:711.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mwHgIAADg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" strokecolor="window">
                <v:textbox>
                  <w:txbxContent>
                    <w:p w14:paraId="029F7AE5" w14:textId="3FB0DFE6" w:rsidR="00FC1B8F" w:rsidRDefault="00FC1B8F" w:rsidP="00E46EF5">
                      <w:pPr>
                        <w:keepNext/>
                        <w:keepLines/>
                        <w:spacing w:before="40" w:after="0"/>
                        <w:jc w:val="center"/>
                        <w:outlineLvl w:val="2"/>
                        <w:rPr>
                          <w:rFonts w:asciiTheme="majorHAnsi" w:eastAsiaTheme="majorEastAsia" w:hAnsiTheme="majorHAnsi" w:cstheme="majorBidi"/>
                          <w:color w:val="000000" w:themeColor="text1"/>
                          <w:sz w:val="24"/>
                          <w:szCs w:val="24"/>
                        </w:rPr>
                      </w:pPr>
                      <w:r w:rsidRPr="00FC1B8F">
                        <w:rPr>
                          <w:rFonts w:asciiTheme="majorHAnsi" w:eastAsiaTheme="majorEastAsia" w:hAnsiTheme="majorHAnsi" w:cstheme="majorBidi"/>
                          <w:color w:val="000000" w:themeColor="text1"/>
                          <w:sz w:val="24"/>
                          <w:szCs w:val="24"/>
                        </w:rPr>
                        <w:t>Evaluating accuracy of Model</w:t>
                      </w:r>
                    </w:p>
                    <w:p w14:paraId="29BBDFC7" w14:textId="5C9DD985" w:rsidR="00A30A63" w:rsidRDefault="00E85583" w:rsidP="00A30A63">
                      <w:pPr>
                        <w:rPr>
                          <w:rFonts w:ascii="Arial" w:hAnsi="Arial" w:cs="Arial"/>
                        </w:rPr>
                      </w:pPr>
                      <w:r>
                        <w:rPr>
                          <w:rFonts w:ascii="Arial" w:hAnsi="Arial" w:cs="Arial"/>
                        </w:rPr>
                        <w:t xml:space="preserve">Once the data model is </w:t>
                      </w:r>
                      <w:r w:rsidR="0097049F">
                        <w:rPr>
                          <w:rFonts w:ascii="Arial" w:hAnsi="Arial" w:cs="Arial"/>
                        </w:rPr>
                        <w:t>trained,</w:t>
                      </w:r>
                      <w:r>
                        <w:rPr>
                          <w:rFonts w:ascii="Arial" w:hAnsi="Arial" w:cs="Arial"/>
                        </w:rPr>
                        <w:t xml:space="preserve"> we need to check </w:t>
                      </w:r>
                      <w:r w:rsidR="00624250">
                        <w:rPr>
                          <w:rFonts w:ascii="Arial" w:hAnsi="Arial" w:cs="Arial"/>
                        </w:rPr>
                        <w:t xml:space="preserve">the accuracy of the data model, we seek to get a model that is 99.9% but with the </w:t>
                      </w:r>
                      <w:r w:rsidR="000273C7">
                        <w:rPr>
                          <w:rFonts w:ascii="Arial" w:hAnsi="Arial" w:cs="Arial"/>
                        </w:rPr>
                        <w:t xml:space="preserve">data that we have we only manage to get an accuracy </w:t>
                      </w:r>
                      <w:r w:rsidR="0097049F">
                        <w:rPr>
                          <w:rFonts w:ascii="Arial" w:hAnsi="Arial" w:cs="Arial"/>
                        </w:rPr>
                        <w:t>in the range of 70</w:t>
                      </w:r>
                      <w:r w:rsidR="007D5996">
                        <w:rPr>
                          <w:rFonts w:ascii="Arial" w:hAnsi="Arial" w:cs="Arial"/>
                        </w:rPr>
                        <w:t>%</w:t>
                      </w:r>
                      <w:r w:rsidR="0097049F">
                        <w:rPr>
                          <w:rFonts w:ascii="Arial" w:hAnsi="Arial" w:cs="Arial"/>
                        </w:rPr>
                        <w:t>-75</w:t>
                      </w:r>
                      <w:r w:rsidR="007D5996">
                        <w:rPr>
                          <w:rFonts w:ascii="Arial" w:hAnsi="Arial" w:cs="Arial"/>
                        </w:rPr>
                        <w:t>%</w:t>
                      </w:r>
                      <w:r w:rsidR="007740DA">
                        <w:rPr>
                          <w:rFonts w:ascii="Arial" w:hAnsi="Arial" w:cs="Arial"/>
                        </w:rPr>
                        <w:t xml:space="preserve"> due to the fact that we are working with a sample size that is not </w:t>
                      </w:r>
                      <w:r w:rsidR="007D5996">
                        <w:rPr>
                          <w:rFonts w:ascii="Arial" w:hAnsi="Arial" w:cs="Arial"/>
                        </w:rPr>
                        <w:t xml:space="preserve">big enough to get </w:t>
                      </w:r>
                      <w:proofErr w:type="spellStart"/>
                      <w:proofErr w:type="gramStart"/>
                      <w:r w:rsidR="007D5996">
                        <w:rPr>
                          <w:rFonts w:ascii="Arial" w:hAnsi="Arial" w:cs="Arial"/>
                        </w:rPr>
                        <w:t>a</w:t>
                      </w:r>
                      <w:proofErr w:type="spellEnd"/>
                      <w:proofErr w:type="gramEnd"/>
                      <w:r w:rsidR="007D5996">
                        <w:rPr>
                          <w:rFonts w:ascii="Arial" w:hAnsi="Arial" w:cs="Arial"/>
                        </w:rPr>
                        <w:t xml:space="preserve"> accurate enough prediction.</w:t>
                      </w:r>
                    </w:p>
                    <w:p w14:paraId="633DE23A" w14:textId="60A681D9" w:rsidR="00B65936" w:rsidRPr="00A30A63" w:rsidRDefault="00B65936" w:rsidP="00A30A63">
                      <w:pPr>
                        <w:rPr>
                          <w:rFonts w:ascii="Arial" w:hAnsi="Arial" w:cs="Arial"/>
                        </w:rPr>
                      </w:pPr>
                      <w:r>
                        <w:rPr>
                          <w:rFonts w:ascii="Arial" w:hAnsi="Arial" w:cs="Arial"/>
                        </w:rPr>
                        <w:t xml:space="preserve">By getting </w:t>
                      </w:r>
                      <w:r w:rsidRPr="00B65936">
                        <w:rPr>
                          <w:rFonts w:ascii="Arial" w:hAnsi="Arial" w:cs="Arial"/>
                        </w:rPr>
                        <w:t>the coefficient of determination of the prediction</w:t>
                      </w:r>
                      <w:r>
                        <w:rPr>
                          <w:rFonts w:ascii="Arial" w:hAnsi="Arial" w:cs="Arial"/>
                        </w:rPr>
                        <w:t xml:space="preserve"> and the </w:t>
                      </w:r>
                      <w:r w:rsidR="00E25D1D" w:rsidRPr="00E25D1D">
                        <w:rPr>
                          <w:rFonts w:ascii="Arial" w:hAnsi="Arial" w:cs="Arial"/>
                        </w:rPr>
                        <w:t>Mean absolute error regression loss</w:t>
                      </w:r>
                      <w:r w:rsidR="00E25D1D">
                        <w:rPr>
                          <w:rFonts w:ascii="Arial" w:hAnsi="Arial" w:cs="Arial"/>
                        </w:rPr>
                        <w:t xml:space="preserve">, we can measure the accuracy of the model and then use our features as inputs to get a predicted </w:t>
                      </w:r>
                      <w:proofErr w:type="spellStart"/>
                      <w:r w:rsidR="00E25D1D">
                        <w:rPr>
                          <w:rFonts w:ascii="Arial" w:hAnsi="Arial" w:cs="Arial"/>
                        </w:rPr>
                        <w:t>ChanceofAdmit</w:t>
                      </w:r>
                      <w:proofErr w:type="spellEnd"/>
                      <w:r w:rsidR="00E72EDB">
                        <w:rPr>
                          <w:rFonts w:ascii="Arial" w:hAnsi="Arial" w:cs="Arial"/>
                        </w:rPr>
                        <w:t>.</w:t>
                      </w:r>
                    </w:p>
                    <w:p w14:paraId="3E064206" w14:textId="77777777" w:rsidR="00E27081" w:rsidRDefault="00E27081" w:rsidP="00E27081">
                      <w:pPr>
                        <w:pStyle w:val="Heading3"/>
                        <w:jc w:val="center"/>
                      </w:pPr>
                    </w:p>
                    <w:p w14:paraId="623B81AF" w14:textId="7B379398" w:rsidR="00E27081" w:rsidRDefault="00954654" w:rsidP="00954654">
                      <w:pPr>
                        <w:pStyle w:val="Heading3"/>
                        <w:jc w:val="center"/>
                      </w:pPr>
                      <w:r>
                        <w:t>Recommendations</w:t>
                      </w:r>
                    </w:p>
                    <w:p w14:paraId="1AF3FC96" w14:textId="77777777" w:rsidR="007F4745" w:rsidRDefault="007A7E1A" w:rsidP="00954654">
                      <w:pPr>
                        <w:rPr>
                          <w:rFonts w:ascii="Arial" w:hAnsi="Arial" w:cs="Arial"/>
                        </w:rPr>
                      </w:pPr>
                      <w:r>
                        <w:rPr>
                          <w:rFonts w:ascii="Arial" w:hAnsi="Arial" w:cs="Arial"/>
                        </w:rPr>
                        <w:t xml:space="preserve">We can test the accuracy of the model </w:t>
                      </w:r>
                      <w:r w:rsidR="00573621">
                        <w:rPr>
                          <w:rFonts w:ascii="Arial" w:hAnsi="Arial" w:cs="Arial"/>
                        </w:rPr>
                        <w:t>by using your own</w:t>
                      </w:r>
                      <w:r w:rsidR="001A1011">
                        <w:rPr>
                          <w:rFonts w:ascii="Arial" w:hAnsi="Arial" w:cs="Arial"/>
                        </w:rPr>
                        <w:t xml:space="preserve"> feature</w:t>
                      </w:r>
                      <w:r w:rsidR="00DE6DF8">
                        <w:rPr>
                          <w:rFonts w:ascii="Arial" w:hAnsi="Arial" w:cs="Arial"/>
                        </w:rPr>
                        <w:t xml:space="preserve"> values</w:t>
                      </w:r>
                      <w:r w:rsidR="00573621">
                        <w:rPr>
                          <w:rFonts w:ascii="Arial" w:hAnsi="Arial" w:cs="Arial"/>
                        </w:rPr>
                        <w:t xml:space="preserve"> as inputs for the model, getting a predicted </w:t>
                      </w:r>
                      <w:proofErr w:type="spellStart"/>
                      <w:r w:rsidR="006B1A3F">
                        <w:rPr>
                          <w:rFonts w:ascii="Arial" w:hAnsi="Arial" w:cs="Arial"/>
                        </w:rPr>
                        <w:t>ChanceofAdmission</w:t>
                      </w:r>
                      <w:proofErr w:type="spellEnd"/>
                      <w:r w:rsidR="006B1A3F">
                        <w:rPr>
                          <w:rFonts w:ascii="Arial" w:hAnsi="Arial" w:cs="Arial"/>
                        </w:rPr>
                        <w:t xml:space="preserve"> as the output</w:t>
                      </w:r>
                      <w:r w:rsidR="004E3429">
                        <w:rPr>
                          <w:rFonts w:ascii="Arial" w:hAnsi="Arial" w:cs="Arial"/>
                        </w:rPr>
                        <w:t>.</w:t>
                      </w:r>
                    </w:p>
                    <w:p w14:paraId="399ED941" w14:textId="1083CD13" w:rsidR="00954654" w:rsidRDefault="004E3429" w:rsidP="00954654">
                      <w:pPr>
                        <w:rPr>
                          <w:rFonts w:ascii="Arial" w:hAnsi="Arial" w:cs="Arial"/>
                        </w:rPr>
                      </w:pPr>
                      <w:r>
                        <w:rPr>
                          <w:rFonts w:ascii="Arial" w:hAnsi="Arial" w:cs="Arial"/>
                        </w:rPr>
                        <w:t xml:space="preserve">The analysis done through the visualizations highlight the factors </w:t>
                      </w:r>
                      <w:r w:rsidR="001C22A3">
                        <w:rPr>
                          <w:rFonts w:ascii="Arial" w:hAnsi="Arial" w:cs="Arial"/>
                        </w:rPr>
                        <w:t>that a student can work on to increase their chances of admission.</w:t>
                      </w:r>
                      <w:r w:rsidR="00434484">
                        <w:rPr>
                          <w:rFonts w:ascii="Arial" w:hAnsi="Arial" w:cs="Arial"/>
                        </w:rPr>
                        <w:t xml:space="preserve"> Although all features contribute </w:t>
                      </w:r>
                      <w:r w:rsidR="00865931">
                        <w:rPr>
                          <w:rFonts w:ascii="Arial" w:hAnsi="Arial" w:cs="Arial"/>
                        </w:rPr>
                        <w:t xml:space="preserve">to </w:t>
                      </w:r>
                      <w:proofErr w:type="spellStart"/>
                      <w:r w:rsidR="00865931">
                        <w:rPr>
                          <w:rFonts w:ascii="Arial" w:hAnsi="Arial" w:cs="Arial"/>
                        </w:rPr>
                        <w:t>ChanceofAdmission</w:t>
                      </w:r>
                      <w:proofErr w:type="spellEnd"/>
                      <w:r w:rsidR="008F0DC9">
                        <w:rPr>
                          <w:rFonts w:ascii="Arial" w:hAnsi="Arial" w:cs="Arial"/>
                        </w:rPr>
                        <w:t>, these features contribute the most:</w:t>
                      </w:r>
                      <w:r w:rsidR="00865931">
                        <w:rPr>
                          <w:rFonts w:ascii="Arial" w:hAnsi="Arial" w:cs="Arial"/>
                        </w:rPr>
                        <w:t xml:space="preserve"> CGPA</w:t>
                      </w:r>
                      <w:r w:rsidR="008F0DC9">
                        <w:rPr>
                          <w:rFonts w:ascii="Arial" w:hAnsi="Arial" w:cs="Arial"/>
                        </w:rPr>
                        <w:t xml:space="preserve">, </w:t>
                      </w:r>
                      <w:proofErr w:type="spellStart"/>
                      <w:r w:rsidR="008F0DC9">
                        <w:rPr>
                          <w:rFonts w:ascii="Arial" w:hAnsi="Arial" w:cs="Arial"/>
                        </w:rPr>
                        <w:t>TOEFL</w:t>
                      </w:r>
                      <w:r w:rsidR="0033304C">
                        <w:rPr>
                          <w:rFonts w:ascii="Arial" w:hAnsi="Arial" w:cs="Arial"/>
                        </w:rPr>
                        <w:t>Score</w:t>
                      </w:r>
                      <w:proofErr w:type="spellEnd"/>
                      <w:r w:rsidR="0033304C">
                        <w:rPr>
                          <w:rFonts w:ascii="Arial" w:hAnsi="Arial" w:cs="Arial"/>
                        </w:rPr>
                        <w:t xml:space="preserve">, </w:t>
                      </w:r>
                      <w:proofErr w:type="spellStart"/>
                      <w:r w:rsidR="0033304C">
                        <w:rPr>
                          <w:rFonts w:ascii="Arial" w:hAnsi="Arial" w:cs="Arial"/>
                        </w:rPr>
                        <w:t>GREScore</w:t>
                      </w:r>
                      <w:proofErr w:type="spellEnd"/>
                      <w:r w:rsidR="0033304C">
                        <w:rPr>
                          <w:rFonts w:ascii="Arial" w:hAnsi="Arial" w:cs="Arial"/>
                        </w:rPr>
                        <w:t xml:space="preserve"> and Research.</w:t>
                      </w:r>
                    </w:p>
                    <w:p w14:paraId="6D48E33D" w14:textId="0CA25A87" w:rsidR="002E3BAA" w:rsidRDefault="00690134" w:rsidP="009655D4">
                      <w:pPr>
                        <w:pStyle w:val="Heading1"/>
                        <w:jc w:val="center"/>
                      </w:pPr>
                      <w:r>
                        <w:t>Process of Data analysis</w:t>
                      </w:r>
                    </w:p>
                    <w:p w14:paraId="417C6208" w14:textId="512B44C0" w:rsidR="00354F1B" w:rsidRDefault="00354F1B" w:rsidP="00354F1B">
                      <w:pPr>
                        <w:pStyle w:val="Heading3"/>
                        <w:jc w:val="center"/>
                      </w:pPr>
                      <w:r w:rsidRPr="00354F1B">
                        <w:t>Data collection</w:t>
                      </w:r>
                    </w:p>
                    <w:p w14:paraId="2362447F" w14:textId="0C0C11C6" w:rsidR="00790FC2" w:rsidRPr="00BA31FD" w:rsidRDefault="00790FC2" w:rsidP="00033044">
                      <w:r w:rsidRPr="00790FC2">
                        <w:rPr>
                          <w:rFonts w:ascii="Arial" w:hAnsi="Arial" w:cs="Arial"/>
                          <w:lang w:val="en-ZA"/>
                        </w:rPr>
                        <w:t xml:space="preserve">Data collection is the process of gathering and analysing information from various sources to find solutions to research problems. To maintain the integrity and quality of the data, it is essential to collect accurate data. We can make informed business decisions by collecting accurate data. When data is collected, the data types need to be considered </w:t>
                      </w:r>
                      <w:proofErr w:type="spellStart"/>
                      <w:r w:rsidRPr="00790FC2">
                        <w:rPr>
                          <w:rFonts w:ascii="Arial" w:hAnsi="Arial" w:cs="Arial"/>
                          <w:lang w:val="en-ZA"/>
                        </w:rPr>
                        <w:t>aswell</w:t>
                      </w:r>
                      <w:proofErr w:type="spellEnd"/>
                      <w:r w:rsidRPr="00790FC2">
                        <w:rPr>
                          <w:rFonts w:ascii="Arial" w:hAnsi="Arial" w:cs="Arial"/>
                          <w:lang w:val="en-ZA"/>
                        </w:rPr>
                        <w:t xml:space="preserve"> as the methods being used and source of the data.</w:t>
                      </w:r>
                      <w:r w:rsidR="00BA31FD">
                        <w:rPr>
                          <w:rFonts w:ascii="Arial" w:hAnsi="Arial" w:cs="Arial"/>
                          <w:lang w:val="en-ZA"/>
                        </w:rPr>
                        <w:t xml:space="preserve"> </w:t>
                      </w:r>
                      <w:r w:rsidR="00BA31FD">
                        <w:t>[15]</w:t>
                      </w:r>
                    </w:p>
                    <w:p w14:paraId="38D9F84D" w14:textId="1F9A3DD1" w:rsidR="00F45A6F" w:rsidRPr="00BA31FD" w:rsidRDefault="00F45A6F" w:rsidP="00033044">
                      <w:r w:rsidRPr="00F45A6F">
                        <w:rPr>
                          <w:rFonts w:ascii="Arial" w:hAnsi="Arial" w:cs="Arial"/>
                          <w:lang w:val="en-ZA"/>
                        </w:rPr>
                        <w:t xml:space="preserve">There are two types of data: qualitative and quantitative. Qualitative data is descriptive such as </w:t>
                      </w:r>
                      <w:proofErr w:type="spellStart"/>
                      <w:r w:rsidRPr="00F45A6F">
                        <w:rPr>
                          <w:rFonts w:ascii="Arial" w:hAnsi="Arial" w:cs="Arial"/>
                          <w:lang w:val="en-ZA"/>
                        </w:rPr>
                        <w:t>color</w:t>
                      </w:r>
                      <w:proofErr w:type="spellEnd"/>
                      <w:r w:rsidRPr="00F45A6F">
                        <w:rPr>
                          <w:rFonts w:ascii="Arial" w:hAnsi="Arial" w:cs="Arial"/>
                          <w:lang w:val="en-ZA"/>
                        </w:rPr>
                        <w:t xml:space="preserve">, size, quality, and appearance. Quantitative data, the data is numeric such as statistics, poll numbers, percentages, etc. These types of </w:t>
                      </w:r>
                      <w:r w:rsidR="00F41D4E" w:rsidRPr="00F45A6F">
                        <w:rPr>
                          <w:rFonts w:ascii="Arial" w:hAnsi="Arial" w:cs="Arial"/>
                          <w:lang w:val="en-ZA"/>
                        </w:rPr>
                        <w:t>data can</w:t>
                      </w:r>
                      <w:r w:rsidRPr="00F45A6F">
                        <w:rPr>
                          <w:rFonts w:ascii="Arial" w:hAnsi="Arial" w:cs="Arial"/>
                          <w:lang w:val="en-ZA"/>
                        </w:rPr>
                        <w:t xml:space="preserve"> provide valuable insights.</w:t>
                      </w:r>
                      <w:r w:rsidR="00BA31FD">
                        <w:rPr>
                          <w:rFonts w:ascii="Arial" w:hAnsi="Arial" w:cs="Arial"/>
                          <w:lang w:val="en-ZA"/>
                        </w:rPr>
                        <w:t xml:space="preserve"> </w:t>
                      </w:r>
                      <w:r w:rsidR="00BA31FD">
                        <w:t>[15]</w:t>
                      </w:r>
                    </w:p>
                    <w:p w14:paraId="16937FD1" w14:textId="252AF7B1" w:rsidR="00F41D4E" w:rsidRPr="00BA31FD" w:rsidRDefault="00F41D4E" w:rsidP="00033044">
                      <w:r w:rsidRPr="00F41D4E">
                        <w:rPr>
                          <w:rFonts w:ascii="Arial" w:hAnsi="Arial" w:cs="Arial"/>
                          <w:lang w:val="en-ZA"/>
                        </w:rPr>
                        <w:t>Primary source of data collection is data that is collected directly by the data researchers. Primary data can be collected using various means such as: surveys, interviews, experiments, and observations. Data that is collected directly by the researcher is more reliable and accurate as the researcher can validate the data.</w:t>
                      </w:r>
                      <w:r w:rsidR="00BA31FD">
                        <w:rPr>
                          <w:rFonts w:ascii="Arial" w:hAnsi="Arial" w:cs="Arial"/>
                          <w:lang w:val="en-ZA"/>
                        </w:rPr>
                        <w:t xml:space="preserve"> </w:t>
                      </w:r>
                      <w:r w:rsidR="00BA31FD">
                        <w:t>[15]</w:t>
                      </w:r>
                    </w:p>
                    <w:p w14:paraId="5E8EF86F" w14:textId="18A330AC" w:rsidR="00F04607" w:rsidRPr="00BA31FD" w:rsidRDefault="00F04607" w:rsidP="00033044">
                      <w:r w:rsidRPr="00F04607">
                        <w:rPr>
                          <w:rFonts w:ascii="Arial" w:hAnsi="Arial" w:cs="Arial"/>
                          <w:lang w:val="en-ZA"/>
                        </w:rPr>
                        <w:t xml:space="preserve">Secondary source of data collection is data that has already undergone statistical analysis by </w:t>
                      </w:r>
                      <w:proofErr w:type="gramStart"/>
                      <w:r w:rsidRPr="00F04607">
                        <w:rPr>
                          <w:rFonts w:ascii="Arial" w:hAnsi="Arial" w:cs="Arial"/>
                          <w:lang w:val="en-ZA"/>
                        </w:rPr>
                        <w:t>others</w:t>
                      </w:r>
                      <w:proofErr w:type="gramEnd"/>
                      <w:r w:rsidRPr="00F04607">
                        <w:rPr>
                          <w:rFonts w:ascii="Arial" w:hAnsi="Arial" w:cs="Arial"/>
                          <w:lang w:val="en-ZA"/>
                        </w:rPr>
                        <w:t xml:space="preserve"> and we are now using it in our own research. Secondary data can be collected using various means such as: government databases, industry reports, and academic journals. Secondary data that is collected needs to be handled with care as the data might be inaccurate or irrelevant to the research we are doing.</w:t>
                      </w:r>
                      <w:r w:rsidR="00BA31FD">
                        <w:rPr>
                          <w:rFonts w:ascii="Arial" w:hAnsi="Arial" w:cs="Arial"/>
                          <w:lang w:val="en-ZA"/>
                        </w:rPr>
                        <w:t xml:space="preserve"> </w:t>
                      </w:r>
                      <w:r w:rsidR="00BA31FD">
                        <w:t>[15]</w:t>
                      </w:r>
                    </w:p>
                    <w:p w14:paraId="01033ECF" w14:textId="49C7F756" w:rsidR="004D7ED4" w:rsidRPr="00BB5BE9" w:rsidRDefault="004D7ED4" w:rsidP="00033044">
                      <w:r w:rsidRPr="004D7ED4">
                        <w:rPr>
                          <w:rFonts w:ascii="Arial" w:hAnsi="Arial" w:cs="Arial"/>
                          <w:lang w:val="en-ZA"/>
                        </w:rPr>
                        <w:t>Data integrity is crucial during the data gathering process. Data integrity helps us to detect any errors in the analysis, whether the errors were done purposefully or not. Quality assurance and quality control are strategies that can be adopted to help protect data integrity and ensure the scientific validity of our results.</w:t>
                      </w:r>
                      <w:r w:rsidR="00BA31FD">
                        <w:rPr>
                          <w:rFonts w:ascii="Arial" w:hAnsi="Arial" w:cs="Arial"/>
                          <w:lang w:val="en-ZA"/>
                        </w:rPr>
                        <w:t xml:space="preserve"> </w:t>
                      </w:r>
                      <w:r w:rsidR="00BA31FD">
                        <w:t>[15]</w:t>
                      </w:r>
                    </w:p>
                    <w:p w14:paraId="4DD5FDDC" w14:textId="6E59C2F5" w:rsidR="006017D1" w:rsidRPr="00BB5BE9" w:rsidRDefault="006017D1" w:rsidP="00033044">
                      <w:r w:rsidRPr="006017D1">
                        <w:rPr>
                          <w:rFonts w:ascii="Arial" w:hAnsi="Arial" w:cs="Arial"/>
                          <w:lang w:val="en-ZA"/>
                        </w:rPr>
                        <w:t>Quality assurance involves using procedures to ensure that the data collected is accurate, reliable, and relevant to the research objectives set out. To do this we use standardized data collection instruments, training data collectors, and monitoring of the data collection. Part of the data collection process is also making sure that there are no errors or inconsistencies.</w:t>
                      </w:r>
                      <w:r w:rsidR="00BB5BE9">
                        <w:rPr>
                          <w:rFonts w:ascii="Arial" w:hAnsi="Arial" w:cs="Arial"/>
                          <w:lang w:val="en-ZA"/>
                        </w:rPr>
                        <w:t xml:space="preserve"> </w:t>
                      </w:r>
                      <w:r w:rsidR="00BB5BE9">
                        <w:t>[15]</w:t>
                      </w:r>
                    </w:p>
                    <w:p w14:paraId="65C81D7C" w14:textId="77777777" w:rsidR="00033044" w:rsidRDefault="00033044" w:rsidP="00033044">
                      <w:pPr>
                        <w:pStyle w:val="Heading3"/>
                        <w:jc w:val="center"/>
                      </w:pPr>
                      <w:r w:rsidRPr="007C0183">
                        <w:t>Data cleaning and preprocessing</w:t>
                      </w:r>
                    </w:p>
                    <w:p w14:paraId="49122451" w14:textId="77777777" w:rsidR="00007B3F" w:rsidRDefault="001B68CC" w:rsidP="00007B3F">
                      <w:r w:rsidRPr="001B68CC">
                        <w:rPr>
                          <w:rFonts w:ascii="Arial" w:hAnsi="Arial" w:cs="Arial"/>
                        </w:rPr>
                        <w:t>Data cleaning is a crucial step in the process of data analysis. Data cleaning involves fixing the errors and inconsistencies found in a dataset so that accurate and reliable results can be collected from it. Incorrect, corrupted, incorrectly formatted, duplicate, or incomplete data can cause for there to be incorrect results, and this can cause for unreliable algorithms to be used. Tt is essential to remove unwanted observations from the dataset, which includes duplicate observations or irrelevant observations.</w:t>
                      </w:r>
                      <w:r w:rsidR="00007B3F">
                        <w:rPr>
                          <w:rFonts w:ascii="Arial" w:hAnsi="Arial" w:cs="Arial"/>
                        </w:rPr>
                        <w:t xml:space="preserve"> </w:t>
                      </w:r>
                      <w:r w:rsidR="00007B3F">
                        <w:t>[16]</w:t>
                      </w:r>
                    </w:p>
                    <w:p w14:paraId="7ADF5007" w14:textId="58080101" w:rsidR="00333E80" w:rsidRPr="001F4C84" w:rsidRDefault="00333E80" w:rsidP="001B68CC">
                      <w:pPr>
                        <w:rPr>
                          <w:rFonts w:ascii="Arial" w:hAnsi="Arial" w:cs="Arial"/>
                        </w:rPr>
                      </w:pPr>
                    </w:p>
                  </w:txbxContent>
                </v:textbox>
                <w10:wrap type="square" anchorx="margin"/>
              </v:shape>
            </w:pict>
          </mc:Fallback>
        </mc:AlternateContent>
      </w:r>
      <w:r w:rsidR="0057769C">
        <w:br w:type="page"/>
      </w:r>
    </w:p>
    <w:p w14:paraId="5352D78E" w14:textId="59C1E288" w:rsidR="0057769C" w:rsidRDefault="003D2B6A">
      <w:r>
        <w:rPr>
          <w:noProof/>
        </w:rPr>
        <w:lastRenderedPageBreak/>
        <mc:AlternateContent>
          <mc:Choice Requires="wps">
            <w:drawing>
              <wp:anchor distT="45720" distB="45720" distL="114300" distR="114300" simplePos="0" relativeHeight="251686912" behindDoc="0" locked="0" layoutInCell="1" allowOverlap="1" wp14:anchorId="20195E04" wp14:editId="55E4A485">
                <wp:simplePos x="0" y="0"/>
                <wp:positionH relativeFrom="margin">
                  <wp:align>center</wp:align>
                </wp:positionH>
                <wp:positionV relativeFrom="paragraph">
                  <wp:posOffset>209550</wp:posOffset>
                </wp:positionV>
                <wp:extent cx="6934200" cy="9039225"/>
                <wp:effectExtent l="0" t="0" r="19050" b="28575"/>
                <wp:wrapSquare wrapText="bothSides"/>
                <wp:docPr id="54403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9039225"/>
                        </a:xfrm>
                        <a:prstGeom prst="rect">
                          <a:avLst/>
                        </a:prstGeom>
                        <a:solidFill>
                          <a:srgbClr val="FFFFFF"/>
                        </a:solidFill>
                        <a:ln w="9525">
                          <a:solidFill>
                            <a:schemeClr val="bg1"/>
                          </a:solidFill>
                          <a:miter lim="800000"/>
                          <a:headEnd/>
                          <a:tailEnd/>
                        </a:ln>
                      </wps:spPr>
                      <wps:txbx>
                        <w:txbxContent>
                          <w:p w14:paraId="5BC12835" w14:textId="36329635" w:rsidR="001F4C84" w:rsidRPr="003C0AEA" w:rsidRDefault="00F232FB" w:rsidP="003C0AEA">
                            <w:r w:rsidRPr="00F232FB">
                              <w:rPr>
                                <w:rFonts w:ascii="Arial" w:eastAsiaTheme="majorEastAsia" w:hAnsi="Arial" w:cs="Arial"/>
                                <w:color w:val="000000" w:themeColor="text1"/>
                              </w:rPr>
                              <w:t>There is always a likelihood that data could be duplicated or mislabeled, when combining multiple data sources. Duplications and mislabeling can cause there to be inaccurate results in the data, it makes it difficult to identify trends or patterns in the data. To prevent this from happening, we will remove any duplicated or mislabeled data from the dataset.</w:t>
                            </w:r>
                            <w:r w:rsidR="00007B3F">
                              <w:rPr>
                                <w:rFonts w:ascii="Arial" w:eastAsiaTheme="majorEastAsia" w:hAnsi="Arial" w:cs="Arial"/>
                                <w:color w:val="000000" w:themeColor="text1"/>
                              </w:rPr>
                              <w:t xml:space="preserve"> </w:t>
                            </w:r>
                            <w:r w:rsidR="00007B3F">
                              <w:t>[16]</w:t>
                            </w:r>
                          </w:p>
                          <w:p w14:paraId="09BBFA2C" w14:textId="0FAA3E70" w:rsidR="001F4C84" w:rsidRPr="006D724D" w:rsidRDefault="006D724D" w:rsidP="006D724D">
                            <w:r w:rsidRPr="006D724D">
                              <w:rPr>
                                <w:rFonts w:ascii="Arial" w:eastAsiaTheme="majorEastAsia" w:hAnsi="Arial" w:cs="Arial"/>
                                <w:color w:val="000000" w:themeColor="text1"/>
                              </w:rPr>
                              <w:t xml:space="preserve">Structural errors are common issues in data cleaning. The errors can occur when you </w:t>
                            </w:r>
                            <w:proofErr w:type="gramStart"/>
                            <w:r w:rsidRPr="006D724D">
                              <w:rPr>
                                <w:rFonts w:ascii="Arial" w:eastAsiaTheme="majorEastAsia" w:hAnsi="Arial" w:cs="Arial"/>
                                <w:color w:val="000000" w:themeColor="text1"/>
                              </w:rPr>
                              <w:t>measure</w:t>
                            </w:r>
                            <w:proofErr w:type="gramEnd"/>
                            <w:r w:rsidRPr="006D724D">
                              <w:rPr>
                                <w:rFonts w:ascii="Arial" w:eastAsiaTheme="majorEastAsia" w:hAnsi="Arial" w:cs="Arial"/>
                                <w:color w:val="000000" w:themeColor="text1"/>
                              </w:rPr>
                              <w:t xml:space="preserve"> or transfer data and you start to notice strange naming conventions, typos, or incorrect capitalization. The errors can be easily corrected using automated tools or by manual editing them, depending on the complexity of the dataset.</w:t>
                            </w:r>
                            <w:r w:rsidR="00007B3F">
                              <w:rPr>
                                <w:rFonts w:ascii="Arial" w:eastAsiaTheme="majorEastAsia" w:hAnsi="Arial" w:cs="Arial"/>
                                <w:color w:val="000000" w:themeColor="text1"/>
                              </w:rPr>
                              <w:t xml:space="preserve"> </w:t>
                            </w:r>
                            <w:r w:rsidR="00007B3F">
                              <w:t>[16]</w:t>
                            </w:r>
                          </w:p>
                          <w:p w14:paraId="2AE08949" w14:textId="65E993B0" w:rsidR="007270A3" w:rsidRPr="00007B3F" w:rsidRDefault="007270A3" w:rsidP="00007B3F">
                            <w:r w:rsidRPr="007270A3">
                              <w:rPr>
                                <w:rFonts w:ascii="Arial" w:hAnsi="Arial" w:cs="Arial"/>
                              </w:rPr>
                              <w:t xml:space="preserve">For cleaning </w:t>
                            </w:r>
                            <w:proofErr w:type="gramStart"/>
                            <w:r w:rsidRPr="007270A3">
                              <w:rPr>
                                <w:rFonts w:ascii="Arial" w:hAnsi="Arial" w:cs="Arial"/>
                              </w:rPr>
                              <w:t>data</w:t>
                            </w:r>
                            <w:proofErr w:type="gramEnd"/>
                            <w:r w:rsidRPr="007270A3">
                              <w:rPr>
                                <w:rFonts w:ascii="Arial" w:hAnsi="Arial" w:cs="Arial"/>
                              </w:rPr>
                              <w:t xml:space="preserve"> we want to filter out all unwanted outliers in our dataset. The outliers are observations that do not fit within the data that we are analyzing. The observations will skew our results and make it difficult to identify trends or patterns in our data. We </w:t>
                            </w:r>
                            <w:proofErr w:type="gramStart"/>
                            <w:r w:rsidRPr="007270A3">
                              <w:rPr>
                                <w:rFonts w:ascii="Arial" w:hAnsi="Arial" w:cs="Arial"/>
                              </w:rPr>
                              <w:t>have to</w:t>
                            </w:r>
                            <w:proofErr w:type="gramEnd"/>
                            <w:r w:rsidRPr="007270A3">
                              <w:rPr>
                                <w:rFonts w:ascii="Arial" w:hAnsi="Arial" w:cs="Arial"/>
                              </w:rPr>
                              <w:t xml:space="preserve"> filter out our unwanted outliers.</w:t>
                            </w:r>
                            <w:r w:rsidR="00007B3F">
                              <w:rPr>
                                <w:rFonts w:ascii="Arial" w:hAnsi="Arial" w:cs="Arial"/>
                              </w:rPr>
                              <w:t xml:space="preserve"> </w:t>
                            </w:r>
                            <w:r w:rsidR="00007B3F">
                              <w:t>[16]</w:t>
                            </w:r>
                          </w:p>
                          <w:p w14:paraId="714156BA" w14:textId="77777777" w:rsidR="007270A3" w:rsidRPr="007270A3" w:rsidRDefault="007270A3" w:rsidP="007270A3"/>
                          <w:p w14:paraId="2A20D32B" w14:textId="03DAE5E6" w:rsidR="00E50396" w:rsidRDefault="00647B6E" w:rsidP="00007B3F">
                            <w:r w:rsidRPr="00647B6E">
                              <w:rPr>
                                <w:rFonts w:ascii="Arial" w:hAnsi="Arial" w:cs="Arial"/>
                              </w:rPr>
                              <w:t xml:space="preserve">If there are any missing values from our data set, there will be problems in our analysis as the machine learning algorithms will not accept missing values, we </w:t>
                            </w:r>
                            <w:proofErr w:type="gramStart"/>
                            <w:r w:rsidRPr="00647B6E">
                              <w:rPr>
                                <w:rFonts w:ascii="Arial" w:hAnsi="Arial" w:cs="Arial"/>
                              </w:rPr>
                              <w:t>have to</w:t>
                            </w:r>
                            <w:proofErr w:type="gramEnd"/>
                            <w:r w:rsidRPr="00647B6E">
                              <w:rPr>
                                <w:rFonts w:ascii="Arial" w:hAnsi="Arial" w:cs="Arial"/>
                              </w:rPr>
                              <w:t xml:space="preserve"> address the missing data in our dataset. We can either drop the data column or insert missing values based on the other observations. We </w:t>
                            </w:r>
                            <w:proofErr w:type="gramStart"/>
                            <w:r w:rsidRPr="00647B6E">
                              <w:rPr>
                                <w:rFonts w:ascii="Arial" w:hAnsi="Arial" w:cs="Arial"/>
                              </w:rPr>
                              <w:t>have to</w:t>
                            </w:r>
                            <w:proofErr w:type="gramEnd"/>
                            <w:r w:rsidRPr="00647B6E">
                              <w:rPr>
                                <w:rFonts w:ascii="Arial" w:hAnsi="Arial" w:cs="Arial"/>
                              </w:rPr>
                              <w:t xml:space="preserve"> be careful when inputting missing values as this can create additional errors in our dataset.</w:t>
                            </w:r>
                            <w:r w:rsidR="00007B3F">
                              <w:rPr>
                                <w:rFonts w:ascii="Arial" w:hAnsi="Arial" w:cs="Arial"/>
                              </w:rPr>
                              <w:t xml:space="preserve"> </w:t>
                            </w:r>
                            <w:r w:rsidR="00007B3F">
                              <w:t>[16]</w:t>
                            </w:r>
                          </w:p>
                          <w:p w14:paraId="4DA1870C" w14:textId="10B27AE1" w:rsidR="003D2B6A" w:rsidRDefault="003D2B6A" w:rsidP="00DA6DB8">
                            <w:pPr>
                              <w:pStyle w:val="Heading3"/>
                              <w:jc w:val="center"/>
                            </w:pPr>
                            <w:bookmarkStart w:id="24" w:name="_Hlk133254534"/>
                            <w:r w:rsidRPr="009871A5">
                              <w:t>Exploratory data analysis</w:t>
                            </w:r>
                          </w:p>
                          <w:bookmarkEnd w:id="24"/>
                          <w:p w14:paraId="4C3AAE8B" w14:textId="0C483E3A" w:rsidR="00CE4764" w:rsidRPr="00007B3F" w:rsidRDefault="00CE4764" w:rsidP="00007B3F">
                            <w:r w:rsidRPr="00CE4764">
                              <w:rPr>
                                <w:rFonts w:ascii="Arial" w:hAnsi="Arial" w:cs="Arial"/>
                                <w:lang w:val="en-ZA"/>
                              </w:rPr>
                              <w:t>Exploratory Data Analysis (EDA) is a data analysis process that involves critically examining data sets to uncover patterns, identify anomalies, test hypotheses, and verify assumptions using the statistics calculated and graphical representations generated. EDA enables data analysts to gain a deep understanding of the data before analysing the complex data.</w:t>
                            </w:r>
                            <w:r w:rsidR="00007B3F">
                              <w:rPr>
                                <w:rFonts w:ascii="Arial" w:hAnsi="Arial" w:cs="Arial"/>
                                <w:lang w:val="en-ZA"/>
                              </w:rPr>
                              <w:t xml:space="preserve"> </w:t>
                            </w:r>
                            <w:r w:rsidR="00007B3F">
                              <w:t>[17]</w:t>
                            </w:r>
                          </w:p>
                          <w:p w14:paraId="4DA41B5F" w14:textId="60B8C765" w:rsidR="007735EF" w:rsidRPr="00007B3F" w:rsidRDefault="007735EF" w:rsidP="00007B3F">
                            <w:r w:rsidRPr="007735EF">
                              <w:rPr>
                                <w:rFonts w:ascii="Arial" w:hAnsi="Arial" w:cs="Arial"/>
                                <w:lang w:val="en-ZA"/>
                              </w:rPr>
                              <w:t xml:space="preserve">For EDA, you start with the collection, cleaning, and preparation of the data. The EDA process involves removing irrelevant and missing data and transforming the variables into categorical data. Once the data is prepared, we will generate the summary of statistics, such as: mean, median, and mode. Doing this will allow us to describe the central tendency, variability, and distribution of the data. By summarizing the statistics, it will provide us with an overview of the data set </w:t>
                            </w:r>
                            <w:proofErr w:type="gramStart"/>
                            <w:r w:rsidRPr="007735EF">
                              <w:rPr>
                                <w:rFonts w:ascii="Arial" w:hAnsi="Arial" w:cs="Arial"/>
                                <w:lang w:val="en-ZA"/>
                              </w:rPr>
                              <w:t>and also</w:t>
                            </w:r>
                            <w:proofErr w:type="gramEnd"/>
                            <w:r w:rsidRPr="007735EF">
                              <w:rPr>
                                <w:rFonts w:ascii="Arial" w:hAnsi="Arial" w:cs="Arial"/>
                                <w:lang w:val="en-ZA"/>
                              </w:rPr>
                              <w:t xml:space="preserve"> enable us to identify potential outliers and anomalies.</w:t>
                            </w:r>
                            <w:r w:rsidR="00007B3F">
                              <w:rPr>
                                <w:rFonts w:ascii="Arial" w:hAnsi="Arial" w:cs="Arial"/>
                                <w:lang w:val="en-ZA"/>
                              </w:rPr>
                              <w:t xml:space="preserve"> </w:t>
                            </w:r>
                            <w:r w:rsidR="00007B3F">
                              <w:t>[17]</w:t>
                            </w:r>
                          </w:p>
                          <w:p w14:paraId="07D37697" w14:textId="2B87EC81" w:rsidR="008F5FCD" w:rsidRPr="00007B3F" w:rsidRDefault="008F5FCD" w:rsidP="00007B3F">
                            <w:r w:rsidRPr="008F5FCD">
                              <w:rPr>
                                <w:rFonts w:ascii="Arial" w:hAnsi="Arial" w:cs="Arial"/>
                                <w:lang w:val="en-ZA"/>
                              </w:rPr>
                              <w:t>In EDA we also like to generate graphical representations in our analysis, such as: histograms, box plots, scatter plots, and heat maps, so that we can visualize the data and detect patterns in the data. Graphical representations help us to identify relationships between the variables and reveal trends and patterns.</w:t>
                            </w:r>
                            <w:r w:rsidR="00007B3F">
                              <w:rPr>
                                <w:rFonts w:ascii="Arial" w:hAnsi="Arial" w:cs="Arial"/>
                                <w:lang w:val="en-ZA"/>
                              </w:rPr>
                              <w:t xml:space="preserve"> </w:t>
                            </w:r>
                            <w:r w:rsidR="00007B3F">
                              <w:t>[17]</w:t>
                            </w:r>
                          </w:p>
                          <w:p w14:paraId="3C749663" w14:textId="2DAFF392" w:rsidR="00E50396" w:rsidRDefault="0060411A" w:rsidP="00007B3F">
                            <w:r w:rsidRPr="0060411A">
                              <w:rPr>
                                <w:rFonts w:ascii="Arial" w:hAnsi="Arial" w:cs="Arial"/>
                                <w:lang w:val="en-ZA"/>
                              </w:rPr>
                              <w:t>EDA is a useful tool for testing hypotheses and verifying assumptions. In data analysis we use statistical tests, such as: t-tests and ANOVA, so that we can determine if there is a significant difference between the groups or if the data meets the assumptions, such as: normality and homogeneity of variance. The results of the tests can help us to conduct further analyses and modelling.</w:t>
                            </w:r>
                            <w:r w:rsidR="00007B3F">
                              <w:rPr>
                                <w:rFonts w:ascii="Arial" w:hAnsi="Arial" w:cs="Arial"/>
                                <w:lang w:val="en-ZA"/>
                              </w:rPr>
                              <w:t xml:space="preserve"> </w:t>
                            </w:r>
                            <w:r w:rsidR="00007B3F">
                              <w:t>[17]</w:t>
                            </w:r>
                          </w:p>
                          <w:p w14:paraId="31A668B8" w14:textId="63151FDF" w:rsidR="00E50396" w:rsidRDefault="00E50396" w:rsidP="00E50396">
                            <w:pPr>
                              <w:pStyle w:val="Heading3"/>
                              <w:jc w:val="center"/>
                            </w:pPr>
                            <w:r w:rsidRPr="005F5028">
                              <w:t>Visualization tools and techniques</w:t>
                            </w:r>
                          </w:p>
                          <w:p w14:paraId="2B1D562B" w14:textId="3D5630C9" w:rsidR="002635A4" w:rsidRPr="00007B3F" w:rsidRDefault="002635A4" w:rsidP="00007B3F">
                            <w:r w:rsidRPr="002635A4">
                              <w:rPr>
                                <w:rFonts w:ascii="Arial" w:hAnsi="Arial" w:cs="Arial"/>
                              </w:rPr>
                              <w:t>Data visualization is an essential part of most business strategies for companies, the companies want to make sense of the data that they are working with. Data analysts use various methods of data visualization, such as: charts, diagrams, and maps, to present complex data in a simple way.</w:t>
                            </w:r>
                            <w:r w:rsidR="00007B3F">
                              <w:rPr>
                                <w:rFonts w:ascii="Arial" w:hAnsi="Arial" w:cs="Arial"/>
                              </w:rPr>
                              <w:t xml:space="preserve"> </w:t>
                            </w:r>
                            <w:r w:rsidR="00007B3F">
                              <w:t>[18]</w:t>
                            </w:r>
                          </w:p>
                          <w:p w14:paraId="657DD5C3" w14:textId="5D1BAEB3" w:rsidR="00DA6DB8" w:rsidRPr="00007B3F" w:rsidRDefault="00EB2F7D" w:rsidP="00007B3F">
                            <w:r w:rsidRPr="00EB2F7D">
                              <w:rPr>
                                <w:rFonts w:ascii="Arial" w:hAnsi="Arial" w:cs="Arial"/>
                              </w:rPr>
                              <w:t xml:space="preserve">To make data understandable, we need to use the right techniques and setting it up correctly. It is the only way to unlock the full potential of data. We may as well render the data irrelevant if we use poorly selected tactics as this </w:t>
                            </w:r>
                            <w:proofErr w:type="spellStart"/>
                            <w:proofErr w:type="gramStart"/>
                            <w:r w:rsidRPr="00EB2F7D">
                              <w:rPr>
                                <w:rFonts w:ascii="Arial" w:hAnsi="Arial" w:cs="Arial"/>
                              </w:rPr>
                              <w:t>wont</w:t>
                            </w:r>
                            <w:proofErr w:type="spellEnd"/>
                            <w:proofErr w:type="gramEnd"/>
                            <w:r w:rsidRPr="00EB2F7D">
                              <w:rPr>
                                <w:rFonts w:ascii="Arial" w:hAnsi="Arial" w:cs="Arial"/>
                              </w:rPr>
                              <w:t xml:space="preserve"> allow us to make sense of the data.</w:t>
                            </w:r>
                            <w:r w:rsidR="00007B3F">
                              <w:rPr>
                                <w:rFonts w:ascii="Arial" w:hAnsi="Arial" w:cs="Arial"/>
                              </w:rPr>
                              <w:t xml:space="preserve"> </w:t>
                            </w:r>
                            <w:r w:rsidR="00007B3F">
                              <w:t>[18]</w:t>
                            </w:r>
                          </w:p>
                          <w:p w14:paraId="093D3F02" w14:textId="6E7A524D" w:rsidR="003D2B6A" w:rsidRDefault="003D2B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95E04" id="_x0000_s1039" type="#_x0000_t202" style="position:absolute;margin-left:0;margin-top:16.5pt;width:546pt;height:711.7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VeGQIAACc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" strokecolor="white [3212]">
                <v:textbox>
                  <w:txbxContent>
                    <w:p w14:paraId="5BC12835" w14:textId="36329635" w:rsidR="001F4C84" w:rsidRPr="003C0AEA" w:rsidRDefault="00F232FB" w:rsidP="003C0AEA">
                      <w:r w:rsidRPr="00F232FB">
                        <w:rPr>
                          <w:rFonts w:ascii="Arial" w:eastAsiaTheme="majorEastAsia" w:hAnsi="Arial" w:cs="Arial"/>
                          <w:color w:val="000000" w:themeColor="text1"/>
                        </w:rPr>
                        <w:t>There is always a likelihood that data could be duplicated or mislabeled, when combining multiple data sources. Duplications and mislabeling can cause there to be inaccurate results in the data, it makes it difficult to identify trends or patterns in the data. To prevent this from happening, we will remove any duplicated or mislabeled data from the dataset.</w:t>
                      </w:r>
                      <w:r w:rsidR="00007B3F">
                        <w:rPr>
                          <w:rFonts w:ascii="Arial" w:eastAsiaTheme="majorEastAsia" w:hAnsi="Arial" w:cs="Arial"/>
                          <w:color w:val="000000" w:themeColor="text1"/>
                        </w:rPr>
                        <w:t xml:space="preserve"> </w:t>
                      </w:r>
                      <w:r w:rsidR="00007B3F">
                        <w:t>[16]</w:t>
                      </w:r>
                    </w:p>
                    <w:p w14:paraId="09BBFA2C" w14:textId="0FAA3E70" w:rsidR="001F4C84" w:rsidRPr="006D724D" w:rsidRDefault="006D724D" w:rsidP="006D724D">
                      <w:r w:rsidRPr="006D724D">
                        <w:rPr>
                          <w:rFonts w:ascii="Arial" w:eastAsiaTheme="majorEastAsia" w:hAnsi="Arial" w:cs="Arial"/>
                          <w:color w:val="000000" w:themeColor="text1"/>
                        </w:rPr>
                        <w:t xml:space="preserve">Structural errors are common issues in data cleaning. The errors can occur when you </w:t>
                      </w:r>
                      <w:proofErr w:type="gramStart"/>
                      <w:r w:rsidRPr="006D724D">
                        <w:rPr>
                          <w:rFonts w:ascii="Arial" w:eastAsiaTheme="majorEastAsia" w:hAnsi="Arial" w:cs="Arial"/>
                          <w:color w:val="000000" w:themeColor="text1"/>
                        </w:rPr>
                        <w:t>measure</w:t>
                      </w:r>
                      <w:proofErr w:type="gramEnd"/>
                      <w:r w:rsidRPr="006D724D">
                        <w:rPr>
                          <w:rFonts w:ascii="Arial" w:eastAsiaTheme="majorEastAsia" w:hAnsi="Arial" w:cs="Arial"/>
                          <w:color w:val="000000" w:themeColor="text1"/>
                        </w:rPr>
                        <w:t xml:space="preserve"> or transfer data and you start to notice strange naming conventions, typos, or incorrect capitalization. The errors can be easily corrected using automated tools or by manual editing them, depending on the complexity of the dataset.</w:t>
                      </w:r>
                      <w:r w:rsidR="00007B3F">
                        <w:rPr>
                          <w:rFonts w:ascii="Arial" w:eastAsiaTheme="majorEastAsia" w:hAnsi="Arial" w:cs="Arial"/>
                          <w:color w:val="000000" w:themeColor="text1"/>
                        </w:rPr>
                        <w:t xml:space="preserve"> </w:t>
                      </w:r>
                      <w:r w:rsidR="00007B3F">
                        <w:t>[16]</w:t>
                      </w:r>
                    </w:p>
                    <w:p w14:paraId="2AE08949" w14:textId="65E993B0" w:rsidR="007270A3" w:rsidRPr="00007B3F" w:rsidRDefault="007270A3" w:rsidP="00007B3F">
                      <w:r w:rsidRPr="007270A3">
                        <w:rPr>
                          <w:rFonts w:ascii="Arial" w:hAnsi="Arial" w:cs="Arial"/>
                        </w:rPr>
                        <w:t xml:space="preserve">For cleaning </w:t>
                      </w:r>
                      <w:proofErr w:type="gramStart"/>
                      <w:r w:rsidRPr="007270A3">
                        <w:rPr>
                          <w:rFonts w:ascii="Arial" w:hAnsi="Arial" w:cs="Arial"/>
                        </w:rPr>
                        <w:t>data</w:t>
                      </w:r>
                      <w:proofErr w:type="gramEnd"/>
                      <w:r w:rsidRPr="007270A3">
                        <w:rPr>
                          <w:rFonts w:ascii="Arial" w:hAnsi="Arial" w:cs="Arial"/>
                        </w:rPr>
                        <w:t xml:space="preserve"> we want to filter out all unwanted outliers in our dataset. The outliers are observations that do not fit within the data that we are analyzing. The observations will skew our results and make it difficult to identify trends or patterns in our data. We </w:t>
                      </w:r>
                      <w:proofErr w:type="gramStart"/>
                      <w:r w:rsidRPr="007270A3">
                        <w:rPr>
                          <w:rFonts w:ascii="Arial" w:hAnsi="Arial" w:cs="Arial"/>
                        </w:rPr>
                        <w:t>have to</w:t>
                      </w:r>
                      <w:proofErr w:type="gramEnd"/>
                      <w:r w:rsidRPr="007270A3">
                        <w:rPr>
                          <w:rFonts w:ascii="Arial" w:hAnsi="Arial" w:cs="Arial"/>
                        </w:rPr>
                        <w:t xml:space="preserve"> filter out our unwanted outliers.</w:t>
                      </w:r>
                      <w:r w:rsidR="00007B3F">
                        <w:rPr>
                          <w:rFonts w:ascii="Arial" w:hAnsi="Arial" w:cs="Arial"/>
                        </w:rPr>
                        <w:t xml:space="preserve"> </w:t>
                      </w:r>
                      <w:r w:rsidR="00007B3F">
                        <w:t>[16]</w:t>
                      </w:r>
                    </w:p>
                    <w:p w14:paraId="714156BA" w14:textId="77777777" w:rsidR="007270A3" w:rsidRPr="007270A3" w:rsidRDefault="007270A3" w:rsidP="007270A3"/>
                    <w:p w14:paraId="2A20D32B" w14:textId="03DAE5E6" w:rsidR="00E50396" w:rsidRDefault="00647B6E" w:rsidP="00007B3F">
                      <w:r w:rsidRPr="00647B6E">
                        <w:rPr>
                          <w:rFonts w:ascii="Arial" w:hAnsi="Arial" w:cs="Arial"/>
                        </w:rPr>
                        <w:t xml:space="preserve">If there are any missing values from our data set, there will be problems in our analysis as the machine learning algorithms will not accept missing values, we </w:t>
                      </w:r>
                      <w:proofErr w:type="gramStart"/>
                      <w:r w:rsidRPr="00647B6E">
                        <w:rPr>
                          <w:rFonts w:ascii="Arial" w:hAnsi="Arial" w:cs="Arial"/>
                        </w:rPr>
                        <w:t>have to</w:t>
                      </w:r>
                      <w:proofErr w:type="gramEnd"/>
                      <w:r w:rsidRPr="00647B6E">
                        <w:rPr>
                          <w:rFonts w:ascii="Arial" w:hAnsi="Arial" w:cs="Arial"/>
                        </w:rPr>
                        <w:t xml:space="preserve"> address the missing data in our dataset. We can either drop the data column or insert missing values based on the other observations. We </w:t>
                      </w:r>
                      <w:proofErr w:type="gramStart"/>
                      <w:r w:rsidRPr="00647B6E">
                        <w:rPr>
                          <w:rFonts w:ascii="Arial" w:hAnsi="Arial" w:cs="Arial"/>
                        </w:rPr>
                        <w:t>have to</w:t>
                      </w:r>
                      <w:proofErr w:type="gramEnd"/>
                      <w:r w:rsidRPr="00647B6E">
                        <w:rPr>
                          <w:rFonts w:ascii="Arial" w:hAnsi="Arial" w:cs="Arial"/>
                        </w:rPr>
                        <w:t xml:space="preserve"> be careful when inputting missing values as this can create additional errors in our dataset.</w:t>
                      </w:r>
                      <w:r w:rsidR="00007B3F">
                        <w:rPr>
                          <w:rFonts w:ascii="Arial" w:hAnsi="Arial" w:cs="Arial"/>
                        </w:rPr>
                        <w:t xml:space="preserve"> </w:t>
                      </w:r>
                      <w:r w:rsidR="00007B3F">
                        <w:t>[16]</w:t>
                      </w:r>
                    </w:p>
                    <w:p w14:paraId="4DA1870C" w14:textId="10B27AE1" w:rsidR="003D2B6A" w:rsidRDefault="003D2B6A" w:rsidP="00DA6DB8">
                      <w:pPr>
                        <w:pStyle w:val="Heading3"/>
                        <w:jc w:val="center"/>
                      </w:pPr>
                      <w:bookmarkStart w:id="25" w:name="_Hlk133254534"/>
                      <w:r w:rsidRPr="009871A5">
                        <w:t>Exploratory data analysis</w:t>
                      </w:r>
                    </w:p>
                    <w:bookmarkEnd w:id="25"/>
                    <w:p w14:paraId="4C3AAE8B" w14:textId="0C483E3A" w:rsidR="00CE4764" w:rsidRPr="00007B3F" w:rsidRDefault="00CE4764" w:rsidP="00007B3F">
                      <w:r w:rsidRPr="00CE4764">
                        <w:rPr>
                          <w:rFonts w:ascii="Arial" w:hAnsi="Arial" w:cs="Arial"/>
                          <w:lang w:val="en-ZA"/>
                        </w:rPr>
                        <w:t>Exploratory Data Analysis (EDA) is a data analysis process that involves critically examining data sets to uncover patterns, identify anomalies, test hypotheses, and verify assumptions using the statistics calculated and graphical representations generated. EDA enables data analysts to gain a deep understanding of the data before analysing the complex data.</w:t>
                      </w:r>
                      <w:r w:rsidR="00007B3F">
                        <w:rPr>
                          <w:rFonts w:ascii="Arial" w:hAnsi="Arial" w:cs="Arial"/>
                          <w:lang w:val="en-ZA"/>
                        </w:rPr>
                        <w:t xml:space="preserve"> </w:t>
                      </w:r>
                      <w:r w:rsidR="00007B3F">
                        <w:t>[17]</w:t>
                      </w:r>
                    </w:p>
                    <w:p w14:paraId="4DA41B5F" w14:textId="60B8C765" w:rsidR="007735EF" w:rsidRPr="00007B3F" w:rsidRDefault="007735EF" w:rsidP="00007B3F">
                      <w:r w:rsidRPr="007735EF">
                        <w:rPr>
                          <w:rFonts w:ascii="Arial" w:hAnsi="Arial" w:cs="Arial"/>
                          <w:lang w:val="en-ZA"/>
                        </w:rPr>
                        <w:t xml:space="preserve">For EDA, you start with the collection, cleaning, and preparation of the data. The EDA process involves removing irrelevant and missing data and transforming the variables into categorical data. Once the data is prepared, we will generate the summary of statistics, such as: mean, median, and mode. Doing this will allow us to describe the central tendency, variability, and distribution of the data. By summarizing the statistics, it will provide us with an overview of the data set </w:t>
                      </w:r>
                      <w:proofErr w:type="gramStart"/>
                      <w:r w:rsidRPr="007735EF">
                        <w:rPr>
                          <w:rFonts w:ascii="Arial" w:hAnsi="Arial" w:cs="Arial"/>
                          <w:lang w:val="en-ZA"/>
                        </w:rPr>
                        <w:t>and also</w:t>
                      </w:r>
                      <w:proofErr w:type="gramEnd"/>
                      <w:r w:rsidRPr="007735EF">
                        <w:rPr>
                          <w:rFonts w:ascii="Arial" w:hAnsi="Arial" w:cs="Arial"/>
                          <w:lang w:val="en-ZA"/>
                        </w:rPr>
                        <w:t xml:space="preserve"> enable us to identify potential outliers and anomalies.</w:t>
                      </w:r>
                      <w:r w:rsidR="00007B3F">
                        <w:rPr>
                          <w:rFonts w:ascii="Arial" w:hAnsi="Arial" w:cs="Arial"/>
                          <w:lang w:val="en-ZA"/>
                        </w:rPr>
                        <w:t xml:space="preserve"> </w:t>
                      </w:r>
                      <w:r w:rsidR="00007B3F">
                        <w:t>[17]</w:t>
                      </w:r>
                    </w:p>
                    <w:p w14:paraId="07D37697" w14:textId="2B87EC81" w:rsidR="008F5FCD" w:rsidRPr="00007B3F" w:rsidRDefault="008F5FCD" w:rsidP="00007B3F">
                      <w:r w:rsidRPr="008F5FCD">
                        <w:rPr>
                          <w:rFonts w:ascii="Arial" w:hAnsi="Arial" w:cs="Arial"/>
                          <w:lang w:val="en-ZA"/>
                        </w:rPr>
                        <w:t>In EDA we also like to generate graphical representations in our analysis, such as: histograms, box plots, scatter plots, and heat maps, so that we can visualize the data and detect patterns in the data. Graphical representations help us to identify relationships between the variables and reveal trends and patterns.</w:t>
                      </w:r>
                      <w:r w:rsidR="00007B3F">
                        <w:rPr>
                          <w:rFonts w:ascii="Arial" w:hAnsi="Arial" w:cs="Arial"/>
                          <w:lang w:val="en-ZA"/>
                        </w:rPr>
                        <w:t xml:space="preserve"> </w:t>
                      </w:r>
                      <w:r w:rsidR="00007B3F">
                        <w:t>[17]</w:t>
                      </w:r>
                    </w:p>
                    <w:p w14:paraId="3C749663" w14:textId="2DAFF392" w:rsidR="00E50396" w:rsidRDefault="0060411A" w:rsidP="00007B3F">
                      <w:r w:rsidRPr="0060411A">
                        <w:rPr>
                          <w:rFonts w:ascii="Arial" w:hAnsi="Arial" w:cs="Arial"/>
                          <w:lang w:val="en-ZA"/>
                        </w:rPr>
                        <w:t>EDA is a useful tool for testing hypotheses and verifying assumptions. In data analysis we use statistical tests, such as: t-tests and ANOVA, so that we can determine if there is a significant difference between the groups or if the data meets the assumptions, such as: normality and homogeneity of variance. The results of the tests can help us to conduct further analyses and modelling.</w:t>
                      </w:r>
                      <w:r w:rsidR="00007B3F">
                        <w:rPr>
                          <w:rFonts w:ascii="Arial" w:hAnsi="Arial" w:cs="Arial"/>
                          <w:lang w:val="en-ZA"/>
                        </w:rPr>
                        <w:t xml:space="preserve"> </w:t>
                      </w:r>
                      <w:r w:rsidR="00007B3F">
                        <w:t>[17]</w:t>
                      </w:r>
                    </w:p>
                    <w:p w14:paraId="31A668B8" w14:textId="63151FDF" w:rsidR="00E50396" w:rsidRDefault="00E50396" w:rsidP="00E50396">
                      <w:pPr>
                        <w:pStyle w:val="Heading3"/>
                        <w:jc w:val="center"/>
                      </w:pPr>
                      <w:r w:rsidRPr="005F5028">
                        <w:t>Visualization tools and techniques</w:t>
                      </w:r>
                    </w:p>
                    <w:p w14:paraId="2B1D562B" w14:textId="3D5630C9" w:rsidR="002635A4" w:rsidRPr="00007B3F" w:rsidRDefault="002635A4" w:rsidP="00007B3F">
                      <w:r w:rsidRPr="002635A4">
                        <w:rPr>
                          <w:rFonts w:ascii="Arial" w:hAnsi="Arial" w:cs="Arial"/>
                        </w:rPr>
                        <w:t>Data visualization is an essential part of most business strategies for companies, the companies want to make sense of the data that they are working with. Data analysts use various methods of data visualization, such as: charts, diagrams, and maps, to present complex data in a simple way.</w:t>
                      </w:r>
                      <w:r w:rsidR="00007B3F">
                        <w:rPr>
                          <w:rFonts w:ascii="Arial" w:hAnsi="Arial" w:cs="Arial"/>
                        </w:rPr>
                        <w:t xml:space="preserve"> </w:t>
                      </w:r>
                      <w:r w:rsidR="00007B3F">
                        <w:t>[18]</w:t>
                      </w:r>
                    </w:p>
                    <w:p w14:paraId="657DD5C3" w14:textId="5D1BAEB3" w:rsidR="00DA6DB8" w:rsidRPr="00007B3F" w:rsidRDefault="00EB2F7D" w:rsidP="00007B3F">
                      <w:r w:rsidRPr="00EB2F7D">
                        <w:rPr>
                          <w:rFonts w:ascii="Arial" w:hAnsi="Arial" w:cs="Arial"/>
                        </w:rPr>
                        <w:t xml:space="preserve">To make data understandable, we need to use the right techniques and setting it up correctly. It is the only way to unlock the full potential of data. We may as well render the data irrelevant if we use poorly selected tactics as this </w:t>
                      </w:r>
                      <w:proofErr w:type="spellStart"/>
                      <w:proofErr w:type="gramStart"/>
                      <w:r w:rsidRPr="00EB2F7D">
                        <w:rPr>
                          <w:rFonts w:ascii="Arial" w:hAnsi="Arial" w:cs="Arial"/>
                        </w:rPr>
                        <w:t>wont</w:t>
                      </w:r>
                      <w:proofErr w:type="spellEnd"/>
                      <w:proofErr w:type="gramEnd"/>
                      <w:r w:rsidRPr="00EB2F7D">
                        <w:rPr>
                          <w:rFonts w:ascii="Arial" w:hAnsi="Arial" w:cs="Arial"/>
                        </w:rPr>
                        <w:t xml:space="preserve"> allow us to make sense of the data.</w:t>
                      </w:r>
                      <w:r w:rsidR="00007B3F">
                        <w:rPr>
                          <w:rFonts w:ascii="Arial" w:hAnsi="Arial" w:cs="Arial"/>
                        </w:rPr>
                        <w:t xml:space="preserve"> </w:t>
                      </w:r>
                      <w:r w:rsidR="00007B3F">
                        <w:t>[18]</w:t>
                      </w:r>
                    </w:p>
                    <w:p w14:paraId="093D3F02" w14:textId="6E7A524D" w:rsidR="003D2B6A" w:rsidRDefault="003D2B6A"/>
                  </w:txbxContent>
                </v:textbox>
                <w10:wrap type="square" anchorx="margin"/>
              </v:shape>
            </w:pict>
          </mc:Fallback>
        </mc:AlternateContent>
      </w:r>
    </w:p>
    <w:p w14:paraId="5235EC34" w14:textId="2F712A82" w:rsidR="002E3BAA" w:rsidRDefault="003D2B6A">
      <w:r>
        <w:rPr>
          <w:noProof/>
        </w:rPr>
        <w:lastRenderedPageBreak/>
        <mc:AlternateContent>
          <mc:Choice Requires="wps">
            <w:drawing>
              <wp:anchor distT="45720" distB="45720" distL="114300" distR="114300" simplePos="0" relativeHeight="251688960" behindDoc="0" locked="0" layoutInCell="1" allowOverlap="1" wp14:anchorId="7EF0B0A6" wp14:editId="002AF734">
                <wp:simplePos x="0" y="0"/>
                <wp:positionH relativeFrom="margin">
                  <wp:align>center</wp:align>
                </wp:positionH>
                <wp:positionV relativeFrom="paragraph">
                  <wp:posOffset>194945</wp:posOffset>
                </wp:positionV>
                <wp:extent cx="6934200" cy="9048750"/>
                <wp:effectExtent l="0" t="0" r="19050" b="19050"/>
                <wp:wrapSquare wrapText="bothSides"/>
                <wp:docPr id="15808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9048750"/>
                        </a:xfrm>
                        <a:prstGeom prst="rect">
                          <a:avLst/>
                        </a:prstGeom>
                        <a:solidFill>
                          <a:srgbClr val="FFFFFF"/>
                        </a:solidFill>
                        <a:ln w="9525">
                          <a:solidFill>
                            <a:schemeClr val="bg1"/>
                          </a:solidFill>
                          <a:miter lim="800000"/>
                          <a:headEnd/>
                          <a:tailEnd/>
                        </a:ln>
                      </wps:spPr>
                      <wps:txbx>
                        <w:txbxContent>
                          <w:p w14:paraId="687906EF" w14:textId="7F0E8B98" w:rsidR="00B9173E" w:rsidRPr="003C222B" w:rsidRDefault="003C222B" w:rsidP="003C222B">
                            <w:r w:rsidRPr="003C222B">
                              <w:rPr>
                                <w:rFonts w:ascii="Arial" w:eastAsiaTheme="majorEastAsia" w:hAnsi="Arial" w:cs="Arial"/>
                                <w:color w:val="000000" w:themeColor="text1"/>
                              </w:rPr>
                              <w:t xml:space="preserve">Data visualization is essential in the business's strategy because it allows the organization to gain insight into their data. By using data visualizations, the business can understand their customers' behavior better, they can identify trends, and make data-driven decisions. By having a clear picture of their data, the company can improve the decision-making process, optimize the business's operations, </w:t>
                            </w:r>
                            <w:proofErr w:type="gramStart"/>
                            <w:r w:rsidRPr="003C222B">
                              <w:rPr>
                                <w:rFonts w:ascii="Arial" w:eastAsiaTheme="majorEastAsia" w:hAnsi="Arial" w:cs="Arial"/>
                                <w:color w:val="000000" w:themeColor="text1"/>
                              </w:rPr>
                              <w:t>and also</w:t>
                            </w:r>
                            <w:proofErr w:type="gramEnd"/>
                            <w:r w:rsidRPr="003C222B">
                              <w:rPr>
                                <w:rFonts w:ascii="Arial" w:eastAsiaTheme="majorEastAsia" w:hAnsi="Arial" w:cs="Arial"/>
                                <w:color w:val="000000" w:themeColor="text1"/>
                              </w:rPr>
                              <w:t xml:space="preserve"> stay competitive in the market.</w:t>
                            </w:r>
                            <w:r w:rsidR="00007B3F">
                              <w:rPr>
                                <w:rFonts w:ascii="Arial" w:eastAsiaTheme="majorEastAsia" w:hAnsi="Arial" w:cs="Arial"/>
                                <w:color w:val="000000" w:themeColor="text1"/>
                              </w:rPr>
                              <w:t xml:space="preserve"> </w:t>
                            </w:r>
                            <w:r w:rsidR="00007B3F">
                              <w:t>[18]</w:t>
                            </w:r>
                          </w:p>
                          <w:p w14:paraId="639638BA" w14:textId="728B9E28" w:rsidR="004D50CE" w:rsidRDefault="00912FA7" w:rsidP="00007B3F">
                            <w:r w:rsidRPr="00912FA7">
                              <w:rPr>
                                <w:rFonts w:ascii="Arial" w:hAnsi="Arial" w:cs="Arial"/>
                              </w:rPr>
                              <w:t>Data visualization helps in communication as data can be complex, so by visualizing the data the information can be conveyed to the stakeholders, especially to those who are not familiar with the data. Data analysts can use the visualizations to present their findings in a visual format that is easy to understand. Doing this, the stakeholders can easily grasp the information and make more informed decisions.</w:t>
                            </w:r>
                            <w:r w:rsidR="00007B3F">
                              <w:rPr>
                                <w:rFonts w:ascii="Arial" w:hAnsi="Arial" w:cs="Arial"/>
                              </w:rPr>
                              <w:t xml:space="preserve"> </w:t>
                            </w:r>
                            <w:r w:rsidR="00007B3F">
                              <w:t>[18]</w:t>
                            </w:r>
                          </w:p>
                          <w:p w14:paraId="5EC25ED9" w14:textId="4F434AB7" w:rsidR="003D2B6A" w:rsidRDefault="003D2B6A" w:rsidP="004D50CE">
                            <w:pPr>
                              <w:pStyle w:val="Heading3"/>
                              <w:jc w:val="center"/>
                            </w:pPr>
                            <w:r w:rsidRPr="008E46A9">
                              <w:t>Data modeling</w:t>
                            </w:r>
                            <w:r>
                              <w:t xml:space="preserve"> with machine learning</w:t>
                            </w:r>
                          </w:p>
                          <w:p w14:paraId="38AAD526" w14:textId="35C1D855" w:rsidR="001B4D23" w:rsidRPr="00007B3F" w:rsidRDefault="001B4D23" w:rsidP="00951854">
                            <w:r w:rsidRPr="001B4D23">
                              <w:rPr>
                                <w:rFonts w:ascii="Arial" w:hAnsi="Arial" w:cs="Arial"/>
                                <w:lang w:val="en-ZA"/>
                              </w:rPr>
                              <w:t>In the field of Artificial Intelligence, Machine Learning automates the decision-making process, especially in the business world. The machine Learning models represents the decision processes in an abstract manner, the primary goal of enabling automation. These models also aid in the understanding of the modelled process itself, so that there is a deeper comprehension of the data being used.</w:t>
                            </w:r>
                            <w:r w:rsidR="00007B3F">
                              <w:rPr>
                                <w:rFonts w:ascii="Arial" w:hAnsi="Arial" w:cs="Arial"/>
                                <w:lang w:val="en-ZA"/>
                              </w:rPr>
                              <w:t xml:space="preserve"> </w:t>
                            </w:r>
                            <w:r w:rsidR="00007B3F">
                              <w:t>[19]</w:t>
                            </w:r>
                          </w:p>
                          <w:p w14:paraId="2C8DA6B7" w14:textId="3DB9882E" w:rsidR="009E3E4F" w:rsidRPr="00007B3F" w:rsidRDefault="009E3E4F" w:rsidP="00951854">
                            <w:r w:rsidRPr="009E3E4F">
                              <w:rPr>
                                <w:rFonts w:ascii="Arial" w:hAnsi="Arial" w:cs="Arial"/>
                                <w:lang w:val="en-ZA"/>
                              </w:rPr>
                              <w:t>Algorithms are used to train the Machine Learning models; these models then used to analyse data sets. For predictive modelling, there are various tasks depending on the variable being predicted. If the variable is continuous, it falls under the regression task, this will return an actual value. If the variable is divided into categories, it falls under the classification task, the models will then deliver a class.</w:t>
                            </w:r>
                            <w:r w:rsidR="00007B3F">
                              <w:rPr>
                                <w:rFonts w:ascii="Arial" w:hAnsi="Arial" w:cs="Arial"/>
                                <w:lang w:val="en-ZA"/>
                              </w:rPr>
                              <w:t xml:space="preserve"> </w:t>
                            </w:r>
                            <w:r w:rsidR="00007B3F">
                              <w:t>[19]</w:t>
                            </w:r>
                          </w:p>
                          <w:p w14:paraId="6A2490B1" w14:textId="5FD11CFE" w:rsidR="005D0B9C" w:rsidRPr="00007B3F" w:rsidRDefault="005D0B9C" w:rsidP="00951854">
                            <w:r w:rsidRPr="005D0B9C">
                              <w:rPr>
                                <w:rFonts w:ascii="Arial" w:hAnsi="Arial" w:cs="Arial"/>
                                <w:lang w:val="en-ZA"/>
                              </w:rPr>
                              <w:t>Regression models use continuous data to predict outcomes, this will allow for trends, patterns, and relationships to be identified between the variables. By analysing the data, a business can make informed decisions based on the forecasted outcomes. The classification models are used when predicting a categorical outcome, such as: classifying emails as spam or not spam.</w:t>
                            </w:r>
                            <w:r w:rsidR="00007B3F">
                              <w:rPr>
                                <w:rFonts w:ascii="Arial" w:hAnsi="Arial" w:cs="Arial"/>
                                <w:lang w:val="en-ZA"/>
                              </w:rPr>
                              <w:t xml:space="preserve"> </w:t>
                            </w:r>
                            <w:r w:rsidR="00007B3F">
                              <w:t>[19]</w:t>
                            </w:r>
                          </w:p>
                          <w:p w14:paraId="3C0FC492" w14:textId="67BE4C94" w:rsidR="00951854" w:rsidRPr="00007B3F" w:rsidRDefault="00951854" w:rsidP="00951854">
                            <w:r w:rsidRPr="00951854">
                              <w:rPr>
                                <w:rFonts w:ascii="Arial" w:hAnsi="Arial" w:cs="Arial"/>
                                <w:lang w:val="en-ZA"/>
                              </w:rPr>
                              <w:t xml:space="preserve">Machine Learning models are being increasingly used in </w:t>
                            </w:r>
                            <w:r w:rsidR="0066503D">
                              <w:rPr>
                                <w:rFonts w:ascii="Arial" w:hAnsi="Arial" w:cs="Arial"/>
                                <w:lang w:val="en-ZA"/>
                              </w:rPr>
                              <w:t xml:space="preserve">various </w:t>
                            </w:r>
                            <w:r w:rsidRPr="00951854">
                              <w:rPr>
                                <w:rFonts w:ascii="Arial" w:hAnsi="Arial" w:cs="Arial"/>
                                <w:lang w:val="en-ZA"/>
                              </w:rPr>
                              <w:t>industries, including healthcare, finance, and transportation. For example, in healthcare, Machine Learning models can help in predicting disease progression or identifying the most effective treatment options. In the finance industry, models can predict stock prices</w:t>
                            </w:r>
                            <w:r w:rsidR="00D87D89">
                              <w:rPr>
                                <w:rFonts w:ascii="Arial" w:hAnsi="Arial" w:cs="Arial"/>
                                <w:lang w:val="en-ZA"/>
                              </w:rPr>
                              <w:t xml:space="preserve"> </w:t>
                            </w:r>
                            <w:r w:rsidRPr="00951854">
                              <w:rPr>
                                <w:rFonts w:ascii="Arial" w:hAnsi="Arial" w:cs="Arial"/>
                                <w:lang w:val="en-ZA"/>
                              </w:rPr>
                              <w:t xml:space="preserve">and identify fraud. </w:t>
                            </w:r>
                            <w:r w:rsidR="00D87D89">
                              <w:rPr>
                                <w:rFonts w:ascii="Arial" w:hAnsi="Arial" w:cs="Arial"/>
                                <w:lang w:val="en-ZA"/>
                              </w:rPr>
                              <w:t>I</w:t>
                            </w:r>
                            <w:r w:rsidRPr="00951854">
                              <w:rPr>
                                <w:rFonts w:ascii="Arial" w:hAnsi="Arial" w:cs="Arial"/>
                                <w:lang w:val="en-ZA"/>
                              </w:rPr>
                              <w:t>n the transportation industry, models can predict traffic and improve route planning.</w:t>
                            </w:r>
                            <w:r w:rsidR="00007B3F">
                              <w:rPr>
                                <w:rFonts w:ascii="Arial" w:hAnsi="Arial" w:cs="Arial"/>
                                <w:lang w:val="en-ZA"/>
                              </w:rPr>
                              <w:t xml:space="preserve"> </w:t>
                            </w:r>
                            <w:r w:rsidR="00007B3F">
                              <w:t>[19]</w:t>
                            </w:r>
                          </w:p>
                          <w:p w14:paraId="0B5CCF1A" w14:textId="77777777" w:rsidR="003D2B6A" w:rsidRPr="004D50CE" w:rsidRDefault="003D2B6A" w:rsidP="003D2B6A">
                            <w:pPr>
                              <w:rPr>
                                <w:rFonts w:ascii="Arial" w:hAnsi="Arial" w:cs="Arial"/>
                              </w:rPr>
                            </w:pPr>
                          </w:p>
                          <w:p w14:paraId="4682AE25" w14:textId="77777777" w:rsidR="00951854" w:rsidRPr="00333E80" w:rsidRDefault="00951854" w:rsidP="00951854">
                            <w:pPr>
                              <w:pStyle w:val="Heading3"/>
                              <w:jc w:val="center"/>
                            </w:pPr>
                            <w:r w:rsidRPr="00333E80">
                              <w:t>Data quality assessment</w:t>
                            </w:r>
                          </w:p>
                          <w:p w14:paraId="1541014B" w14:textId="29625BF7" w:rsidR="00025096" w:rsidRPr="00ED7C7B" w:rsidRDefault="00025096" w:rsidP="00ED7C7B">
                            <w:r w:rsidRPr="00025096">
                              <w:rPr>
                                <w:rFonts w:ascii="Arial" w:hAnsi="Arial" w:cs="Arial"/>
                                <w:lang w:val="en-ZA"/>
                              </w:rPr>
                              <w:t>When building a machine learning model for regression analysis, we need to evaluate its accuracy. There are several metrics that we can use for this purpose, including Mean Squared Error (MSE), Mean Absolute Error (MAE), Root Mean Squared Error (RMSE), and the Coefficient of Determination.</w:t>
                            </w:r>
                            <w:r w:rsidR="00ED7C7B">
                              <w:rPr>
                                <w:rFonts w:ascii="Arial" w:hAnsi="Arial" w:cs="Arial"/>
                                <w:lang w:val="en-ZA"/>
                              </w:rPr>
                              <w:t xml:space="preserve"> </w:t>
                            </w:r>
                            <w:r w:rsidR="00ED7C7B">
                              <w:t>[14]</w:t>
                            </w:r>
                          </w:p>
                          <w:p w14:paraId="4BD44EBC" w14:textId="56CFD15D" w:rsidR="00246919" w:rsidRPr="00ED7C7B" w:rsidRDefault="00246919" w:rsidP="00ED7C7B">
                            <w:r w:rsidRPr="00246919">
                              <w:rPr>
                                <w:rFonts w:ascii="Arial" w:hAnsi="Arial" w:cs="Arial"/>
                                <w:lang w:val="en-ZA"/>
                              </w:rPr>
                              <w:t>The objective of Linear Regression is to find a line of best fit, that also minimizes the prediction error of all the data points. MSE is a metric used in statistics and data analysis that represents the average of the squared difference between the original and predicted values in the dataset. It measures the variance of the residuals in the dataset, lower the MSE value is, the better the model will perform.</w:t>
                            </w:r>
                            <w:r w:rsidR="00ED7C7B">
                              <w:rPr>
                                <w:rFonts w:ascii="Arial" w:hAnsi="Arial" w:cs="Arial"/>
                                <w:lang w:val="en-ZA"/>
                              </w:rPr>
                              <w:t xml:space="preserve"> </w:t>
                            </w:r>
                            <w:r w:rsidR="00ED7C7B">
                              <w:t>[14]</w:t>
                            </w:r>
                          </w:p>
                          <w:p w14:paraId="2AE3D86D" w14:textId="38E154BC" w:rsidR="00040665" w:rsidRPr="00ED7C7B" w:rsidRDefault="00040665" w:rsidP="00ED7C7B">
                            <w:r w:rsidRPr="00040665">
                              <w:rPr>
                                <w:rFonts w:ascii="Arial" w:hAnsi="Arial" w:cs="Arial"/>
                                <w:lang w:val="en-ZA"/>
                              </w:rPr>
                              <w:t>MAE also represents the average of the absolute difference between the actual and predicted values in the dataset. It measures the average of the residuals in the dataset</w:t>
                            </w:r>
                            <w:r>
                              <w:rPr>
                                <w:rFonts w:ascii="Arial" w:hAnsi="Arial" w:cs="Arial"/>
                                <w:lang w:val="en-ZA"/>
                              </w:rPr>
                              <w:t>.</w:t>
                            </w:r>
                            <w:r w:rsidR="00ED7C7B">
                              <w:rPr>
                                <w:rFonts w:ascii="Arial" w:hAnsi="Arial" w:cs="Arial"/>
                                <w:lang w:val="en-ZA"/>
                              </w:rPr>
                              <w:t xml:space="preserve"> </w:t>
                            </w:r>
                            <w:r w:rsidR="00ED7C7B">
                              <w:t>[14]</w:t>
                            </w:r>
                          </w:p>
                          <w:p w14:paraId="7AD64DAF" w14:textId="555D3912" w:rsidR="003D2B6A" w:rsidRDefault="007203B0" w:rsidP="003D2B6A">
                            <w:r w:rsidRPr="007203B0">
                              <w:rPr>
                                <w:rFonts w:ascii="Arial" w:hAnsi="Arial" w:cs="Arial"/>
                                <w:lang w:val="en-ZA"/>
                              </w:rPr>
                              <w:t>RMSE is the square root of MSE and measures the standard deviation of the residuals. RSME is preferred over MSE because it is in the same unit as the dependent variable, this makes it easier to interpret it.</w:t>
                            </w:r>
                            <w:r w:rsidR="00ED7C7B">
                              <w:rPr>
                                <w:rFonts w:ascii="Arial" w:hAnsi="Arial" w:cs="Arial"/>
                                <w:lang w:val="en-ZA"/>
                              </w:rPr>
                              <w:t xml:space="preserve"> </w:t>
                            </w:r>
                            <w:r w:rsidR="00ED7C7B">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B0A6" id="_x0000_s1040" type="#_x0000_t202" style="position:absolute;margin-left:0;margin-top:15.35pt;width:546pt;height:712.5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" strokecolor="white [3212]">
                <v:textbox>
                  <w:txbxContent>
                    <w:p w14:paraId="687906EF" w14:textId="7F0E8B98" w:rsidR="00B9173E" w:rsidRPr="003C222B" w:rsidRDefault="003C222B" w:rsidP="003C222B">
                      <w:r w:rsidRPr="003C222B">
                        <w:rPr>
                          <w:rFonts w:ascii="Arial" w:eastAsiaTheme="majorEastAsia" w:hAnsi="Arial" w:cs="Arial"/>
                          <w:color w:val="000000" w:themeColor="text1"/>
                        </w:rPr>
                        <w:t xml:space="preserve">Data visualization is essential in the business's strategy because it allows the organization to gain insight into their data. By using data visualizations, the business can understand their customers' behavior better, they can identify trends, and make data-driven decisions. By having a clear picture of their data, the company can improve the decision-making process, optimize the business's operations, </w:t>
                      </w:r>
                      <w:proofErr w:type="gramStart"/>
                      <w:r w:rsidRPr="003C222B">
                        <w:rPr>
                          <w:rFonts w:ascii="Arial" w:eastAsiaTheme="majorEastAsia" w:hAnsi="Arial" w:cs="Arial"/>
                          <w:color w:val="000000" w:themeColor="text1"/>
                        </w:rPr>
                        <w:t>and also</w:t>
                      </w:r>
                      <w:proofErr w:type="gramEnd"/>
                      <w:r w:rsidRPr="003C222B">
                        <w:rPr>
                          <w:rFonts w:ascii="Arial" w:eastAsiaTheme="majorEastAsia" w:hAnsi="Arial" w:cs="Arial"/>
                          <w:color w:val="000000" w:themeColor="text1"/>
                        </w:rPr>
                        <w:t xml:space="preserve"> stay competitive in the market.</w:t>
                      </w:r>
                      <w:r w:rsidR="00007B3F">
                        <w:rPr>
                          <w:rFonts w:ascii="Arial" w:eastAsiaTheme="majorEastAsia" w:hAnsi="Arial" w:cs="Arial"/>
                          <w:color w:val="000000" w:themeColor="text1"/>
                        </w:rPr>
                        <w:t xml:space="preserve"> </w:t>
                      </w:r>
                      <w:r w:rsidR="00007B3F">
                        <w:t>[18]</w:t>
                      </w:r>
                    </w:p>
                    <w:p w14:paraId="639638BA" w14:textId="728B9E28" w:rsidR="004D50CE" w:rsidRDefault="00912FA7" w:rsidP="00007B3F">
                      <w:r w:rsidRPr="00912FA7">
                        <w:rPr>
                          <w:rFonts w:ascii="Arial" w:hAnsi="Arial" w:cs="Arial"/>
                        </w:rPr>
                        <w:t>Data visualization helps in communication as data can be complex, so by visualizing the data the information can be conveyed to the stakeholders, especially to those who are not familiar with the data. Data analysts can use the visualizations to present their findings in a visual format that is easy to understand. Doing this, the stakeholders can easily grasp the information and make more informed decisions.</w:t>
                      </w:r>
                      <w:r w:rsidR="00007B3F">
                        <w:rPr>
                          <w:rFonts w:ascii="Arial" w:hAnsi="Arial" w:cs="Arial"/>
                        </w:rPr>
                        <w:t xml:space="preserve"> </w:t>
                      </w:r>
                      <w:r w:rsidR="00007B3F">
                        <w:t>[18]</w:t>
                      </w:r>
                    </w:p>
                    <w:p w14:paraId="5EC25ED9" w14:textId="4F434AB7" w:rsidR="003D2B6A" w:rsidRDefault="003D2B6A" w:rsidP="004D50CE">
                      <w:pPr>
                        <w:pStyle w:val="Heading3"/>
                        <w:jc w:val="center"/>
                      </w:pPr>
                      <w:r w:rsidRPr="008E46A9">
                        <w:t>Data modeling</w:t>
                      </w:r>
                      <w:r>
                        <w:t xml:space="preserve"> with machine learning</w:t>
                      </w:r>
                    </w:p>
                    <w:p w14:paraId="38AAD526" w14:textId="35C1D855" w:rsidR="001B4D23" w:rsidRPr="00007B3F" w:rsidRDefault="001B4D23" w:rsidP="00951854">
                      <w:r w:rsidRPr="001B4D23">
                        <w:rPr>
                          <w:rFonts w:ascii="Arial" w:hAnsi="Arial" w:cs="Arial"/>
                          <w:lang w:val="en-ZA"/>
                        </w:rPr>
                        <w:t>In the field of Artificial Intelligence, Machine Learning automates the decision-making process, especially in the business world. The machine Learning models represents the decision processes in an abstract manner, the primary goal of enabling automation. These models also aid in the understanding of the modelled process itself, so that there is a deeper comprehension of the data being used.</w:t>
                      </w:r>
                      <w:r w:rsidR="00007B3F">
                        <w:rPr>
                          <w:rFonts w:ascii="Arial" w:hAnsi="Arial" w:cs="Arial"/>
                          <w:lang w:val="en-ZA"/>
                        </w:rPr>
                        <w:t xml:space="preserve"> </w:t>
                      </w:r>
                      <w:r w:rsidR="00007B3F">
                        <w:t>[19]</w:t>
                      </w:r>
                    </w:p>
                    <w:p w14:paraId="2C8DA6B7" w14:textId="3DB9882E" w:rsidR="009E3E4F" w:rsidRPr="00007B3F" w:rsidRDefault="009E3E4F" w:rsidP="00951854">
                      <w:r w:rsidRPr="009E3E4F">
                        <w:rPr>
                          <w:rFonts w:ascii="Arial" w:hAnsi="Arial" w:cs="Arial"/>
                          <w:lang w:val="en-ZA"/>
                        </w:rPr>
                        <w:t>Algorithms are used to train the Machine Learning models; these models then used to analyse data sets. For predictive modelling, there are various tasks depending on the variable being predicted. If the variable is continuous, it falls under the regression task, this will return an actual value. If the variable is divided into categories, it falls under the classification task, the models will then deliver a class.</w:t>
                      </w:r>
                      <w:r w:rsidR="00007B3F">
                        <w:rPr>
                          <w:rFonts w:ascii="Arial" w:hAnsi="Arial" w:cs="Arial"/>
                          <w:lang w:val="en-ZA"/>
                        </w:rPr>
                        <w:t xml:space="preserve"> </w:t>
                      </w:r>
                      <w:r w:rsidR="00007B3F">
                        <w:t>[19]</w:t>
                      </w:r>
                    </w:p>
                    <w:p w14:paraId="6A2490B1" w14:textId="5FD11CFE" w:rsidR="005D0B9C" w:rsidRPr="00007B3F" w:rsidRDefault="005D0B9C" w:rsidP="00951854">
                      <w:r w:rsidRPr="005D0B9C">
                        <w:rPr>
                          <w:rFonts w:ascii="Arial" w:hAnsi="Arial" w:cs="Arial"/>
                          <w:lang w:val="en-ZA"/>
                        </w:rPr>
                        <w:t>Regression models use continuous data to predict outcomes, this will allow for trends, patterns, and relationships to be identified between the variables. By analysing the data, a business can make informed decisions based on the forecasted outcomes. The classification models are used when predicting a categorical outcome, such as: classifying emails as spam or not spam.</w:t>
                      </w:r>
                      <w:r w:rsidR="00007B3F">
                        <w:rPr>
                          <w:rFonts w:ascii="Arial" w:hAnsi="Arial" w:cs="Arial"/>
                          <w:lang w:val="en-ZA"/>
                        </w:rPr>
                        <w:t xml:space="preserve"> </w:t>
                      </w:r>
                      <w:r w:rsidR="00007B3F">
                        <w:t>[19]</w:t>
                      </w:r>
                    </w:p>
                    <w:p w14:paraId="3C0FC492" w14:textId="67BE4C94" w:rsidR="00951854" w:rsidRPr="00007B3F" w:rsidRDefault="00951854" w:rsidP="00951854">
                      <w:r w:rsidRPr="00951854">
                        <w:rPr>
                          <w:rFonts w:ascii="Arial" w:hAnsi="Arial" w:cs="Arial"/>
                          <w:lang w:val="en-ZA"/>
                        </w:rPr>
                        <w:t xml:space="preserve">Machine Learning models are being increasingly used in </w:t>
                      </w:r>
                      <w:r w:rsidR="0066503D">
                        <w:rPr>
                          <w:rFonts w:ascii="Arial" w:hAnsi="Arial" w:cs="Arial"/>
                          <w:lang w:val="en-ZA"/>
                        </w:rPr>
                        <w:t xml:space="preserve">various </w:t>
                      </w:r>
                      <w:r w:rsidRPr="00951854">
                        <w:rPr>
                          <w:rFonts w:ascii="Arial" w:hAnsi="Arial" w:cs="Arial"/>
                          <w:lang w:val="en-ZA"/>
                        </w:rPr>
                        <w:t>industries, including healthcare, finance, and transportation. For example, in healthcare, Machine Learning models can help in predicting disease progression or identifying the most effective treatment options. In the finance industry, models can predict stock prices</w:t>
                      </w:r>
                      <w:r w:rsidR="00D87D89">
                        <w:rPr>
                          <w:rFonts w:ascii="Arial" w:hAnsi="Arial" w:cs="Arial"/>
                          <w:lang w:val="en-ZA"/>
                        </w:rPr>
                        <w:t xml:space="preserve"> </w:t>
                      </w:r>
                      <w:r w:rsidRPr="00951854">
                        <w:rPr>
                          <w:rFonts w:ascii="Arial" w:hAnsi="Arial" w:cs="Arial"/>
                          <w:lang w:val="en-ZA"/>
                        </w:rPr>
                        <w:t xml:space="preserve">and identify fraud. </w:t>
                      </w:r>
                      <w:r w:rsidR="00D87D89">
                        <w:rPr>
                          <w:rFonts w:ascii="Arial" w:hAnsi="Arial" w:cs="Arial"/>
                          <w:lang w:val="en-ZA"/>
                        </w:rPr>
                        <w:t>I</w:t>
                      </w:r>
                      <w:r w:rsidRPr="00951854">
                        <w:rPr>
                          <w:rFonts w:ascii="Arial" w:hAnsi="Arial" w:cs="Arial"/>
                          <w:lang w:val="en-ZA"/>
                        </w:rPr>
                        <w:t>n the transportation industry, models can predict traffic and improve route planning.</w:t>
                      </w:r>
                      <w:r w:rsidR="00007B3F">
                        <w:rPr>
                          <w:rFonts w:ascii="Arial" w:hAnsi="Arial" w:cs="Arial"/>
                          <w:lang w:val="en-ZA"/>
                        </w:rPr>
                        <w:t xml:space="preserve"> </w:t>
                      </w:r>
                      <w:r w:rsidR="00007B3F">
                        <w:t>[19]</w:t>
                      </w:r>
                    </w:p>
                    <w:p w14:paraId="0B5CCF1A" w14:textId="77777777" w:rsidR="003D2B6A" w:rsidRPr="004D50CE" w:rsidRDefault="003D2B6A" w:rsidP="003D2B6A">
                      <w:pPr>
                        <w:rPr>
                          <w:rFonts w:ascii="Arial" w:hAnsi="Arial" w:cs="Arial"/>
                        </w:rPr>
                      </w:pPr>
                    </w:p>
                    <w:p w14:paraId="4682AE25" w14:textId="77777777" w:rsidR="00951854" w:rsidRPr="00333E80" w:rsidRDefault="00951854" w:rsidP="00951854">
                      <w:pPr>
                        <w:pStyle w:val="Heading3"/>
                        <w:jc w:val="center"/>
                      </w:pPr>
                      <w:r w:rsidRPr="00333E80">
                        <w:t>Data quality assessment</w:t>
                      </w:r>
                    </w:p>
                    <w:p w14:paraId="1541014B" w14:textId="29625BF7" w:rsidR="00025096" w:rsidRPr="00ED7C7B" w:rsidRDefault="00025096" w:rsidP="00ED7C7B">
                      <w:r w:rsidRPr="00025096">
                        <w:rPr>
                          <w:rFonts w:ascii="Arial" w:hAnsi="Arial" w:cs="Arial"/>
                          <w:lang w:val="en-ZA"/>
                        </w:rPr>
                        <w:t>When building a machine learning model for regression analysis, we need to evaluate its accuracy. There are several metrics that we can use for this purpose, including Mean Squared Error (MSE), Mean Absolute Error (MAE), Root Mean Squared Error (RMSE), and the Coefficient of Determination.</w:t>
                      </w:r>
                      <w:r w:rsidR="00ED7C7B">
                        <w:rPr>
                          <w:rFonts w:ascii="Arial" w:hAnsi="Arial" w:cs="Arial"/>
                          <w:lang w:val="en-ZA"/>
                        </w:rPr>
                        <w:t xml:space="preserve"> </w:t>
                      </w:r>
                      <w:r w:rsidR="00ED7C7B">
                        <w:t>[14]</w:t>
                      </w:r>
                    </w:p>
                    <w:p w14:paraId="4BD44EBC" w14:textId="56CFD15D" w:rsidR="00246919" w:rsidRPr="00ED7C7B" w:rsidRDefault="00246919" w:rsidP="00ED7C7B">
                      <w:r w:rsidRPr="00246919">
                        <w:rPr>
                          <w:rFonts w:ascii="Arial" w:hAnsi="Arial" w:cs="Arial"/>
                          <w:lang w:val="en-ZA"/>
                        </w:rPr>
                        <w:t>The objective of Linear Regression is to find a line of best fit, that also minimizes the prediction error of all the data points. MSE is a metric used in statistics and data analysis that represents the average of the squared difference between the original and predicted values in the dataset. It measures the variance of the residuals in the dataset, lower the MSE value is, the better the model will perform.</w:t>
                      </w:r>
                      <w:r w:rsidR="00ED7C7B">
                        <w:rPr>
                          <w:rFonts w:ascii="Arial" w:hAnsi="Arial" w:cs="Arial"/>
                          <w:lang w:val="en-ZA"/>
                        </w:rPr>
                        <w:t xml:space="preserve"> </w:t>
                      </w:r>
                      <w:r w:rsidR="00ED7C7B">
                        <w:t>[14]</w:t>
                      </w:r>
                    </w:p>
                    <w:p w14:paraId="2AE3D86D" w14:textId="38E154BC" w:rsidR="00040665" w:rsidRPr="00ED7C7B" w:rsidRDefault="00040665" w:rsidP="00ED7C7B">
                      <w:r w:rsidRPr="00040665">
                        <w:rPr>
                          <w:rFonts w:ascii="Arial" w:hAnsi="Arial" w:cs="Arial"/>
                          <w:lang w:val="en-ZA"/>
                        </w:rPr>
                        <w:t>MAE also represents the average of the absolute difference between the actual and predicted values in the dataset. It measures the average of the residuals in the dataset</w:t>
                      </w:r>
                      <w:r>
                        <w:rPr>
                          <w:rFonts w:ascii="Arial" w:hAnsi="Arial" w:cs="Arial"/>
                          <w:lang w:val="en-ZA"/>
                        </w:rPr>
                        <w:t>.</w:t>
                      </w:r>
                      <w:r w:rsidR="00ED7C7B">
                        <w:rPr>
                          <w:rFonts w:ascii="Arial" w:hAnsi="Arial" w:cs="Arial"/>
                          <w:lang w:val="en-ZA"/>
                        </w:rPr>
                        <w:t xml:space="preserve"> </w:t>
                      </w:r>
                      <w:r w:rsidR="00ED7C7B">
                        <w:t>[14]</w:t>
                      </w:r>
                    </w:p>
                    <w:p w14:paraId="7AD64DAF" w14:textId="555D3912" w:rsidR="003D2B6A" w:rsidRDefault="007203B0" w:rsidP="003D2B6A">
                      <w:r w:rsidRPr="007203B0">
                        <w:rPr>
                          <w:rFonts w:ascii="Arial" w:hAnsi="Arial" w:cs="Arial"/>
                          <w:lang w:val="en-ZA"/>
                        </w:rPr>
                        <w:t>RMSE is the square root of MSE and measures the standard deviation of the residuals. RSME is preferred over MSE because it is in the same unit as the dependent variable, this makes it easier to interpret it.</w:t>
                      </w:r>
                      <w:r w:rsidR="00ED7C7B">
                        <w:rPr>
                          <w:rFonts w:ascii="Arial" w:hAnsi="Arial" w:cs="Arial"/>
                          <w:lang w:val="en-ZA"/>
                        </w:rPr>
                        <w:t xml:space="preserve"> </w:t>
                      </w:r>
                      <w:r w:rsidR="00ED7C7B">
                        <w:t>[14]</w:t>
                      </w:r>
                    </w:p>
                  </w:txbxContent>
                </v:textbox>
                <w10:wrap type="square" anchorx="margin"/>
              </v:shape>
            </w:pict>
          </mc:Fallback>
        </mc:AlternateContent>
      </w:r>
    </w:p>
    <w:p w14:paraId="2D277A6E" w14:textId="5A169579" w:rsidR="002E3BAA" w:rsidRDefault="002E3BAA">
      <w:r>
        <w:br w:type="page"/>
      </w:r>
    </w:p>
    <w:p w14:paraId="1F121CB7" w14:textId="77777777" w:rsidR="002A701A" w:rsidRDefault="002A701A"/>
    <w:p w14:paraId="179E6C85" w14:textId="3FB1CB46" w:rsidR="002A701A" w:rsidRDefault="002A701A">
      <w:r w:rsidRPr="002A701A">
        <w:rPr>
          <w:noProof/>
        </w:rPr>
        <mc:AlternateContent>
          <mc:Choice Requires="wps">
            <w:drawing>
              <wp:anchor distT="45720" distB="45720" distL="114300" distR="114300" simplePos="0" relativeHeight="251693056" behindDoc="0" locked="0" layoutInCell="1" allowOverlap="1" wp14:anchorId="22D023AF" wp14:editId="26AAE4CA">
                <wp:simplePos x="0" y="0"/>
                <wp:positionH relativeFrom="margin">
                  <wp:posOffset>409575</wp:posOffset>
                </wp:positionH>
                <wp:positionV relativeFrom="paragraph">
                  <wp:posOffset>-77470</wp:posOffset>
                </wp:positionV>
                <wp:extent cx="6934200" cy="9039225"/>
                <wp:effectExtent l="0" t="0" r="19050" b="28575"/>
                <wp:wrapSquare wrapText="bothSides"/>
                <wp:docPr id="2128356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9039225"/>
                        </a:xfrm>
                        <a:prstGeom prst="rect">
                          <a:avLst/>
                        </a:prstGeom>
                        <a:solidFill>
                          <a:srgbClr val="FFFFFF"/>
                        </a:solidFill>
                        <a:ln w="9525">
                          <a:solidFill>
                            <a:schemeClr val="bg1"/>
                          </a:solidFill>
                          <a:miter lim="800000"/>
                          <a:headEnd/>
                          <a:tailEnd/>
                        </a:ln>
                      </wps:spPr>
                      <wps:txbx>
                        <w:txbxContent>
                          <w:p w14:paraId="1848B20D" w14:textId="2E3DE50A" w:rsidR="000B1089" w:rsidRPr="00ED7C7B" w:rsidRDefault="000B1089" w:rsidP="002A701A">
                            <w:r w:rsidRPr="000B1089">
                              <w:rPr>
                                <w:rFonts w:ascii="Arial" w:hAnsi="Arial" w:cs="Arial"/>
                                <w:lang w:val="en-ZA"/>
                              </w:rPr>
                              <w:t>R-Squared represents the proportion of the variance in the dependent variable which can be explained by the linear regression model. It is a scale-free score, this means that it is independent of the values being small or large. The R-Squared value ranges from 0 to 1, a higher value indicates a better performing model.</w:t>
                            </w:r>
                            <w:r w:rsidR="00ED7C7B">
                              <w:rPr>
                                <w:rFonts w:ascii="Arial" w:hAnsi="Arial" w:cs="Arial"/>
                                <w:lang w:val="en-ZA"/>
                              </w:rPr>
                              <w:t xml:space="preserve"> </w:t>
                            </w:r>
                            <w:r w:rsidR="00ED7C7B">
                              <w:t>[14]</w:t>
                            </w:r>
                          </w:p>
                          <w:p w14:paraId="18DB6D26" w14:textId="4AAFE5C1" w:rsidR="002A701A" w:rsidRDefault="00376179" w:rsidP="00ED7C7B">
                            <w:r w:rsidRPr="00376179">
                              <w:rPr>
                                <w:rFonts w:ascii="Arial" w:hAnsi="Arial" w:cs="Arial"/>
                              </w:rPr>
                              <w:t xml:space="preserve">Adjusted R-Squared is </w:t>
                            </w:r>
                            <w:proofErr w:type="gramStart"/>
                            <w:r w:rsidRPr="00376179">
                              <w:rPr>
                                <w:rFonts w:ascii="Arial" w:hAnsi="Arial" w:cs="Arial"/>
                              </w:rPr>
                              <w:t>a</w:t>
                            </w:r>
                            <w:proofErr w:type="gramEnd"/>
                            <w:r w:rsidRPr="00376179">
                              <w:rPr>
                                <w:rFonts w:ascii="Arial" w:hAnsi="Arial" w:cs="Arial"/>
                              </w:rPr>
                              <w:t xml:space="preserve"> altered version of R-Squared, it takes into account the number of independent variables there are in the model. As the number of independent variables increases, the Adjusted R-Squared will decrease.</w:t>
                            </w:r>
                            <w:r w:rsidR="00ED7C7B">
                              <w:rPr>
                                <w:rFonts w:ascii="Arial" w:hAnsi="Arial" w:cs="Arial"/>
                              </w:rPr>
                              <w:t xml:space="preserve"> </w:t>
                            </w:r>
                            <w:r w:rsidR="00ED7C7B">
                              <w:t>[14]</w:t>
                            </w:r>
                          </w:p>
                          <w:p w14:paraId="34F71330" w14:textId="77777777" w:rsidR="002A701A" w:rsidRDefault="002A701A" w:rsidP="002A701A">
                            <w:pPr>
                              <w:pStyle w:val="Heading3"/>
                              <w:jc w:val="center"/>
                            </w:pPr>
                            <w:r w:rsidRPr="00730774">
                              <w:t>Data interpretation</w:t>
                            </w:r>
                          </w:p>
                          <w:p w14:paraId="40F86308" w14:textId="4D6F74D9" w:rsidR="00AA2C96" w:rsidRPr="00007B3F" w:rsidRDefault="00AA2C96" w:rsidP="002A701A">
                            <w:r w:rsidRPr="00AA2C96">
                              <w:rPr>
                                <w:lang w:val="en-ZA"/>
                              </w:rPr>
                              <w:t>Data interpretation is a process that enables data analysts to make sense of the data that was collected. The data researchers use a variety of analytical methods to draw conclusions about the data. Data analysis is often subjective, and the interpretations vary from business and business, this also depends on the type of data being analysed. There are two broad categories of data analysis: quantitative and qualitative analysis.</w:t>
                            </w:r>
                            <w:r w:rsidR="00007B3F">
                              <w:rPr>
                                <w:lang w:val="en-ZA"/>
                              </w:rPr>
                              <w:t xml:space="preserve"> </w:t>
                            </w:r>
                            <w:r w:rsidR="00007B3F">
                              <w:t>[20][21]</w:t>
                            </w:r>
                          </w:p>
                          <w:p w14:paraId="73ABA089" w14:textId="5D6105FC" w:rsidR="00024D06" w:rsidRPr="00C46DE4" w:rsidRDefault="00024D06" w:rsidP="002A701A">
                            <w:pPr>
                              <w:rPr>
                                <w:lang w:val="en-ZA"/>
                              </w:rPr>
                            </w:pPr>
                            <w:r w:rsidRPr="00024D06">
                              <w:rPr>
                                <w:lang w:val="en-ZA"/>
                              </w:rPr>
                              <w:t>Quantitative analysis is a method of interpreting data, this involves using statistical methods to analyse the numerical data. It is often used to test hypotheses, identify trends, and make predictions. Quantitative analysis allows researchers to quantify data and make objective conclusions based on the analysis.</w:t>
                            </w:r>
                            <w:r w:rsidR="00007B3F">
                              <w:rPr>
                                <w:lang w:val="en-ZA"/>
                              </w:rPr>
                              <w:t xml:space="preserve"> </w:t>
                            </w:r>
                            <w:r w:rsidR="00007B3F">
                              <w:t>[20][21]</w:t>
                            </w:r>
                          </w:p>
                          <w:p w14:paraId="66F26DBC" w14:textId="2CF27A68" w:rsidR="00EA0370" w:rsidRPr="00C46DE4" w:rsidRDefault="00EA0370" w:rsidP="002A701A">
                            <w:pPr>
                              <w:rPr>
                                <w:lang w:val="en-ZA"/>
                              </w:rPr>
                            </w:pPr>
                            <w:r w:rsidRPr="00EA0370">
                              <w:rPr>
                                <w:lang w:val="en-ZA"/>
                              </w:rPr>
                              <w:t>Qualitative analysis is a method of interpreting data, this involves analysing non-numerical data. We seek to understand the social phenomena, explore attitudes and beliefs, and gain insights into issues. Qualitative analysis allows researchers to gain a deeper understanding of the data and draw subjective conclusions based on the analysis.</w:t>
                            </w:r>
                            <w:r w:rsidR="00007B3F">
                              <w:rPr>
                                <w:lang w:val="en-ZA"/>
                              </w:rPr>
                              <w:t xml:space="preserve"> </w:t>
                            </w:r>
                            <w:r w:rsidR="00007B3F">
                              <w:t>[20][21]</w:t>
                            </w:r>
                          </w:p>
                          <w:p w14:paraId="4D25288F" w14:textId="7D677078" w:rsidR="002A701A" w:rsidRDefault="00413B9C" w:rsidP="002A701A">
                            <w:r w:rsidRPr="00413B9C">
                              <w:rPr>
                                <w:lang w:val="en-ZA"/>
                              </w:rPr>
                              <w:t xml:space="preserve">When interpreting the data, the analyst must discern the differences between correlation, causation, and coincidences, as well as other biases – but all the factors need to consider, that may have led to a result. There are various data interpretation methods one could use to achieve this. Having a baseline method for interpretation of the data, will help provide the analyst teams with a structure and consistent foundation. If there are several departments, they may have different approaches to interpreting the same data, there may be a mismatched objective using this approach. Disparate methods will lead to duplicated efforts, inconsistent solutions, wasted energy, wasted </w:t>
                            </w:r>
                            <w:proofErr w:type="gramStart"/>
                            <w:r w:rsidRPr="00413B9C">
                              <w:rPr>
                                <w:lang w:val="en-ZA"/>
                              </w:rPr>
                              <w:t>time</w:t>
                            </w:r>
                            <w:proofErr w:type="gramEnd"/>
                            <w:r w:rsidRPr="00413B9C">
                              <w:rPr>
                                <w:lang w:val="en-ZA"/>
                              </w:rPr>
                              <w:t xml:space="preserve"> and wasted money.</w:t>
                            </w:r>
                            <w:r w:rsidR="00007B3F">
                              <w:rPr>
                                <w:lang w:val="en-ZA"/>
                              </w:rPr>
                              <w:t xml:space="preserve"> </w:t>
                            </w:r>
                            <w:r w:rsidR="00007B3F">
                              <w:t>[20][21]</w:t>
                            </w:r>
                          </w:p>
                          <w:p w14:paraId="71571678" w14:textId="77777777" w:rsidR="002A701A" w:rsidRPr="00C46DE4" w:rsidRDefault="002A701A" w:rsidP="002A70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023AF" id="_x0000_s1041" type="#_x0000_t202" style="position:absolute;margin-left:32.25pt;margin-top:-6.1pt;width:546pt;height:711.7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" strokecolor="white [3212]">
                <v:textbox>
                  <w:txbxContent>
                    <w:p w14:paraId="1848B20D" w14:textId="2E3DE50A" w:rsidR="000B1089" w:rsidRPr="00ED7C7B" w:rsidRDefault="000B1089" w:rsidP="002A701A">
                      <w:r w:rsidRPr="000B1089">
                        <w:rPr>
                          <w:rFonts w:ascii="Arial" w:hAnsi="Arial" w:cs="Arial"/>
                          <w:lang w:val="en-ZA"/>
                        </w:rPr>
                        <w:t>R-Squared represents the proportion of the variance in the dependent variable which can be explained by the linear regression model. It is a scale-free score, this means that it is independent of the values being small or large. The R-Squared value ranges from 0 to 1, a higher value indicates a better performing model.</w:t>
                      </w:r>
                      <w:r w:rsidR="00ED7C7B">
                        <w:rPr>
                          <w:rFonts w:ascii="Arial" w:hAnsi="Arial" w:cs="Arial"/>
                          <w:lang w:val="en-ZA"/>
                        </w:rPr>
                        <w:t xml:space="preserve"> </w:t>
                      </w:r>
                      <w:r w:rsidR="00ED7C7B">
                        <w:t>[14]</w:t>
                      </w:r>
                    </w:p>
                    <w:p w14:paraId="18DB6D26" w14:textId="4AAFE5C1" w:rsidR="002A701A" w:rsidRDefault="00376179" w:rsidP="00ED7C7B">
                      <w:r w:rsidRPr="00376179">
                        <w:rPr>
                          <w:rFonts w:ascii="Arial" w:hAnsi="Arial" w:cs="Arial"/>
                        </w:rPr>
                        <w:t xml:space="preserve">Adjusted R-Squared is </w:t>
                      </w:r>
                      <w:proofErr w:type="gramStart"/>
                      <w:r w:rsidRPr="00376179">
                        <w:rPr>
                          <w:rFonts w:ascii="Arial" w:hAnsi="Arial" w:cs="Arial"/>
                        </w:rPr>
                        <w:t>a</w:t>
                      </w:r>
                      <w:proofErr w:type="gramEnd"/>
                      <w:r w:rsidRPr="00376179">
                        <w:rPr>
                          <w:rFonts w:ascii="Arial" w:hAnsi="Arial" w:cs="Arial"/>
                        </w:rPr>
                        <w:t xml:space="preserve"> altered version of R-Squared, it takes into account the number of independent variables there are in the model. As the number of independent variables increases, the Adjusted R-Squared will decrease.</w:t>
                      </w:r>
                      <w:r w:rsidR="00ED7C7B">
                        <w:rPr>
                          <w:rFonts w:ascii="Arial" w:hAnsi="Arial" w:cs="Arial"/>
                        </w:rPr>
                        <w:t xml:space="preserve"> </w:t>
                      </w:r>
                      <w:r w:rsidR="00ED7C7B">
                        <w:t>[14]</w:t>
                      </w:r>
                    </w:p>
                    <w:p w14:paraId="34F71330" w14:textId="77777777" w:rsidR="002A701A" w:rsidRDefault="002A701A" w:rsidP="002A701A">
                      <w:pPr>
                        <w:pStyle w:val="Heading3"/>
                        <w:jc w:val="center"/>
                      </w:pPr>
                      <w:r w:rsidRPr="00730774">
                        <w:t>Data interpretation</w:t>
                      </w:r>
                    </w:p>
                    <w:p w14:paraId="40F86308" w14:textId="4D6F74D9" w:rsidR="00AA2C96" w:rsidRPr="00007B3F" w:rsidRDefault="00AA2C96" w:rsidP="002A701A">
                      <w:r w:rsidRPr="00AA2C96">
                        <w:rPr>
                          <w:lang w:val="en-ZA"/>
                        </w:rPr>
                        <w:t>Data interpretation is a process that enables data analysts to make sense of the data that was collected. The data researchers use a variety of analytical methods to draw conclusions about the data. Data analysis is often subjective, and the interpretations vary from business and business, this also depends on the type of data being analysed. There are two broad categories of data analysis: quantitative and qualitative analysis.</w:t>
                      </w:r>
                      <w:r w:rsidR="00007B3F">
                        <w:rPr>
                          <w:lang w:val="en-ZA"/>
                        </w:rPr>
                        <w:t xml:space="preserve"> </w:t>
                      </w:r>
                      <w:r w:rsidR="00007B3F">
                        <w:t>[20][21]</w:t>
                      </w:r>
                    </w:p>
                    <w:p w14:paraId="73ABA089" w14:textId="5D6105FC" w:rsidR="00024D06" w:rsidRPr="00C46DE4" w:rsidRDefault="00024D06" w:rsidP="002A701A">
                      <w:pPr>
                        <w:rPr>
                          <w:lang w:val="en-ZA"/>
                        </w:rPr>
                      </w:pPr>
                      <w:r w:rsidRPr="00024D06">
                        <w:rPr>
                          <w:lang w:val="en-ZA"/>
                        </w:rPr>
                        <w:t>Quantitative analysis is a method of interpreting data, this involves using statistical methods to analyse the numerical data. It is often used to test hypotheses, identify trends, and make predictions. Quantitative analysis allows researchers to quantify data and make objective conclusions based on the analysis.</w:t>
                      </w:r>
                      <w:r w:rsidR="00007B3F">
                        <w:rPr>
                          <w:lang w:val="en-ZA"/>
                        </w:rPr>
                        <w:t xml:space="preserve"> </w:t>
                      </w:r>
                      <w:r w:rsidR="00007B3F">
                        <w:t>[20][21]</w:t>
                      </w:r>
                    </w:p>
                    <w:p w14:paraId="66F26DBC" w14:textId="2CF27A68" w:rsidR="00EA0370" w:rsidRPr="00C46DE4" w:rsidRDefault="00EA0370" w:rsidP="002A701A">
                      <w:pPr>
                        <w:rPr>
                          <w:lang w:val="en-ZA"/>
                        </w:rPr>
                      </w:pPr>
                      <w:r w:rsidRPr="00EA0370">
                        <w:rPr>
                          <w:lang w:val="en-ZA"/>
                        </w:rPr>
                        <w:t>Qualitative analysis is a method of interpreting data, this involves analysing non-numerical data. We seek to understand the social phenomena, explore attitudes and beliefs, and gain insights into issues. Qualitative analysis allows researchers to gain a deeper understanding of the data and draw subjective conclusions based on the analysis.</w:t>
                      </w:r>
                      <w:r w:rsidR="00007B3F">
                        <w:rPr>
                          <w:lang w:val="en-ZA"/>
                        </w:rPr>
                        <w:t xml:space="preserve"> </w:t>
                      </w:r>
                      <w:r w:rsidR="00007B3F">
                        <w:t>[20][21]</w:t>
                      </w:r>
                    </w:p>
                    <w:p w14:paraId="4D25288F" w14:textId="7D677078" w:rsidR="002A701A" w:rsidRDefault="00413B9C" w:rsidP="002A701A">
                      <w:r w:rsidRPr="00413B9C">
                        <w:rPr>
                          <w:lang w:val="en-ZA"/>
                        </w:rPr>
                        <w:t xml:space="preserve">When interpreting the data, the analyst must discern the differences between correlation, causation, and coincidences, as well as other biases – but all the factors need to consider, that may have led to a result. There are various data interpretation methods one could use to achieve this. Having a baseline method for interpretation of the data, will help provide the analyst teams with a structure and consistent foundation. If there are several departments, they may have different approaches to interpreting the same data, there may be a mismatched objective using this approach. Disparate methods will lead to duplicated efforts, inconsistent solutions, wasted energy, wasted </w:t>
                      </w:r>
                      <w:proofErr w:type="gramStart"/>
                      <w:r w:rsidRPr="00413B9C">
                        <w:rPr>
                          <w:lang w:val="en-ZA"/>
                        </w:rPr>
                        <w:t>time</w:t>
                      </w:r>
                      <w:proofErr w:type="gramEnd"/>
                      <w:r w:rsidRPr="00413B9C">
                        <w:rPr>
                          <w:lang w:val="en-ZA"/>
                        </w:rPr>
                        <w:t xml:space="preserve"> and wasted money.</w:t>
                      </w:r>
                      <w:r w:rsidR="00007B3F">
                        <w:rPr>
                          <w:lang w:val="en-ZA"/>
                        </w:rPr>
                        <w:t xml:space="preserve"> </w:t>
                      </w:r>
                      <w:r w:rsidR="00007B3F">
                        <w:t>[20][21]</w:t>
                      </w:r>
                    </w:p>
                    <w:p w14:paraId="71571678" w14:textId="77777777" w:rsidR="002A701A" w:rsidRPr="00C46DE4" w:rsidRDefault="002A701A" w:rsidP="002A701A"/>
                  </w:txbxContent>
                </v:textbox>
                <w10:wrap type="square" anchorx="margin"/>
              </v:shape>
            </w:pict>
          </mc:Fallback>
        </mc:AlternateContent>
      </w:r>
      <w:r>
        <w:br w:type="page"/>
      </w:r>
    </w:p>
    <w:p w14:paraId="16EEF153" w14:textId="473D2367" w:rsidR="002A701A" w:rsidRDefault="002A701A"/>
    <w:p w14:paraId="69F20046" w14:textId="3B971685" w:rsidR="002A701A" w:rsidRDefault="002A701A">
      <w:r>
        <w:br w:type="page"/>
      </w:r>
    </w:p>
    <w:p w14:paraId="1268AAF2" w14:textId="205AD20B" w:rsidR="006F3CDB" w:rsidRDefault="006F3CDB"/>
    <w:p w14:paraId="528C487D" w14:textId="04B29B90" w:rsidR="006F3CDB" w:rsidRDefault="006F3CDB">
      <w:r>
        <w:br w:type="page"/>
      </w:r>
    </w:p>
    <w:p w14:paraId="7A56AA6D" w14:textId="70DE04D6" w:rsidR="00392FA9" w:rsidRDefault="00392FA9"/>
    <w:sectPr w:rsidR="00392FA9" w:rsidSect="00021C04">
      <w:footerReference w:type="default" r:id="rId22"/>
      <w:pgSz w:w="12240" w:h="15840"/>
      <w:pgMar w:top="0" w:right="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07387" w14:textId="77777777" w:rsidR="00BB6908" w:rsidRDefault="00BB6908" w:rsidP="008C28A8">
      <w:pPr>
        <w:spacing w:after="0" w:line="240" w:lineRule="auto"/>
      </w:pPr>
      <w:r>
        <w:separator/>
      </w:r>
    </w:p>
  </w:endnote>
  <w:endnote w:type="continuationSeparator" w:id="0">
    <w:p w14:paraId="6E503CC2" w14:textId="77777777" w:rsidR="00BB6908" w:rsidRDefault="00BB6908" w:rsidP="008C2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265528"/>
      <w:docPartObj>
        <w:docPartGallery w:val="Page Numbers (Bottom of Page)"/>
        <w:docPartUnique/>
      </w:docPartObj>
    </w:sdtPr>
    <w:sdtEndPr>
      <w:rPr>
        <w:color w:val="7F7F7F" w:themeColor="background1" w:themeShade="7F"/>
        <w:spacing w:val="60"/>
      </w:rPr>
    </w:sdtEndPr>
    <w:sdtContent>
      <w:p w14:paraId="79A8D92E" w14:textId="78542B69" w:rsidR="00DA5E91" w:rsidRDefault="00DA5E9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634F0B6" w14:textId="77777777" w:rsidR="00DA5E91" w:rsidRDefault="00DA5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9079F" w14:textId="77777777" w:rsidR="00BB6908" w:rsidRDefault="00BB6908" w:rsidP="008C28A8">
      <w:pPr>
        <w:spacing w:after="0" w:line="240" w:lineRule="auto"/>
      </w:pPr>
      <w:r>
        <w:separator/>
      </w:r>
    </w:p>
  </w:footnote>
  <w:footnote w:type="continuationSeparator" w:id="0">
    <w:p w14:paraId="2ED4F3FE" w14:textId="77777777" w:rsidR="00BB6908" w:rsidRDefault="00BB6908" w:rsidP="008C2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C91"/>
    <w:multiLevelType w:val="hybridMultilevel"/>
    <w:tmpl w:val="59240CE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BC36423"/>
    <w:multiLevelType w:val="hybridMultilevel"/>
    <w:tmpl w:val="E5A8F66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88D0B69"/>
    <w:multiLevelType w:val="hybridMultilevel"/>
    <w:tmpl w:val="22FC60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60536466">
    <w:abstractNumId w:val="0"/>
  </w:num>
  <w:num w:numId="2" w16cid:durableId="535192478">
    <w:abstractNumId w:val="1"/>
  </w:num>
  <w:num w:numId="3" w16cid:durableId="20392327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2E"/>
    <w:rsid w:val="00007B3F"/>
    <w:rsid w:val="0001224D"/>
    <w:rsid w:val="00021C04"/>
    <w:rsid w:val="00024D06"/>
    <w:rsid w:val="00025096"/>
    <w:rsid w:val="000273C7"/>
    <w:rsid w:val="00032296"/>
    <w:rsid w:val="00033044"/>
    <w:rsid w:val="00040665"/>
    <w:rsid w:val="00051771"/>
    <w:rsid w:val="00066074"/>
    <w:rsid w:val="00070649"/>
    <w:rsid w:val="00072F25"/>
    <w:rsid w:val="00075E51"/>
    <w:rsid w:val="0008627E"/>
    <w:rsid w:val="0009075D"/>
    <w:rsid w:val="000B1089"/>
    <w:rsid w:val="000B4502"/>
    <w:rsid w:val="000B687B"/>
    <w:rsid w:val="000C2E73"/>
    <w:rsid w:val="000C76EE"/>
    <w:rsid w:val="000F06E5"/>
    <w:rsid w:val="00104080"/>
    <w:rsid w:val="00114D84"/>
    <w:rsid w:val="001164AD"/>
    <w:rsid w:val="001240D1"/>
    <w:rsid w:val="001446C5"/>
    <w:rsid w:val="00161A13"/>
    <w:rsid w:val="001844FB"/>
    <w:rsid w:val="001A1011"/>
    <w:rsid w:val="001A787E"/>
    <w:rsid w:val="001B4D23"/>
    <w:rsid w:val="001B68CC"/>
    <w:rsid w:val="001C22A3"/>
    <w:rsid w:val="001C6E5D"/>
    <w:rsid w:val="001D5FD7"/>
    <w:rsid w:val="001E06AC"/>
    <w:rsid w:val="001E6DF7"/>
    <w:rsid w:val="001F32CC"/>
    <w:rsid w:val="001F4B20"/>
    <w:rsid w:val="001F4C84"/>
    <w:rsid w:val="001F7815"/>
    <w:rsid w:val="00201900"/>
    <w:rsid w:val="002043E9"/>
    <w:rsid w:val="00205CD9"/>
    <w:rsid w:val="00207457"/>
    <w:rsid w:val="00225CFD"/>
    <w:rsid w:val="00226F3B"/>
    <w:rsid w:val="0024477E"/>
    <w:rsid w:val="00246919"/>
    <w:rsid w:val="00250C18"/>
    <w:rsid w:val="002515B1"/>
    <w:rsid w:val="00256AC3"/>
    <w:rsid w:val="002635A4"/>
    <w:rsid w:val="00263F90"/>
    <w:rsid w:val="002741EF"/>
    <w:rsid w:val="00274B8F"/>
    <w:rsid w:val="00274EB7"/>
    <w:rsid w:val="00293F51"/>
    <w:rsid w:val="00294466"/>
    <w:rsid w:val="002A701A"/>
    <w:rsid w:val="002B1C01"/>
    <w:rsid w:val="002B472A"/>
    <w:rsid w:val="002B4E72"/>
    <w:rsid w:val="002B4E90"/>
    <w:rsid w:val="002D779E"/>
    <w:rsid w:val="002E31E6"/>
    <w:rsid w:val="002E3BAA"/>
    <w:rsid w:val="00306211"/>
    <w:rsid w:val="003258EA"/>
    <w:rsid w:val="00325AA8"/>
    <w:rsid w:val="0033304C"/>
    <w:rsid w:val="00333E80"/>
    <w:rsid w:val="00354F1B"/>
    <w:rsid w:val="0036351E"/>
    <w:rsid w:val="00373953"/>
    <w:rsid w:val="00376179"/>
    <w:rsid w:val="003771CB"/>
    <w:rsid w:val="003859AC"/>
    <w:rsid w:val="00385B37"/>
    <w:rsid w:val="00391EDD"/>
    <w:rsid w:val="00392FA9"/>
    <w:rsid w:val="003A24F2"/>
    <w:rsid w:val="003A4102"/>
    <w:rsid w:val="003B14F0"/>
    <w:rsid w:val="003B22D4"/>
    <w:rsid w:val="003B39F3"/>
    <w:rsid w:val="003C0AEA"/>
    <w:rsid w:val="003C222B"/>
    <w:rsid w:val="003C6639"/>
    <w:rsid w:val="003D1020"/>
    <w:rsid w:val="003D2B6A"/>
    <w:rsid w:val="003E7BFB"/>
    <w:rsid w:val="003F4FD5"/>
    <w:rsid w:val="00403E75"/>
    <w:rsid w:val="00413B9C"/>
    <w:rsid w:val="004149D3"/>
    <w:rsid w:val="00425115"/>
    <w:rsid w:val="00434484"/>
    <w:rsid w:val="004475A6"/>
    <w:rsid w:val="00447E68"/>
    <w:rsid w:val="00497251"/>
    <w:rsid w:val="004A77C2"/>
    <w:rsid w:val="004C0421"/>
    <w:rsid w:val="004D460E"/>
    <w:rsid w:val="004D50CE"/>
    <w:rsid w:val="004D7ED4"/>
    <w:rsid w:val="004E3429"/>
    <w:rsid w:val="004E3BE8"/>
    <w:rsid w:val="004E7232"/>
    <w:rsid w:val="004F04E5"/>
    <w:rsid w:val="00500B02"/>
    <w:rsid w:val="00504E5A"/>
    <w:rsid w:val="005143D0"/>
    <w:rsid w:val="00515218"/>
    <w:rsid w:val="00532996"/>
    <w:rsid w:val="00536CC3"/>
    <w:rsid w:val="00560009"/>
    <w:rsid w:val="00562712"/>
    <w:rsid w:val="00571BC6"/>
    <w:rsid w:val="00573621"/>
    <w:rsid w:val="0057769C"/>
    <w:rsid w:val="00596555"/>
    <w:rsid w:val="005A0C0C"/>
    <w:rsid w:val="005A2F0C"/>
    <w:rsid w:val="005A2F7F"/>
    <w:rsid w:val="005A5693"/>
    <w:rsid w:val="005B37B2"/>
    <w:rsid w:val="005B3960"/>
    <w:rsid w:val="005B65DF"/>
    <w:rsid w:val="005B6629"/>
    <w:rsid w:val="005B7F90"/>
    <w:rsid w:val="005C6C51"/>
    <w:rsid w:val="005D0B9C"/>
    <w:rsid w:val="005D1078"/>
    <w:rsid w:val="005D12B1"/>
    <w:rsid w:val="005D20F6"/>
    <w:rsid w:val="005E0C94"/>
    <w:rsid w:val="005F33DD"/>
    <w:rsid w:val="005F4044"/>
    <w:rsid w:val="005F5028"/>
    <w:rsid w:val="006017D1"/>
    <w:rsid w:val="006037C1"/>
    <w:rsid w:val="0060411A"/>
    <w:rsid w:val="00613756"/>
    <w:rsid w:val="00616C04"/>
    <w:rsid w:val="0061783E"/>
    <w:rsid w:val="00624250"/>
    <w:rsid w:val="006423B2"/>
    <w:rsid w:val="00647B6E"/>
    <w:rsid w:val="00650776"/>
    <w:rsid w:val="0065335B"/>
    <w:rsid w:val="00660984"/>
    <w:rsid w:val="0066503D"/>
    <w:rsid w:val="00680215"/>
    <w:rsid w:val="006871AF"/>
    <w:rsid w:val="00690134"/>
    <w:rsid w:val="006959EF"/>
    <w:rsid w:val="006A3427"/>
    <w:rsid w:val="006B0144"/>
    <w:rsid w:val="006B1A3F"/>
    <w:rsid w:val="006B2FF2"/>
    <w:rsid w:val="006C24D3"/>
    <w:rsid w:val="006C3557"/>
    <w:rsid w:val="006D041C"/>
    <w:rsid w:val="006D0CB0"/>
    <w:rsid w:val="006D724D"/>
    <w:rsid w:val="006E2886"/>
    <w:rsid w:val="006E5AF4"/>
    <w:rsid w:val="006F3CDB"/>
    <w:rsid w:val="00703DD8"/>
    <w:rsid w:val="0070686B"/>
    <w:rsid w:val="00714AA5"/>
    <w:rsid w:val="007203B0"/>
    <w:rsid w:val="007270A3"/>
    <w:rsid w:val="00730774"/>
    <w:rsid w:val="007345FC"/>
    <w:rsid w:val="00745C53"/>
    <w:rsid w:val="0074658E"/>
    <w:rsid w:val="00753E74"/>
    <w:rsid w:val="007663AC"/>
    <w:rsid w:val="00767A13"/>
    <w:rsid w:val="00767CE1"/>
    <w:rsid w:val="007735EF"/>
    <w:rsid w:val="007740DA"/>
    <w:rsid w:val="007746AA"/>
    <w:rsid w:val="00786058"/>
    <w:rsid w:val="00787F5C"/>
    <w:rsid w:val="00790FC2"/>
    <w:rsid w:val="007A7E1A"/>
    <w:rsid w:val="007C0183"/>
    <w:rsid w:val="007C3898"/>
    <w:rsid w:val="007C3D06"/>
    <w:rsid w:val="007D5996"/>
    <w:rsid w:val="007D786A"/>
    <w:rsid w:val="007E4A7D"/>
    <w:rsid w:val="007F4745"/>
    <w:rsid w:val="007F5087"/>
    <w:rsid w:val="00806E8C"/>
    <w:rsid w:val="00814C00"/>
    <w:rsid w:val="00815718"/>
    <w:rsid w:val="00831484"/>
    <w:rsid w:val="00834770"/>
    <w:rsid w:val="0083600B"/>
    <w:rsid w:val="00840B0A"/>
    <w:rsid w:val="00845F06"/>
    <w:rsid w:val="0084670E"/>
    <w:rsid w:val="00865931"/>
    <w:rsid w:val="00883EEC"/>
    <w:rsid w:val="00883EF2"/>
    <w:rsid w:val="00887424"/>
    <w:rsid w:val="008875F9"/>
    <w:rsid w:val="008A2E8F"/>
    <w:rsid w:val="008B167D"/>
    <w:rsid w:val="008B50EB"/>
    <w:rsid w:val="008C28A8"/>
    <w:rsid w:val="008D5EC5"/>
    <w:rsid w:val="008E0FE2"/>
    <w:rsid w:val="008E13B5"/>
    <w:rsid w:val="008E46A9"/>
    <w:rsid w:val="008F0DC9"/>
    <w:rsid w:val="008F5FCD"/>
    <w:rsid w:val="00911753"/>
    <w:rsid w:val="00912FA7"/>
    <w:rsid w:val="009145B2"/>
    <w:rsid w:val="00931374"/>
    <w:rsid w:val="0093480C"/>
    <w:rsid w:val="00951854"/>
    <w:rsid w:val="00954654"/>
    <w:rsid w:val="00962F4A"/>
    <w:rsid w:val="009655D4"/>
    <w:rsid w:val="0096653D"/>
    <w:rsid w:val="0097049F"/>
    <w:rsid w:val="0097570F"/>
    <w:rsid w:val="009821AC"/>
    <w:rsid w:val="00984BAB"/>
    <w:rsid w:val="00985A86"/>
    <w:rsid w:val="0098707B"/>
    <w:rsid w:val="009871A5"/>
    <w:rsid w:val="009879F7"/>
    <w:rsid w:val="009A5C57"/>
    <w:rsid w:val="009A708B"/>
    <w:rsid w:val="009B0FDD"/>
    <w:rsid w:val="009C2EC9"/>
    <w:rsid w:val="009C5F62"/>
    <w:rsid w:val="009D573F"/>
    <w:rsid w:val="009E3E4F"/>
    <w:rsid w:val="00A0169C"/>
    <w:rsid w:val="00A0768B"/>
    <w:rsid w:val="00A1007A"/>
    <w:rsid w:val="00A10CFF"/>
    <w:rsid w:val="00A1111B"/>
    <w:rsid w:val="00A126A0"/>
    <w:rsid w:val="00A2365D"/>
    <w:rsid w:val="00A251A9"/>
    <w:rsid w:val="00A30A63"/>
    <w:rsid w:val="00A34839"/>
    <w:rsid w:val="00A40E9F"/>
    <w:rsid w:val="00A428A0"/>
    <w:rsid w:val="00A54E7D"/>
    <w:rsid w:val="00A66B90"/>
    <w:rsid w:val="00A71818"/>
    <w:rsid w:val="00A862A9"/>
    <w:rsid w:val="00A86901"/>
    <w:rsid w:val="00A9117C"/>
    <w:rsid w:val="00A92862"/>
    <w:rsid w:val="00AA2C96"/>
    <w:rsid w:val="00AA3FAF"/>
    <w:rsid w:val="00AB4CC5"/>
    <w:rsid w:val="00AB5D0B"/>
    <w:rsid w:val="00AC6B82"/>
    <w:rsid w:val="00AC78EC"/>
    <w:rsid w:val="00AD13CF"/>
    <w:rsid w:val="00AE12FB"/>
    <w:rsid w:val="00AE3F8F"/>
    <w:rsid w:val="00AF2997"/>
    <w:rsid w:val="00AF4482"/>
    <w:rsid w:val="00B11D9E"/>
    <w:rsid w:val="00B12DAE"/>
    <w:rsid w:val="00B22D9F"/>
    <w:rsid w:val="00B23793"/>
    <w:rsid w:val="00B25B24"/>
    <w:rsid w:val="00B348C1"/>
    <w:rsid w:val="00B36243"/>
    <w:rsid w:val="00B536BC"/>
    <w:rsid w:val="00B65936"/>
    <w:rsid w:val="00B709C6"/>
    <w:rsid w:val="00B81D47"/>
    <w:rsid w:val="00B9173E"/>
    <w:rsid w:val="00BA31FD"/>
    <w:rsid w:val="00BA6DC8"/>
    <w:rsid w:val="00BB13BB"/>
    <w:rsid w:val="00BB29EF"/>
    <w:rsid w:val="00BB3570"/>
    <w:rsid w:val="00BB5BE9"/>
    <w:rsid w:val="00BB6908"/>
    <w:rsid w:val="00BC4360"/>
    <w:rsid w:val="00BC610B"/>
    <w:rsid w:val="00BD360B"/>
    <w:rsid w:val="00BF67AE"/>
    <w:rsid w:val="00BF732E"/>
    <w:rsid w:val="00C157CB"/>
    <w:rsid w:val="00C3524D"/>
    <w:rsid w:val="00C46DE4"/>
    <w:rsid w:val="00C57FFC"/>
    <w:rsid w:val="00C609B9"/>
    <w:rsid w:val="00C63739"/>
    <w:rsid w:val="00C70007"/>
    <w:rsid w:val="00C80A2E"/>
    <w:rsid w:val="00C87F30"/>
    <w:rsid w:val="00C94B76"/>
    <w:rsid w:val="00C95AE2"/>
    <w:rsid w:val="00CB0EFF"/>
    <w:rsid w:val="00CC3907"/>
    <w:rsid w:val="00CC5879"/>
    <w:rsid w:val="00CD3631"/>
    <w:rsid w:val="00CD501D"/>
    <w:rsid w:val="00CD5A23"/>
    <w:rsid w:val="00CD5D54"/>
    <w:rsid w:val="00CE4764"/>
    <w:rsid w:val="00CF152D"/>
    <w:rsid w:val="00CF58D1"/>
    <w:rsid w:val="00D20970"/>
    <w:rsid w:val="00D2459C"/>
    <w:rsid w:val="00D3605B"/>
    <w:rsid w:val="00D36064"/>
    <w:rsid w:val="00D541AB"/>
    <w:rsid w:val="00D578DF"/>
    <w:rsid w:val="00D66CC5"/>
    <w:rsid w:val="00D7197F"/>
    <w:rsid w:val="00D75E1D"/>
    <w:rsid w:val="00D76AB2"/>
    <w:rsid w:val="00D87D89"/>
    <w:rsid w:val="00D9055B"/>
    <w:rsid w:val="00DA5486"/>
    <w:rsid w:val="00DA58A7"/>
    <w:rsid w:val="00DA5E91"/>
    <w:rsid w:val="00DA6DB8"/>
    <w:rsid w:val="00DB3139"/>
    <w:rsid w:val="00DB7EAC"/>
    <w:rsid w:val="00DD1FBD"/>
    <w:rsid w:val="00DD65A0"/>
    <w:rsid w:val="00DD7165"/>
    <w:rsid w:val="00DE6DF8"/>
    <w:rsid w:val="00DF37C3"/>
    <w:rsid w:val="00DF391F"/>
    <w:rsid w:val="00DF689D"/>
    <w:rsid w:val="00E01C82"/>
    <w:rsid w:val="00E04317"/>
    <w:rsid w:val="00E1003A"/>
    <w:rsid w:val="00E25D1D"/>
    <w:rsid w:val="00E27081"/>
    <w:rsid w:val="00E30AA4"/>
    <w:rsid w:val="00E46EF5"/>
    <w:rsid w:val="00E50396"/>
    <w:rsid w:val="00E51747"/>
    <w:rsid w:val="00E64E80"/>
    <w:rsid w:val="00E71A72"/>
    <w:rsid w:val="00E72EDB"/>
    <w:rsid w:val="00E85583"/>
    <w:rsid w:val="00E91FEA"/>
    <w:rsid w:val="00E923E0"/>
    <w:rsid w:val="00E9619F"/>
    <w:rsid w:val="00EA0370"/>
    <w:rsid w:val="00EA0EBE"/>
    <w:rsid w:val="00EA334A"/>
    <w:rsid w:val="00EA3355"/>
    <w:rsid w:val="00EA78AA"/>
    <w:rsid w:val="00EB2F7D"/>
    <w:rsid w:val="00EB62E9"/>
    <w:rsid w:val="00EB6466"/>
    <w:rsid w:val="00EC2408"/>
    <w:rsid w:val="00EC2E93"/>
    <w:rsid w:val="00ED1A07"/>
    <w:rsid w:val="00ED630E"/>
    <w:rsid w:val="00ED7C7B"/>
    <w:rsid w:val="00EE65C3"/>
    <w:rsid w:val="00F04607"/>
    <w:rsid w:val="00F232FB"/>
    <w:rsid w:val="00F23956"/>
    <w:rsid w:val="00F30228"/>
    <w:rsid w:val="00F329D6"/>
    <w:rsid w:val="00F35190"/>
    <w:rsid w:val="00F41D4E"/>
    <w:rsid w:val="00F45A6F"/>
    <w:rsid w:val="00F55413"/>
    <w:rsid w:val="00F768E8"/>
    <w:rsid w:val="00FA7A5D"/>
    <w:rsid w:val="00FB3A6B"/>
    <w:rsid w:val="00FC1B8F"/>
    <w:rsid w:val="00FC4724"/>
    <w:rsid w:val="00FD2B47"/>
    <w:rsid w:val="00FD49BF"/>
    <w:rsid w:val="00FD5572"/>
    <w:rsid w:val="00FF1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97DDD"/>
  <w15:chartTrackingRefBased/>
  <w15:docId w15:val="{78ADE804-5D4A-49CA-ACC4-2840AB9DA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081"/>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Header">
    <w:name w:val="header"/>
    <w:basedOn w:val="Normal"/>
    <w:link w:val="HeaderChar"/>
    <w:uiPriority w:val="99"/>
    <w:unhideWhenUsed/>
    <w:rsid w:val="008C28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28A8"/>
  </w:style>
  <w:style w:type="paragraph" w:styleId="Footer">
    <w:name w:val="footer"/>
    <w:basedOn w:val="Normal"/>
    <w:link w:val="FooterChar"/>
    <w:uiPriority w:val="99"/>
    <w:unhideWhenUsed/>
    <w:rsid w:val="008C28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28A8"/>
  </w:style>
  <w:style w:type="paragraph" w:styleId="ListParagraph">
    <w:name w:val="List Paragraph"/>
    <w:basedOn w:val="Normal"/>
    <w:uiPriority w:val="34"/>
    <w:qFormat/>
    <w:rsid w:val="00A1007A"/>
    <w:pPr>
      <w:ind w:left="720"/>
      <w:contextualSpacing/>
    </w:pPr>
  </w:style>
  <w:style w:type="character" w:styleId="Hyperlink">
    <w:name w:val="Hyperlink"/>
    <w:basedOn w:val="DefaultParagraphFont"/>
    <w:uiPriority w:val="99"/>
    <w:unhideWhenUsed/>
    <w:rsid w:val="00AF4482"/>
    <w:rPr>
      <w:color w:val="0563C1" w:themeColor="hyperlink"/>
      <w:u w:val="single"/>
    </w:rPr>
  </w:style>
  <w:style w:type="character" w:styleId="UnresolvedMention">
    <w:name w:val="Unresolved Mention"/>
    <w:basedOn w:val="DefaultParagraphFont"/>
    <w:uiPriority w:val="99"/>
    <w:semiHidden/>
    <w:unhideWhenUsed/>
    <w:rsid w:val="00AF44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7419">
      <w:bodyDiv w:val="1"/>
      <w:marLeft w:val="0"/>
      <w:marRight w:val="0"/>
      <w:marTop w:val="0"/>
      <w:marBottom w:val="0"/>
      <w:divBdr>
        <w:top w:val="none" w:sz="0" w:space="0" w:color="auto"/>
        <w:left w:val="none" w:sz="0" w:space="0" w:color="auto"/>
        <w:bottom w:val="none" w:sz="0" w:space="0" w:color="auto"/>
        <w:right w:val="none" w:sz="0" w:space="0" w:color="auto"/>
      </w:divBdr>
    </w:div>
    <w:div w:id="104464615">
      <w:bodyDiv w:val="1"/>
      <w:marLeft w:val="0"/>
      <w:marRight w:val="0"/>
      <w:marTop w:val="0"/>
      <w:marBottom w:val="0"/>
      <w:divBdr>
        <w:top w:val="none" w:sz="0" w:space="0" w:color="auto"/>
        <w:left w:val="none" w:sz="0" w:space="0" w:color="auto"/>
        <w:bottom w:val="none" w:sz="0" w:space="0" w:color="auto"/>
        <w:right w:val="none" w:sz="0" w:space="0" w:color="auto"/>
      </w:divBdr>
    </w:div>
    <w:div w:id="175930261">
      <w:bodyDiv w:val="1"/>
      <w:marLeft w:val="0"/>
      <w:marRight w:val="0"/>
      <w:marTop w:val="0"/>
      <w:marBottom w:val="0"/>
      <w:divBdr>
        <w:top w:val="none" w:sz="0" w:space="0" w:color="auto"/>
        <w:left w:val="none" w:sz="0" w:space="0" w:color="auto"/>
        <w:bottom w:val="none" w:sz="0" w:space="0" w:color="auto"/>
        <w:right w:val="none" w:sz="0" w:space="0" w:color="auto"/>
      </w:divBdr>
    </w:div>
    <w:div w:id="267393253">
      <w:bodyDiv w:val="1"/>
      <w:marLeft w:val="0"/>
      <w:marRight w:val="0"/>
      <w:marTop w:val="0"/>
      <w:marBottom w:val="0"/>
      <w:divBdr>
        <w:top w:val="none" w:sz="0" w:space="0" w:color="auto"/>
        <w:left w:val="none" w:sz="0" w:space="0" w:color="auto"/>
        <w:bottom w:val="none" w:sz="0" w:space="0" w:color="auto"/>
        <w:right w:val="none" w:sz="0" w:space="0" w:color="auto"/>
      </w:divBdr>
    </w:div>
    <w:div w:id="439303850">
      <w:bodyDiv w:val="1"/>
      <w:marLeft w:val="0"/>
      <w:marRight w:val="0"/>
      <w:marTop w:val="0"/>
      <w:marBottom w:val="0"/>
      <w:divBdr>
        <w:top w:val="none" w:sz="0" w:space="0" w:color="auto"/>
        <w:left w:val="none" w:sz="0" w:space="0" w:color="auto"/>
        <w:bottom w:val="none" w:sz="0" w:space="0" w:color="auto"/>
        <w:right w:val="none" w:sz="0" w:space="0" w:color="auto"/>
      </w:divBdr>
    </w:div>
    <w:div w:id="520781579">
      <w:bodyDiv w:val="1"/>
      <w:marLeft w:val="0"/>
      <w:marRight w:val="0"/>
      <w:marTop w:val="0"/>
      <w:marBottom w:val="0"/>
      <w:divBdr>
        <w:top w:val="none" w:sz="0" w:space="0" w:color="auto"/>
        <w:left w:val="none" w:sz="0" w:space="0" w:color="auto"/>
        <w:bottom w:val="none" w:sz="0" w:space="0" w:color="auto"/>
        <w:right w:val="none" w:sz="0" w:space="0" w:color="auto"/>
      </w:divBdr>
    </w:div>
    <w:div w:id="687096199">
      <w:bodyDiv w:val="1"/>
      <w:marLeft w:val="0"/>
      <w:marRight w:val="0"/>
      <w:marTop w:val="0"/>
      <w:marBottom w:val="0"/>
      <w:divBdr>
        <w:top w:val="none" w:sz="0" w:space="0" w:color="auto"/>
        <w:left w:val="none" w:sz="0" w:space="0" w:color="auto"/>
        <w:bottom w:val="none" w:sz="0" w:space="0" w:color="auto"/>
        <w:right w:val="none" w:sz="0" w:space="0" w:color="auto"/>
      </w:divBdr>
    </w:div>
    <w:div w:id="731662447">
      <w:bodyDiv w:val="1"/>
      <w:marLeft w:val="0"/>
      <w:marRight w:val="0"/>
      <w:marTop w:val="0"/>
      <w:marBottom w:val="0"/>
      <w:divBdr>
        <w:top w:val="none" w:sz="0" w:space="0" w:color="auto"/>
        <w:left w:val="none" w:sz="0" w:space="0" w:color="auto"/>
        <w:bottom w:val="none" w:sz="0" w:space="0" w:color="auto"/>
        <w:right w:val="none" w:sz="0" w:space="0" w:color="auto"/>
      </w:divBdr>
    </w:div>
    <w:div w:id="816728087">
      <w:bodyDiv w:val="1"/>
      <w:marLeft w:val="0"/>
      <w:marRight w:val="0"/>
      <w:marTop w:val="0"/>
      <w:marBottom w:val="0"/>
      <w:divBdr>
        <w:top w:val="none" w:sz="0" w:space="0" w:color="auto"/>
        <w:left w:val="none" w:sz="0" w:space="0" w:color="auto"/>
        <w:bottom w:val="none" w:sz="0" w:space="0" w:color="auto"/>
        <w:right w:val="none" w:sz="0" w:space="0" w:color="auto"/>
      </w:divBdr>
    </w:div>
    <w:div w:id="846749404">
      <w:bodyDiv w:val="1"/>
      <w:marLeft w:val="0"/>
      <w:marRight w:val="0"/>
      <w:marTop w:val="0"/>
      <w:marBottom w:val="0"/>
      <w:divBdr>
        <w:top w:val="none" w:sz="0" w:space="0" w:color="auto"/>
        <w:left w:val="none" w:sz="0" w:space="0" w:color="auto"/>
        <w:bottom w:val="none" w:sz="0" w:space="0" w:color="auto"/>
        <w:right w:val="none" w:sz="0" w:space="0" w:color="auto"/>
      </w:divBdr>
    </w:div>
    <w:div w:id="885946181">
      <w:bodyDiv w:val="1"/>
      <w:marLeft w:val="0"/>
      <w:marRight w:val="0"/>
      <w:marTop w:val="0"/>
      <w:marBottom w:val="0"/>
      <w:divBdr>
        <w:top w:val="none" w:sz="0" w:space="0" w:color="auto"/>
        <w:left w:val="none" w:sz="0" w:space="0" w:color="auto"/>
        <w:bottom w:val="none" w:sz="0" w:space="0" w:color="auto"/>
        <w:right w:val="none" w:sz="0" w:space="0" w:color="auto"/>
      </w:divBdr>
    </w:div>
    <w:div w:id="897084497">
      <w:bodyDiv w:val="1"/>
      <w:marLeft w:val="0"/>
      <w:marRight w:val="0"/>
      <w:marTop w:val="0"/>
      <w:marBottom w:val="0"/>
      <w:divBdr>
        <w:top w:val="none" w:sz="0" w:space="0" w:color="auto"/>
        <w:left w:val="none" w:sz="0" w:space="0" w:color="auto"/>
        <w:bottom w:val="none" w:sz="0" w:space="0" w:color="auto"/>
        <w:right w:val="none" w:sz="0" w:space="0" w:color="auto"/>
      </w:divBdr>
    </w:div>
    <w:div w:id="900024818">
      <w:bodyDiv w:val="1"/>
      <w:marLeft w:val="0"/>
      <w:marRight w:val="0"/>
      <w:marTop w:val="0"/>
      <w:marBottom w:val="0"/>
      <w:divBdr>
        <w:top w:val="none" w:sz="0" w:space="0" w:color="auto"/>
        <w:left w:val="none" w:sz="0" w:space="0" w:color="auto"/>
        <w:bottom w:val="none" w:sz="0" w:space="0" w:color="auto"/>
        <w:right w:val="none" w:sz="0" w:space="0" w:color="auto"/>
      </w:divBdr>
    </w:div>
    <w:div w:id="987325841">
      <w:bodyDiv w:val="1"/>
      <w:marLeft w:val="0"/>
      <w:marRight w:val="0"/>
      <w:marTop w:val="0"/>
      <w:marBottom w:val="0"/>
      <w:divBdr>
        <w:top w:val="none" w:sz="0" w:space="0" w:color="auto"/>
        <w:left w:val="none" w:sz="0" w:space="0" w:color="auto"/>
        <w:bottom w:val="none" w:sz="0" w:space="0" w:color="auto"/>
        <w:right w:val="none" w:sz="0" w:space="0" w:color="auto"/>
      </w:divBdr>
      <w:divsChild>
        <w:div w:id="914242679">
          <w:marLeft w:val="-90"/>
          <w:marRight w:val="90"/>
          <w:marTop w:val="0"/>
          <w:marBottom w:val="0"/>
          <w:divBdr>
            <w:top w:val="none" w:sz="0" w:space="0" w:color="auto"/>
            <w:left w:val="none" w:sz="0" w:space="0" w:color="auto"/>
            <w:bottom w:val="none" w:sz="0" w:space="0" w:color="auto"/>
            <w:right w:val="none" w:sz="0" w:space="0" w:color="auto"/>
          </w:divBdr>
          <w:divsChild>
            <w:div w:id="1839223712">
              <w:marLeft w:val="-60"/>
              <w:marRight w:val="-60"/>
              <w:marTop w:val="0"/>
              <w:marBottom w:val="0"/>
              <w:divBdr>
                <w:top w:val="none" w:sz="0" w:space="3" w:color="auto"/>
                <w:left w:val="none" w:sz="0" w:space="3" w:color="auto"/>
                <w:bottom w:val="none" w:sz="0" w:space="3" w:color="auto"/>
                <w:right w:val="none" w:sz="0" w:space="3" w:color="auto"/>
              </w:divBdr>
              <w:divsChild>
                <w:div w:id="1128860305">
                  <w:marLeft w:val="0"/>
                  <w:marRight w:val="0"/>
                  <w:marTop w:val="0"/>
                  <w:marBottom w:val="0"/>
                  <w:divBdr>
                    <w:top w:val="single" w:sz="6" w:space="0" w:color="4285F4"/>
                    <w:left w:val="single" w:sz="6" w:space="0" w:color="4285F4"/>
                    <w:bottom w:val="single" w:sz="6" w:space="0" w:color="4285F4"/>
                    <w:right w:val="single" w:sz="6" w:space="0" w:color="4285F4"/>
                  </w:divBdr>
                </w:div>
              </w:divsChild>
            </w:div>
          </w:divsChild>
        </w:div>
        <w:div w:id="1997149407">
          <w:marLeft w:val="0"/>
          <w:marRight w:val="0"/>
          <w:marTop w:val="0"/>
          <w:marBottom w:val="0"/>
          <w:divBdr>
            <w:top w:val="none" w:sz="0" w:space="0" w:color="auto"/>
            <w:left w:val="none" w:sz="0" w:space="0" w:color="auto"/>
            <w:bottom w:val="none" w:sz="0" w:space="0" w:color="auto"/>
            <w:right w:val="none" w:sz="0" w:space="0" w:color="auto"/>
          </w:divBdr>
          <w:divsChild>
            <w:div w:id="166672694">
              <w:marLeft w:val="0"/>
              <w:marRight w:val="0"/>
              <w:marTop w:val="0"/>
              <w:marBottom w:val="0"/>
              <w:divBdr>
                <w:top w:val="none" w:sz="0" w:space="0" w:color="auto"/>
                <w:left w:val="none" w:sz="0" w:space="0" w:color="auto"/>
                <w:bottom w:val="none" w:sz="0" w:space="0" w:color="auto"/>
                <w:right w:val="none" w:sz="0" w:space="0" w:color="auto"/>
              </w:divBdr>
              <w:divsChild>
                <w:div w:id="128322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155428">
      <w:bodyDiv w:val="1"/>
      <w:marLeft w:val="0"/>
      <w:marRight w:val="0"/>
      <w:marTop w:val="0"/>
      <w:marBottom w:val="0"/>
      <w:divBdr>
        <w:top w:val="none" w:sz="0" w:space="0" w:color="auto"/>
        <w:left w:val="none" w:sz="0" w:space="0" w:color="auto"/>
        <w:bottom w:val="none" w:sz="0" w:space="0" w:color="auto"/>
        <w:right w:val="none" w:sz="0" w:space="0" w:color="auto"/>
      </w:divBdr>
    </w:div>
    <w:div w:id="1256011487">
      <w:bodyDiv w:val="1"/>
      <w:marLeft w:val="0"/>
      <w:marRight w:val="0"/>
      <w:marTop w:val="0"/>
      <w:marBottom w:val="0"/>
      <w:divBdr>
        <w:top w:val="none" w:sz="0" w:space="0" w:color="auto"/>
        <w:left w:val="none" w:sz="0" w:space="0" w:color="auto"/>
        <w:bottom w:val="none" w:sz="0" w:space="0" w:color="auto"/>
        <w:right w:val="none" w:sz="0" w:space="0" w:color="auto"/>
      </w:divBdr>
    </w:div>
    <w:div w:id="1287272875">
      <w:bodyDiv w:val="1"/>
      <w:marLeft w:val="0"/>
      <w:marRight w:val="0"/>
      <w:marTop w:val="0"/>
      <w:marBottom w:val="0"/>
      <w:divBdr>
        <w:top w:val="none" w:sz="0" w:space="0" w:color="auto"/>
        <w:left w:val="none" w:sz="0" w:space="0" w:color="auto"/>
        <w:bottom w:val="none" w:sz="0" w:space="0" w:color="auto"/>
        <w:right w:val="none" w:sz="0" w:space="0" w:color="auto"/>
      </w:divBdr>
    </w:div>
    <w:div w:id="1302298417">
      <w:bodyDiv w:val="1"/>
      <w:marLeft w:val="0"/>
      <w:marRight w:val="0"/>
      <w:marTop w:val="0"/>
      <w:marBottom w:val="0"/>
      <w:divBdr>
        <w:top w:val="none" w:sz="0" w:space="0" w:color="auto"/>
        <w:left w:val="none" w:sz="0" w:space="0" w:color="auto"/>
        <w:bottom w:val="none" w:sz="0" w:space="0" w:color="auto"/>
        <w:right w:val="none" w:sz="0" w:space="0" w:color="auto"/>
      </w:divBdr>
    </w:div>
    <w:div w:id="1468545243">
      <w:bodyDiv w:val="1"/>
      <w:marLeft w:val="0"/>
      <w:marRight w:val="0"/>
      <w:marTop w:val="0"/>
      <w:marBottom w:val="0"/>
      <w:divBdr>
        <w:top w:val="none" w:sz="0" w:space="0" w:color="auto"/>
        <w:left w:val="none" w:sz="0" w:space="0" w:color="auto"/>
        <w:bottom w:val="none" w:sz="0" w:space="0" w:color="auto"/>
        <w:right w:val="none" w:sz="0" w:space="0" w:color="auto"/>
      </w:divBdr>
    </w:div>
    <w:div w:id="1645962124">
      <w:bodyDiv w:val="1"/>
      <w:marLeft w:val="0"/>
      <w:marRight w:val="0"/>
      <w:marTop w:val="0"/>
      <w:marBottom w:val="0"/>
      <w:divBdr>
        <w:top w:val="none" w:sz="0" w:space="0" w:color="auto"/>
        <w:left w:val="none" w:sz="0" w:space="0" w:color="auto"/>
        <w:bottom w:val="none" w:sz="0" w:space="0" w:color="auto"/>
        <w:right w:val="none" w:sz="0" w:space="0" w:color="auto"/>
      </w:divBdr>
    </w:div>
    <w:div w:id="1684504412">
      <w:bodyDiv w:val="1"/>
      <w:marLeft w:val="0"/>
      <w:marRight w:val="0"/>
      <w:marTop w:val="0"/>
      <w:marBottom w:val="0"/>
      <w:divBdr>
        <w:top w:val="none" w:sz="0" w:space="0" w:color="auto"/>
        <w:left w:val="none" w:sz="0" w:space="0" w:color="auto"/>
        <w:bottom w:val="none" w:sz="0" w:space="0" w:color="auto"/>
        <w:right w:val="none" w:sz="0" w:space="0" w:color="auto"/>
      </w:divBdr>
    </w:div>
    <w:div w:id="1750039233">
      <w:bodyDiv w:val="1"/>
      <w:marLeft w:val="0"/>
      <w:marRight w:val="0"/>
      <w:marTop w:val="0"/>
      <w:marBottom w:val="0"/>
      <w:divBdr>
        <w:top w:val="none" w:sz="0" w:space="0" w:color="auto"/>
        <w:left w:val="none" w:sz="0" w:space="0" w:color="auto"/>
        <w:bottom w:val="none" w:sz="0" w:space="0" w:color="auto"/>
        <w:right w:val="none" w:sz="0" w:space="0" w:color="auto"/>
      </w:divBdr>
    </w:div>
    <w:div w:id="18886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customXml" Target="ink/ink3.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ustomXml" Target="ink/ink4.xml"/><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orm\AppData\Roaming\Microsoft\Templates\Report%20(Urban%20theme).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0:44:19.680"/>
    </inkml:context>
    <inkml:brush xml:id="br0">
      <inkml:brushProperty name="width" value="0.05" units="cm"/>
      <inkml:brushProperty name="height" value="0.05" units="cm"/>
      <inkml:brushProperty name="color" value="#33CCFF"/>
    </inkml:brush>
  </inkml:definitions>
  <inkml:trace contextRef="#ctx0" brushRef="#br0">2251 45 24575,'0'-1'0,"-1"0"0,1 0 0,-1 0 0,1 0 0,-1-1 0,0 1 0,1 0 0,-1 0 0,0 0 0,0 0 0,0 1 0,0-1 0,0 0 0,1 0 0,-2 0 0,1 1 0,0-1 0,0 0 0,0 1 0,0-1 0,0 1 0,0 0 0,-1-1 0,1 1 0,0 0 0,0-1 0,-3 1 0,-39-5 0,38 5 0,-425-3 0,220 5 0,-689-2 0,879 2 0,1 0 0,0 1 0,1 1 0,-1 1 0,-23 9 0,-34 9 0,60-19 0,-1 1 0,1 0 0,0 2 0,1 0 0,-1 0 0,2 2 0,-28 18 0,5 4 0,-49 52 0,78-75 0,-71 98 0,73-98 0,0 1 0,0 0 0,1 0 0,0 0 0,0 0 0,1 1 0,1 0 0,-1-1 0,2 2 0,-4 19 0,2 4 0,-1 67 0,5-96 0,0 0 0,0 0 0,1 0 0,-1 0 0,1 0 0,0 0 0,0 0 0,1 0 0,0 0 0,-1-1 0,2 1 0,-1-1 0,0 1 0,1-1 0,6 7 0,-3-5 0,0-1 0,0-1 0,1 1 0,0-1 0,0 0 0,0 0 0,0-1 0,1 0 0,8 2 0,41 16 0,-32-11 0,0-1 0,1-2 0,30 6 0,-34-8 0,0 0 0,-1 2 0,39 16 0,11 4 0,-44-21 0,1-1 0,0-1 0,0-2 0,0-1 0,1-1 0,27-4 0,28 0 0,789 4 0,-859-1 0,0 0 0,0-2 0,0 0 0,-1 0 0,1-1 0,20-10 0,35-9 0,-41 14 0,-1-1 0,0-1 0,0-1 0,-1-2 0,35-24 0,5-1 0,-56 33 0,-1-1 0,0 0 0,-1 0 0,0-1 0,0 0 0,0 0 0,-1 0 0,0-1 0,8-15 0,-13 21 0,4-4 0,0 0 0,0 1 0,1-1 0,0 1 0,0 1 0,9-6 0,-9 6 0,1 0 0,-1-1 0,0 0 0,0 0 0,-1-1 0,8-10 0,-7 8 0,-1 0 0,1 0 0,-1 0 0,-1 0 0,1-1 0,-1 0 0,-1 0 0,0 0 0,-1 0 0,0-1 0,0 0 0,1-19 0,-3 11 0,2-11 0,-2-1 0,-2 1 0,0-1 0,-8-37 0,7 62 0,0-1 0,-1 1 0,0 0 0,-1 0 0,1 0 0,-1 0 0,0 1 0,-1-1 0,1 1 0,-1 0 0,0 1 0,0-1 0,-1 1 0,-10-7 0,-6-2 0,-1 1 0,-38-15 0,43 20-1365,2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0:44:01.953"/>
    </inkml:context>
    <inkml:brush xml:id="br0">
      <inkml:brushProperty name="width" value="0.05" units="cm"/>
      <inkml:brushProperty name="height" value="0.05" units="cm"/>
      <inkml:brushProperty name="color" value="#E71224"/>
    </inkml:brush>
  </inkml:definitions>
  <inkml:trace contextRef="#ctx0" brushRef="#br0">743 0 24575,'-584'0'0,"578"0"0,0 0 0,0 1 0,0 0 0,0 0 0,0 0 0,0 0 0,0 1 0,0 0 0,0 0 0,0 1 0,1 0 0,0 0 0,-1 0 0,1 0 0,0 1 0,0 0 0,1 0 0,-1 0 0,1 1 0,-4 4 0,3 0 0,0-1 0,0 1 0,1 0 0,0 0 0,0 0 0,1 1 0,0-1 0,1 1 0,0-1 0,0 1 0,1 19 0,0 206 0,3-98 0,0-117 0,1 0 0,1-1 0,0 1 0,2-1 0,0 0 0,1 0 0,1-1 0,17 28 0,-20-39 0,0-1 0,1 1 0,0-1 0,0-1 0,0 1 0,1-1 0,0 0 0,8 5 0,22 17 0,-18-15 0,-1-1 0,1 0 0,1-1 0,0-2 0,0 0 0,28 7 0,-19-9 0,0-2 0,1 0 0,-1-2 0,1-1 0,47-6 0,7 2 0,-36 5 0,-27-1 0,1 0 0,0-2 0,30-4 0,-47 4 0,1 0 0,-1 0 0,1-1 0,-1 0 0,0 0 0,0 0 0,0-1 0,0 1 0,0-1 0,-1 0 0,1-1 0,-1 1 0,0-1 0,0 0 0,0 0 0,0 0 0,-1-1 0,4-4 0,5-11 0,-6 11 0,0-1 0,0 1 0,-1-1 0,0-1 0,-1 1 0,0-1 0,0 0 0,-1 1 0,-1-1 0,2-17 0,-1-4 0,-3 0 0,0 0 0,-2 0 0,-2 0 0,0 0 0,-3 1 0,-17-55 0,21 74 0,-1 0 0,2 0 0,0 0 0,-1-17 0,3 19 0,-1 1 0,0 0 0,-1-1 0,0 1 0,0 0 0,-1 0 0,0 1 0,-7-16 0,-17-22-89,18 28-93,-1 0-1,-1 1 1,-1 0 0,0 1 0,-1 1-1,-24-24 1,24 30-6644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0:43:55.869"/>
    </inkml:context>
    <inkml:brush xml:id="br0">
      <inkml:brushProperty name="width" value="0.05" units="cm"/>
      <inkml:brushProperty name="height" value="0.05" units="cm"/>
      <inkml:brushProperty name="color" value="#E71224"/>
    </inkml:brush>
  </inkml:definitions>
  <inkml:trace contextRef="#ctx0" brushRef="#br0">664 59 24575,'-1'-1'0,"1"-1"0,-1 0 0,0 1 0,0-1 0,0 0 0,0 1 0,-1-1 0,1 1 0,0 0 0,-1-1 0,1 1 0,-1 0 0,1 0 0,-1 0 0,1 0 0,-1 0 0,-2-1 0,-32-14 0,13 10 0,0 2 0,0 0 0,-1 2 0,0 1 0,1 1 0,-32 3 0,-8-1 0,49-1 0,0 1 0,0 0 0,1 0 0,-1 2 0,1 0 0,0 0 0,0 1 0,0 1 0,1 0 0,0 0 0,0 2 0,1-1 0,-1 2 0,2-1 0,-1 1 0,1 1 0,1 0 0,-1 0 0,2 1 0,0 0 0,0 1 0,1 0 0,0 0 0,1 0 0,-7 22 0,3-1 0,-10 62 0,9-33 0,5-35 0,2 1 0,-2 40 0,5-49 0,2-1 0,0 0 0,1 0 0,1 0 0,0-1 0,2 1 0,0-1 0,1 1 0,0-1 0,2-1 0,13 24 0,-15-29 0,1 0 0,0 0 0,1-1 0,0 0 0,1 0 0,0-1 0,1 0 0,-1 0 0,2-1 0,-1-1 0,1 0 0,20 10 0,12 6 0,-35-18 0,0 0 0,1 0 0,0-1 0,0 0 0,0 0 0,0-1 0,1-1 0,-1 1 0,18 1 0,302-3 0,-154-4 0,-163 2 0,0 0 0,0-1 0,0-1 0,-1 0 0,1 0 0,0-1 0,-1-1 0,0 0 0,0 0 0,-1-1 0,11-8 0,-4 2 0,-1 0 0,0-1 0,0-1 0,-2-1 0,23-28 0,-33 36 0,0 0 0,0 0 0,0 0 0,-1-1 0,-1 1 0,1-1 0,-1 0 0,0 0 0,-1 0 0,1-13 0,-1-13 0,-4-43 0,0 21 0,3 47 0,-1-1 0,0 1 0,-1 0 0,0 0 0,-1 0 0,0 0 0,0 0 0,-1 1 0,0-1 0,0 1 0,-1 0 0,-10-13 0,-6-4 0,0 2 0,-34-29 0,40 39 0,-16-12 0,0 2 0,-2 2 0,-46-24 0,-6-3 0,-50-24 94,62 35-1553,58 29-5367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0:43:52.119"/>
    </inkml:context>
    <inkml:brush xml:id="br0">
      <inkml:brushProperty name="width" value="0.05" units="cm"/>
      <inkml:brushProperty name="height" value="0.05" units="cm"/>
      <inkml:brushProperty name="color" value="#E71224"/>
    </inkml:brush>
  </inkml:definitions>
  <inkml:trace contextRef="#ctx0" brushRef="#br0">850 57 24575,'-56'-21'0,"-22"7"0,-81-3 0,76 13 0,-98 8 0,169-2 0,-1 0 0,1 0 0,0 1 0,0 1 0,0 0 0,0 0 0,0 1 0,1 1 0,0 0 0,0 1 0,1 0 0,0 0 0,0 1 0,0 0 0,1 1 0,0 0 0,1 1 0,0-1 0,-9 17 0,6-8 0,2 1 0,0-1 0,1 2 0,0-1 0,2 1 0,1 1 0,0-1 0,1 1 0,1-1 0,0 42 0,3 22 0,3 97 0,-1-168 0,1 0 0,0-1 0,1 0 0,1 0 0,0 0 0,0 0 0,1-1 0,1 1 0,0-2 0,0 1 0,1-1 0,0 0 0,1-1 0,0 0 0,1 0 0,14 10 0,-9-7 0,-7-5 0,0 0 0,1-1 0,0 0 0,0 0 0,0-1 0,0 0 0,1-1 0,18 6 0,25 5 0,0-3 0,0-2 0,1-2 0,79 1 0,-42-8 0,83-3 0,-159 0 0,0 0 0,-1-1 0,1 0 0,0-1 0,-1-1 0,0 0 0,21-11 0,-27 11 0,0 0 0,0 0 0,-1-1 0,1 0 0,-1-1 0,0 1 0,-1-1 0,0-1 0,0 1 0,0-1 0,-1 0 0,7-15 0,-5 7 0,-1-1 0,0 0 0,-1 0 0,-1-1 0,2-20 0,5-24 0,-6 33 0,0 1 0,0-39 0,-4 53 0,0-1 0,-1 1 0,-1 0 0,0 0 0,-1-1 0,-1 1 0,0 0 0,0 0 0,-2 1 0,0-1 0,0 1 0,-11-18 0,1 10 0,-2 0 0,0 1 0,-1 1 0,-1 1 0,-23-18 0,0-1 0,32 30 5,-1 0 0,1 0 0,-1 1 0,0 0 0,-22-7 0,-5-3-1400,23 8-5431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13255</TotalTime>
  <Pages>18</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Riko Wolhuter</dc:creator>
  <cp:keywords/>
  <dc:description/>
  <cp:lastModifiedBy>Riko Wolhuter</cp:lastModifiedBy>
  <cp:revision>425</cp:revision>
  <dcterms:created xsi:type="dcterms:W3CDTF">2023-04-13T15:01:00Z</dcterms:created>
  <dcterms:modified xsi:type="dcterms:W3CDTF">2023-04-26T14:04:00Z</dcterms:modified>
</cp:coreProperties>
</file>